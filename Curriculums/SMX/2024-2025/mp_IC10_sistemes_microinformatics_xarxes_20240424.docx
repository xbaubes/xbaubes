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330F5" w14:textId="03CAF860" w:rsidR="00450AB6" w:rsidRPr="00134905" w:rsidRDefault="00D92333" w:rsidP="005969A7">
      <w:pPr>
        <w:pStyle w:val="Capaleradocument"/>
        <w:rPr>
          <w:color w:val="002060"/>
        </w:rPr>
      </w:pPr>
      <w:r w:rsidRPr="00134905">
        <w:rPr>
          <w:color w:val="002060"/>
        </w:rPr>
        <w:t xml:space="preserve">Cicle formatiu de grau mitjà: </w:t>
      </w:r>
      <w:r w:rsidR="00A53886" w:rsidRPr="00134905">
        <w:rPr>
          <w:color w:val="002060"/>
        </w:rPr>
        <w:t>Sistemes microinformàtics i xarxes</w:t>
      </w:r>
    </w:p>
    <w:p w14:paraId="517A0FE7" w14:textId="7B022A05" w:rsidR="00450AB6" w:rsidRPr="00134905" w:rsidRDefault="007762C8" w:rsidP="005969A7">
      <w:pPr>
        <w:pStyle w:val="Ttol1apartats"/>
      </w:pPr>
      <w:r w:rsidRPr="00134905">
        <w:t>Relació de mòduls professionals</w:t>
      </w:r>
    </w:p>
    <w:p w14:paraId="52C0F625" w14:textId="5E840289" w:rsidR="00450AB6" w:rsidRPr="00134905" w:rsidRDefault="00A53886" w:rsidP="005969A7">
      <w:pPr>
        <w:pStyle w:val="Ttol2MP"/>
      </w:pPr>
      <w:r w:rsidRPr="00134905">
        <w:t>0221</w:t>
      </w:r>
      <w:r w:rsidR="008B048D" w:rsidRPr="00134905">
        <w:t>. M</w:t>
      </w:r>
      <w:r w:rsidRPr="00134905">
        <w:t>untatge i manteniment d’equips</w:t>
      </w:r>
    </w:p>
    <w:p w14:paraId="5C547CD9" w14:textId="4400B052" w:rsidR="004337B9" w:rsidRPr="00134905" w:rsidRDefault="00450AB6" w:rsidP="005969A7">
      <w:pPr>
        <w:pStyle w:val="TextdeldocumentMP"/>
      </w:pPr>
      <w:r w:rsidRPr="00134905">
        <w:t>Durada:</w:t>
      </w:r>
      <w:r w:rsidR="00A53886" w:rsidRPr="00134905">
        <w:t xml:space="preserve"> 231 hores</w:t>
      </w:r>
    </w:p>
    <w:p w14:paraId="3D5EF8F4" w14:textId="00BD4451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</w:t>
      </w:r>
      <w:r w:rsidR="00A53886" w:rsidRPr="00134905">
        <w:rPr>
          <w:rFonts w:cs="Arial"/>
        </w:rPr>
        <w:t xml:space="preserve"> 132 hores</w:t>
      </w:r>
      <w:r w:rsidRPr="00134905">
        <w:rPr>
          <w:rFonts w:cs="Arial"/>
        </w:rPr>
        <w:t xml:space="preserve"> </w:t>
      </w:r>
    </w:p>
    <w:p w14:paraId="3EFB56C9" w14:textId="670DBC82" w:rsidR="004337B9" w:rsidRPr="00134905" w:rsidRDefault="00D61AAA" w:rsidP="005969A7">
      <w:pPr>
        <w:pStyle w:val="TextdeldocumentMP"/>
      </w:pPr>
      <w:r w:rsidRPr="00134905">
        <w:rPr>
          <w:rFonts w:cs="Arial"/>
        </w:rPr>
        <w:t>Hores d’estada a l’empresa:</w:t>
      </w:r>
      <w:r w:rsidR="00A53886" w:rsidRPr="00134905">
        <w:rPr>
          <w:rFonts w:cs="Arial"/>
        </w:rPr>
        <w:t xml:space="preserve"> 99 hores</w:t>
      </w:r>
    </w:p>
    <w:p w14:paraId="2283ACAC" w14:textId="0985FC5B" w:rsidR="00450AB6" w:rsidRPr="00134905" w:rsidRDefault="00A53886" w:rsidP="005969A7">
      <w:pPr>
        <w:pStyle w:val="Ttol2MP"/>
      </w:pPr>
      <w:r w:rsidRPr="00134905">
        <w:t>0222</w:t>
      </w:r>
      <w:r w:rsidR="008B048D" w:rsidRPr="00134905">
        <w:t xml:space="preserve">. </w:t>
      </w:r>
      <w:r w:rsidRPr="00134905">
        <w:t>Sistemes operatius monolloc</w:t>
      </w:r>
    </w:p>
    <w:p w14:paraId="3083F9B5" w14:textId="48D51C29" w:rsidR="00450AB6" w:rsidRPr="00134905" w:rsidRDefault="00450AB6" w:rsidP="005969A7">
      <w:pPr>
        <w:pStyle w:val="TextdeldocumentMP"/>
      </w:pPr>
      <w:r w:rsidRPr="00134905">
        <w:t>Durada:</w:t>
      </w:r>
      <w:r w:rsidR="00A53886" w:rsidRPr="00134905">
        <w:t xml:space="preserve"> 132 hores</w:t>
      </w:r>
    </w:p>
    <w:p w14:paraId="28EF3B5F" w14:textId="67262B4D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A53886" w:rsidRPr="00134905">
        <w:rPr>
          <w:rFonts w:cs="Arial"/>
        </w:rPr>
        <w:t>99 hores</w:t>
      </w:r>
    </w:p>
    <w:p w14:paraId="39A6CE22" w14:textId="02534E2C" w:rsidR="007125DC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A53886" w:rsidRPr="00134905">
        <w:rPr>
          <w:rFonts w:cs="Arial"/>
        </w:rPr>
        <w:t>33 hores</w:t>
      </w:r>
    </w:p>
    <w:p w14:paraId="77546311" w14:textId="0BE679A6" w:rsidR="00450AB6" w:rsidRPr="00134905" w:rsidRDefault="00A53886" w:rsidP="005969A7">
      <w:pPr>
        <w:pStyle w:val="Ttol2MP"/>
      </w:pPr>
      <w:r w:rsidRPr="00134905">
        <w:t>0223</w:t>
      </w:r>
      <w:r w:rsidR="008B048D" w:rsidRPr="00134905">
        <w:t xml:space="preserve">. </w:t>
      </w:r>
      <w:r w:rsidRPr="00134905">
        <w:t>Aplicacions ofimàtiques</w:t>
      </w:r>
    </w:p>
    <w:p w14:paraId="7B6974FD" w14:textId="750AEE55" w:rsidR="00450AB6" w:rsidRPr="00134905" w:rsidRDefault="00450AB6" w:rsidP="005969A7">
      <w:pPr>
        <w:pStyle w:val="TextdeldocumentMP"/>
      </w:pPr>
      <w:r w:rsidRPr="00134905">
        <w:t>Durada:</w:t>
      </w:r>
      <w:r w:rsidR="00A53886" w:rsidRPr="00134905">
        <w:t xml:space="preserve"> 198 hores</w:t>
      </w:r>
    </w:p>
    <w:p w14:paraId="79D54E7C" w14:textId="216D7477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A53886" w:rsidRPr="00134905">
        <w:rPr>
          <w:rFonts w:cs="Arial"/>
        </w:rPr>
        <w:t>99 hores</w:t>
      </w:r>
    </w:p>
    <w:p w14:paraId="163DACEB" w14:textId="0288EDEE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A53886" w:rsidRPr="00134905">
        <w:rPr>
          <w:rFonts w:cs="Arial"/>
        </w:rPr>
        <w:t>99 hores</w:t>
      </w:r>
    </w:p>
    <w:p w14:paraId="44AECB6A" w14:textId="41547A63" w:rsidR="00450AB6" w:rsidRPr="00134905" w:rsidRDefault="00A53886" w:rsidP="005969A7">
      <w:pPr>
        <w:pStyle w:val="Ttol2MP"/>
      </w:pPr>
      <w:r w:rsidRPr="00134905">
        <w:t>0224</w:t>
      </w:r>
      <w:r w:rsidR="008B048D" w:rsidRPr="00134905">
        <w:t xml:space="preserve">. </w:t>
      </w:r>
      <w:r w:rsidRPr="00134905">
        <w:t>Sistemes operatius en xarxa</w:t>
      </w:r>
    </w:p>
    <w:p w14:paraId="00BE8937" w14:textId="49DCEC9D" w:rsidR="00450AB6" w:rsidRPr="00134905" w:rsidRDefault="00450AB6" w:rsidP="005969A7">
      <w:pPr>
        <w:pStyle w:val="TextdeldocumentMP"/>
      </w:pPr>
      <w:r w:rsidRPr="00134905">
        <w:t>Durada:</w:t>
      </w:r>
      <w:r w:rsidR="00A53886" w:rsidRPr="00134905">
        <w:t xml:space="preserve"> 198 hores</w:t>
      </w:r>
    </w:p>
    <w:p w14:paraId="0CA618F4" w14:textId="2EF3565E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</w:t>
      </w:r>
      <w:r w:rsidR="00A53886" w:rsidRPr="00134905">
        <w:rPr>
          <w:rFonts w:cs="Arial"/>
        </w:rPr>
        <w:t xml:space="preserve"> 132 hores</w:t>
      </w:r>
      <w:r w:rsidRPr="00134905">
        <w:rPr>
          <w:rFonts w:cs="Arial"/>
        </w:rPr>
        <w:t xml:space="preserve"> </w:t>
      </w:r>
    </w:p>
    <w:p w14:paraId="7D348CDF" w14:textId="31420ABA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A53886" w:rsidRPr="00134905">
        <w:rPr>
          <w:rFonts w:cs="Arial"/>
        </w:rPr>
        <w:t>66 hores</w:t>
      </w:r>
    </w:p>
    <w:p w14:paraId="43C8A097" w14:textId="23429BC0" w:rsidR="00450AB6" w:rsidRPr="00134905" w:rsidRDefault="00A53886" w:rsidP="005969A7">
      <w:pPr>
        <w:pStyle w:val="Ttol2MP"/>
      </w:pPr>
      <w:r w:rsidRPr="00134905">
        <w:t>0225</w:t>
      </w:r>
      <w:r w:rsidR="008B048D" w:rsidRPr="00134905">
        <w:t xml:space="preserve">. </w:t>
      </w:r>
      <w:r w:rsidRPr="00134905">
        <w:t>Xarxes locals</w:t>
      </w:r>
    </w:p>
    <w:p w14:paraId="02C593EB" w14:textId="578B11B6" w:rsidR="00450AB6" w:rsidRPr="00134905" w:rsidRDefault="00450AB6" w:rsidP="005969A7">
      <w:pPr>
        <w:pStyle w:val="TextdeldocumentMP"/>
      </w:pPr>
      <w:r w:rsidRPr="00134905">
        <w:t>Durada:</w:t>
      </w:r>
      <w:r w:rsidR="00A53886" w:rsidRPr="00134905">
        <w:t xml:space="preserve"> 198 hores</w:t>
      </w:r>
    </w:p>
    <w:p w14:paraId="0B0985F5" w14:textId="1422092B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A53886" w:rsidRPr="00134905">
        <w:rPr>
          <w:rFonts w:cs="Arial"/>
        </w:rPr>
        <w:t>132 hores</w:t>
      </w:r>
    </w:p>
    <w:p w14:paraId="57A43FA6" w14:textId="789A7284" w:rsidR="00725C52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A53886" w:rsidRPr="00134905">
        <w:rPr>
          <w:rFonts w:cs="Arial"/>
        </w:rPr>
        <w:t>66 hores</w:t>
      </w:r>
    </w:p>
    <w:p w14:paraId="0C7DA4E2" w14:textId="50CA21FA" w:rsidR="00450AB6" w:rsidRPr="00134905" w:rsidRDefault="00A53886" w:rsidP="005969A7">
      <w:pPr>
        <w:pStyle w:val="Ttol2MP"/>
      </w:pPr>
      <w:r w:rsidRPr="00134905">
        <w:t>0226</w:t>
      </w:r>
      <w:r w:rsidR="008B048D" w:rsidRPr="00134905">
        <w:t xml:space="preserve">. </w:t>
      </w:r>
      <w:r w:rsidRPr="00134905">
        <w:t>Seguretat informàtica</w:t>
      </w:r>
    </w:p>
    <w:p w14:paraId="4B2B255A" w14:textId="067ADD5F" w:rsidR="00450AB6" w:rsidRPr="00134905" w:rsidRDefault="00450AB6" w:rsidP="005969A7">
      <w:pPr>
        <w:pStyle w:val="TextdeldocumentMP"/>
      </w:pPr>
      <w:r w:rsidRPr="00134905">
        <w:t>Durada:</w:t>
      </w:r>
      <w:r w:rsidR="00A53886" w:rsidRPr="00134905">
        <w:t xml:space="preserve"> 132 hores</w:t>
      </w:r>
    </w:p>
    <w:p w14:paraId="10AEDA45" w14:textId="5B0FD4EE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A53886" w:rsidRPr="00134905">
        <w:rPr>
          <w:rFonts w:cs="Arial"/>
        </w:rPr>
        <w:t>99 hores</w:t>
      </w:r>
    </w:p>
    <w:p w14:paraId="7137A281" w14:textId="21335C70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A53886" w:rsidRPr="00134905">
        <w:rPr>
          <w:rFonts w:cs="Arial"/>
        </w:rPr>
        <w:t>33 hores</w:t>
      </w:r>
    </w:p>
    <w:p w14:paraId="3CFDB3C2" w14:textId="7FE83095" w:rsidR="00126453" w:rsidRPr="00134905" w:rsidRDefault="00A53886" w:rsidP="005969A7">
      <w:pPr>
        <w:pStyle w:val="Ttol2MP"/>
      </w:pPr>
      <w:r w:rsidRPr="00134905">
        <w:t>0227</w:t>
      </w:r>
      <w:r w:rsidR="00126453" w:rsidRPr="00134905">
        <w:t xml:space="preserve">. </w:t>
      </w:r>
      <w:r w:rsidRPr="00134905">
        <w:t>Serveis de xarxa</w:t>
      </w:r>
    </w:p>
    <w:p w14:paraId="6BE5E2C1" w14:textId="5AE63E64" w:rsidR="00126453" w:rsidRPr="00134905" w:rsidRDefault="00126453" w:rsidP="005969A7">
      <w:pPr>
        <w:pStyle w:val="TextdeldocumentMP"/>
      </w:pPr>
      <w:r w:rsidRPr="00134905">
        <w:t>Durada:</w:t>
      </w:r>
      <w:r w:rsidR="00A53886" w:rsidRPr="00134905">
        <w:t xml:space="preserve"> 198 hores</w:t>
      </w:r>
    </w:p>
    <w:p w14:paraId="6D38F8AD" w14:textId="2BB733AE" w:rsidR="00126453" w:rsidRPr="00134905" w:rsidRDefault="00126453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A53886" w:rsidRPr="00134905">
        <w:rPr>
          <w:rFonts w:cs="Arial"/>
        </w:rPr>
        <w:t>132 hores</w:t>
      </w:r>
    </w:p>
    <w:p w14:paraId="3DA8FAB6" w14:textId="0B9DE8F5" w:rsidR="00126453" w:rsidRPr="00134905" w:rsidRDefault="00126453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A53886" w:rsidRPr="00134905">
        <w:rPr>
          <w:rFonts w:cs="Arial"/>
        </w:rPr>
        <w:t>66 hores</w:t>
      </w:r>
    </w:p>
    <w:p w14:paraId="74C0E3EA" w14:textId="400F0E42" w:rsidR="000B4085" w:rsidRPr="00134905" w:rsidRDefault="00A53886" w:rsidP="005969A7">
      <w:pPr>
        <w:pStyle w:val="Ttol2MP"/>
      </w:pPr>
      <w:r w:rsidRPr="00134905">
        <w:t>0228</w:t>
      </w:r>
      <w:r w:rsidR="000B4085" w:rsidRPr="00134905">
        <w:t xml:space="preserve">. </w:t>
      </w:r>
      <w:r w:rsidRPr="00134905">
        <w:t>Aplicacions web</w:t>
      </w:r>
    </w:p>
    <w:p w14:paraId="26F485D0" w14:textId="6E1498A1" w:rsidR="000B4085" w:rsidRPr="00134905" w:rsidRDefault="000B4085" w:rsidP="005969A7">
      <w:pPr>
        <w:pStyle w:val="TextdeldocumentMP"/>
      </w:pPr>
      <w:r w:rsidRPr="00134905">
        <w:t>Durada:</w:t>
      </w:r>
      <w:r w:rsidR="00A53886" w:rsidRPr="00134905">
        <w:t xml:space="preserve"> 119 hores</w:t>
      </w:r>
    </w:p>
    <w:p w14:paraId="0DBE5581" w14:textId="0C9FE51D" w:rsidR="000B4085" w:rsidRPr="00134905" w:rsidRDefault="000B4085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A53886" w:rsidRPr="00134905">
        <w:rPr>
          <w:rFonts w:cs="Arial"/>
        </w:rPr>
        <w:t>66 hores</w:t>
      </w:r>
    </w:p>
    <w:p w14:paraId="59E300A4" w14:textId="3730F838" w:rsidR="000B4085" w:rsidRPr="00134905" w:rsidRDefault="000B4085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d’estada a l’empresa:</w:t>
      </w:r>
      <w:r w:rsidR="00A53886" w:rsidRPr="00134905">
        <w:rPr>
          <w:rFonts w:cs="Arial"/>
        </w:rPr>
        <w:t xml:space="preserve"> 53 hores</w:t>
      </w:r>
      <w:r w:rsidRPr="00134905">
        <w:rPr>
          <w:rFonts w:cs="Arial"/>
        </w:rPr>
        <w:t xml:space="preserve"> </w:t>
      </w:r>
    </w:p>
    <w:p w14:paraId="7DCA7804" w14:textId="78A0C7EF" w:rsidR="008D33AA" w:rsidRPr="00134905" w:rsidRDefault="003B5E53" w:rsidP="005969A7">
      <w:pPr>
        <w:pStyle w:val="Ttol2MP"/>
      </w:pPr>
      <w:r w:rsidRPr="00134905">
        <w:lastRenderedPageBreak/>
        <w:t xml:space="preserve">0156. </w:t>
      </w:r>
      <w:r w:rsidR="000B4085" w:rsidRPr="00134905">
        <w:t>Anglès p</w:t>
      </w:r>
      <w:r w:rsidR="008D33AA" w:rsidRPr="00134905">
        <w:t>rof</w:t>
      </w:r>
      <w:r w:rsidR="00731BC2">
        <w:t>essional</w:t>
      </w:r>
    </w:p>
    <w:p w14:paraId="184AB694" w14:textId="13C7AA20" w:rsidR="008D33AA" w:rsidRPr="00134905" w:rsidRDefault="008D33AA" w:rsidP="005969A7">
      <w:pPr>
        <w:pStyle w:val="TextdeldocumentMP"/>
      </w:pPr>
      <w:r w:rsidRPr="00134905">
        <w:t>Durada:</w:t>
      </w:r>
      <w:r w:rsidR="000B4085" w:rsidRPr="00134905">
        <w:t xml:space="preserve"> 66 hores</w:t>
      </w:r>
    </w:p>
    <w:p w14:paraId="5EC7837A" w14:textId="47684152" w:rsidR="008D33AA" w:rsidRPr="00134905" w:rsidRDefault="008D33AA" w:rsidP="005969A7">
      <w:pPr>
        <w:pStyle w:val="TextdeldocumentMP"/>
      </w:pPr>
      <w:r w:rsidRPr="00134905">
        <w:t>Hores a realitzar en el centre educatiu:</w:t>
      </w:r>
      <w:r w:rsidR="004216D3" w:rsidRPr="00134905">
        <w:t>66 hores</w:t>
      </w:r>
    </w:p>
    <w:p w14:paraId="5B6B36F9" w14:textId="6C377AB8" w:rsidR="008D33AA" w:rsidRPr="00134905" w:rsidRDefault="003B5E53" w:rsidP="005969A7">
      <w:pPr>
        <w:pStyle w:val="Ttol2MP"/>
      </w:pPr>
      <w:r w:rsidRPr="00134905">
        <w:t xml:space="preserve">1664. </w:t>
      </w:r>
      <w:r w:rsidR="000B4085" w:rsidRPr="00134905">
        <w:t>Digitalització aplicada als sectors p</w:t>
      </w:r>
      <w:r w:rsidR="00731BC2">
        <w:t>roductius</w:t>
      </w:r>
    </w:p>
    <w:p w14:paraId="50EB5656" w14:textId="1786A221" w:rsidR="008D33AA" w:rsidRPr="00134905" w:rsidRDefault="008D33AA" w:rsidP="005969A7">
      <w:pPr>
        <w:pStyle w:val="TextdeldocumentMP"/>
      </w:pPr>
      <w:r w:rsidRPr="00134905">
        <w:t>Durada:</w:t>
      </w:r>
      <w:r w:rsidR="000B4085" w:rsidRPr="00134905">
        <w:t xml:space="preserve"> 33 hores</w:t>
      </w:r>
    </w:p>
    <w:p w14:paraId="6F5C14A1" w14:textId="7BB1D14B" w:rsidR="008D33AA" w:rsidRPr="00134905" w:rsidRDefault="008D33AA" w:rsidP="005969A7">
      <w:pPr>
        <w:pStyle w:val="TextdeldocumentMP"/>
      </w:pPr>
      <w:r w:rsidRPr="00134905">
        <w:t>Hores a realitzar en el centre educatiu:</w:t>
      </w:r>
      <w:r w:rsidR="004216D3" w:rsidRPr="00134905">
        <w:t xml:space="preserve"> 33 hores</w:t>
      </w:r>
    </w:p>
    <w:p w14:paraId="3B28E2AC" w14:textId="589E7CC1" w:rsidR="008D33AA" w:rsidRPr="00134905" w:rsidRDefault="008D33AA" w:rsidP="005969A7">
      <w:pPr>
        <w:pStyle w:val="Ttol2MP"/>
      </w:pPr>
      <w:r w:rsidRPr="00134905">
        <w:t xml:space="preserve">1708 </w:t>
      </w:r>
      <w:r w:rsidR="000B4085" w:rsidRPr="00134905">
        <w:t>Sostenibilitat a</w:t>
      </w:r>
      <w:r w:rsidRPr="00134905">
        <w:t xml:space="preserve">plicada al </w:t>
      </w:r>
      <w:r w:rsidR="000B4085" w:rsidRPr="00134905">
        <w:t>sistema p</w:t>
      </w:r>
      <w:r w:rsidR="00731BC2">
        <w:t>roductiu</w:t>
      </w:r>
    </w:p>
    <w:p w14:paraId="7D79CDC1" w14:textId="20CD01A9" w:rsidR="008D33AA" w:rsidRPr="00134905" w:rsidRDefault="008D33AA" w:rsidP="005969A7">
      <w:pPr>
        <w:pStyle w:val="TextdeldocumentMP"/>
      </w:pPr>
      <w:r w:rsidRPr="00134905">
        <w:t>Durada:</w:t>
      </w:r>
      <w:r w:rsidR="000B4085" w:rsidRPr="00134905">
        <w:t xml:space="preserve"> 33 hores</w:t>
      </w:r>
    </w:p>
    <w:p w14:paraId="44D76DA2" w14:textId="25AC3C55" w:rsidR="008D33AA" w:rsidRPr="00134905" w:rsidRDefault="008D33AA" w:rsidP="005969A7">
      <w:pPr>
        <w:pStyle w:val="TextdeldocumentMP"/>
      </w:pPr>
      <w:r w:rsidRPr="00134905">
        <w:t>Hores a realitzar en el centre educatiu:</w:t>
      </w:r>
      <w:r w:rsidR="004216D3" w:rsidRPr="00134905">
        <w:t xml:space="preserve"> 33 hores</w:t>
      </w:r>
    </w:p>
    <w:p w14:paraId="2A8CAFC3" w14:textId="6CE9416F" w:rsidR="008D33AA" w:rsidRPr="00134905" w:rsidRDefault="008D33AA" w:rsidP="005969A7">
      <w:pPr>
        <w:pStyle w:val="Ttol2MP"/>
      </w:pPr>
      <w:r w:rsidRPr="00134905">
        <w:t xml:space="preserve">1709 </w:t>
      </w:r>
      <w:r w:rsidR="000B4085" w:rsidRPr="00134905">
        <w:t>Itinerari personal per a l'o</w:t>
      </w:r>
      <w:r w:rsidR="00731BC2">
        <w:t>cupabilitat I</w:t>
      </w:r>
    </w:p>
    <w:p w14:paraId="7EC80AC3" w14:textId="4D71EB84" w:rsidR="008D33AA" w:rsidRPr="00134905" w:rsidRDefault="008D33AA" w:rsidP="005969A7">
      <w:pPr>
        <w:pStyle w:val="TextdeldocumentMP"/>
      </w:pPr>
      <w:r w:rsidRPr="00134905">
        <w:t>Durada:</w:t>
      </w:r>
      <w:r w:rsidR="000B4085" w:rsidRPr="00134905">
        <w:t xml:space="preserve"> 99 hores</w:t>
      </w:r>
    </w:p>
    <w:p w14:paraId="5B51CDA1" w14:textId="3BFC6C4B" w:rsidR="008D33AA" w:rsidRPr="00134905" w:rsidRDefault="008D33AA" w:rsidP="005969A7">
      <w:pPr>
        <w:pStyle w:val="TextdeldocumentMP"/>
      </w:pPr>
      <w:r w:rsidRPr="00134905">
        <w:t>Hores a realitzar en el centre educatiu:</w:t>
      </w:r>
      <w:r w:rsidR="004216D3" w:rsidRPr="00134905">
        <w:t xml:space="preserve"> 99 hores</w:t>
      </w:r>
    </w:p>
    <w:p w14:paraId="723F860E" w14:textId="644A0DAE" w:rsidR="008D33AA" w:rsidRPr="00134905" w:rsidRDefault="008D33AA" w:rsidP="005969A7">
      <w:pPr>
        <w:pStyle w:val="Ttol2MP"/>
      </w:pPr>
      <w:r w:rsidRPr="00134905">
        <w:t xml:space="preserve">1710 </w:t>
      </w:r>
      <w:r w:rsidR="000B4085" w:rsidRPr="00134905">
        <w:t>Itinerari personal per a l'o</w:t>
      </w:r>
      <w:r w:rsidR="00731BC2">
        <w:t>cupabilitat II</w:t>
      </w:r>
    </w:p>
    <w:p w14:paraId="23751423" w14:textId="1985AAA5" w:rsidR="008D33AA" w:rsidRPr="00134905" w:rsidRDefault="008D33AA" w:rsidP="005969A7">
      <w:pPr>
        <w:pStyle w:val="TextdeldocumentMP"/>
      </w:pPr>
      <w:r w:rsidRPr="00134905">
        <w:t>Durada:</w:t>
      </w:r>
      <w:r w:rsidR="000B4085" w:rsidRPr="00134905">
        <w:t xml:space="preserve"> 66 hores</w:t>
      </w:r>
    </w:p>
    <w:p w14:paraId="3DD93099" w14:textId="6D58A09D" w:rsidR="0090173D" w:rsidRPr="00134905" w:rsidRDefault="008D33AA" w:rsidP="005969A7">
      <w:pPr>
        <w:pStyle w:val="TextdeldocumentMP"/>
      </w:pPr>
      <w:r w:rsidRPr="00134905">
        <w:t>Hores a realitzar en el centre educatiu</w:t>
      </w:r>
      <w:r w:rsidR="004216D3" w:rsidRPr="00134905">
        <w:t>: 66 hores</w:t>
      </w:r>
    </w:p>
    <w:p w14:paraId="0A06CC76" w14:textId="22287CA7" w:rsidR="008D33AA" w:rsidRPr="00134905" w:rsidRDefault="008D33AA" w:rsidP="005969A7">
      <w:pPr>
        <w:pStyle w:val="Ttol2MP"/>
      </w:pPr>
      <w:r w:rsidRPr="00134905">
        <w:t xml:space="preserve">1713 </w:t>
      </w:r>
      <w:r w:rsidR="000B4085" w:rsidRPr="00134905">
        <w:t>Projecte i</w:t>
      </w:r>
      <w:r w:rsidRPr="00134905">
        <w:t>ntermodular</w:t>
      </w:r>
    </w:p>
    <w:p w14:paraId="4DD5E028" w14:textId="36F54DFD" w:rsidR="008D33AA" w:rsidRPr="00134905" w:rsidRDefault="008D33AA" w:rsidP="005969A7">
      <w:pPr>
        <w:pStyle w:val="TextdeldocumentMP"/>
      </w:pPr>
      <w:r w:rsidRPr="00134905">
        <w:t>Durada:</w:t>
      </w:r>
      <w:r w:rsidR="000B4085" w:rsidRPr="00134905">
        <w:t xml:space="preserve"> 198 hores</w:t>
      </w:r>
    </w:p>
    <w:p w14:paraId="21053381" w14:textId="0674D6DF" w:rsidR="008D33AA" w:rsidRPr="00134905" w:rsidRDefault="008D33AA" w:rsidP="005969A7">
      <w:pPr>
        <w:pStyle w:val="TextdeldocumentMP"/>
      </w:pPr>
      <w:r w:rsidRPr="00134905">
        <w:t>Hores a realitzar en el centre educatiu:</w:t>
      </w:r>
      <w:r w:rsidR="004216D3" w:rsidRPr="00134905">
        <w:t xml:space="preserve"> 198 hores</w:t>
      </w:r>
    </w:p>
    <w:p w14:paraId="6B430182" w14:textId="479F84A0" w:rsidR="0090173D" w:rsidRPr="00134905" w:rsidRDefault="0090173D" w:rsidP="005969A7">
      <w:pPr>
        <w:pStyle w:val="TextdeldocumentMP"/>
      </w:pPr>
      <w:r w:rsidRPr="00134905">
        <w:t>Equivalència en crèdits ECTS:</w:t>
      </w:r>
    </w:p>
    <w:p w14:paraId="41DE8AA2" w14:textId="4AC29B9A" w:rsidR="008D33AA" w:rsidRPr="00134905" w:rsidRDefault="008D33AA" w:rsidP="005969A7">
      <w:pPr>
        <w:pStyle w:val="Ttol2MP"/>
      </w:pPr>
      <w:r w:rsidRPr="00134905">
        <w:t xml:space="preserve">Mòdul </w:t>
      </w:r>
      <w:r w:rsidR="000B4085" w:rsidRPr="00134905">
        <w:t xml:space="preserve">professional </w:t>
      </w:r>
      <w:r w:rsidRPr="00134905">
        <w:t>optatiu</w:t>
      </w:r>
    </w:p>
    <w:p w14:paraId="37AB2B1A" w14:textId="12EC01D6" w:rsidR="008D33AA" w:rsidRPr="00134905" w:rsidRDefault="008D33AA" w:rsidP="005969A7">
      <w:pPr>
        <w:pStyle w:val="TextdeldocumentMP"/>
      </w:pPr>
      <w:r w:rsidRPr="00134905">
        <w:t>Durada:</w:t>
      </w:r>
      <w:r w:rsidR="000B4085" w:rsidRPr="00134905">
        <w:t xml:space="preserve"> 99 hores</w:t>
      </w:r>
    </w:p>
    <w:p w14:paraId="030F26B8" w14:textId="61DA70FE" w:rsidR="000B4085" w:rsidRPr="00134905" w:rsidRDefault="000B4085" w:rsidP="005969A7">
      <w:pPr>
        <w:pStyle w:val="TextdeldocumentMP"/>
      </w:pPr>
      <w:r w:rsidRPr="00134905">
        <w:t>El determina el centre educatiu.</w:t>
      </w:r>
    </w:p>
    <w:p w14:paraId="292936BF" w14:textId="77777777" w:rsidR="000B4085" w:rsidRPr="00134905" w:rsidRDefault="000B4085" w:rsidP="005969A7">
      <w:pPr>
        <w:pStyle w:val="TextdeldocumentMP"/>
      </w:pPr>
    </w:p>
    <w:p w14:paraId="05A42C3B" w14:textId="6FB26067" w:rsidR="000B4085" w:rsidRPr="00134905" w:rsidRDefault="0090173D" w:rsidP="005969A7">
      <w:pPr>
        <w:pStyle w:val="TextdeldocumentMP"/>
      </w:pPr>
      <w:r w:rsidRPr="00134905">
        <w:br w:type="page"/>
      </w:r>
    </w:p>
    <w:p w14:paraId="694BA64C" w14:textId="6CC4E5B9" w:rsidR="00450AB6" w:rsidRPr="00134905" w:rsidRDefault="00450AB6" w:rsidP="005969A7">
      <w:pPr>
        <w:pStyle w:val="Ttol1apartats"/>
      </w:pPr>
      <w:r w:rsidRPr="00134905">
        <w:lastRenderedPageBreak/>
        <w:t>Descripció</w:t>
      </w:r>
      <w:r w:rsidR="007125DC" w:rsidRPr="00134905">
        <w:t xml:space="preserve"> dels mòduls professionals i dels resultats d’aprenentatge</w:t>
      </w:r>
    </w:p>
    <w:p w14:paraId="1637B33D" w14:textId="3244FB1B" w:rsidR="00450AB6" w:rsidRPr="00134905" w:rsidRDefault="003B5E53" w:rsidP="005969A7">
      <w:pPr>
        <w:pStyle w:val="Ttol2MP"/>
      </w:pPr>
      <w:r w:rsidRPr="00134905">
        <w:t>0221</w:t>
      </w:r>
      <w:r w:rsidR="008B048D" w:rsidRPr="00134905">
        <w:t xml:space="preserve">. </w:t>
      </w:r>
      <w:r w:rsidRPr="00134905">
        <w:t>Muntatge i manteniment d’equips</w:t>
      </w:r>
    </w:p>
    <w:p w14:paraId="71E3E7C6" w14:textId="069E3DD0" w:rsidR="00450AB6" w:rsidRPr="00134905" w:rsidRDefault="00450AB6" w:rsidP="005969A7">
      <w:pPr>
        <w:pStyle w:val="TextdeldocumentMP"/>
      </w:pPr>
      <w:r w:rsidRPr="00134905">
        <w:t>Durada:</w:t>
      </w:r>
      <w:r w:rsidR="003B5E53" w:rsidRPr="00134905">
        <w:t xml:space="preserve"> 231 hores</w:t>
      </w:r>
    </w:p>
    <w:p w14:paraId="67A7DE05" w14:textId="0ACA28FC" w:rsidR="00D61AAA" w:rsidRPr="00134905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3B5E53" w:rsidRPr="00134905">
        <w:rPr>
          <w:rFonts w:cs="Arial"/>
        </w:rPr>
        <w:t>132 hores</w:t>
      </w:r>
    </w:p>
    <w:p w14:paraId="6649C271" w14:textId="32DE2B65" w:rsidR="00D61AAA" w:rsidRDefault="00D61AAA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3B5E53" w:rsidRPr="00134905">
        <w:rPr>
          <w:rFonts w:cs="Arial"/>
        </w:rPr>
        <w:t>99 hores</w:t>
      </w:r>
    </w:p>
    <w:p w14:paraId="1033A32D" w14:textId="01641145" w:rsidR="00C97508" w:rsidRDefault="00C97508" w:rsidP="005969A7">
      <w:pPr>
        <w:pStyle w:val="TextdeldocumentMP"/>
        <w:rPr>
          <w:rFonts w:cs="Arial"/>
        </w:rPr>
      </w:pPr>
    </w:p>
    <w:p w14:paraId="76F727CE" w14:textId="3E3C1E77" w:rsidR="00C97508" w:rsidRPr="00C97508" w:rsidRDefault="00C97508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5B56A87E" w14:textId="54F45DB8" w:rsidR="00450AB6" w:rsidRPr="00134905" w:rsidRDefault="003B5E53" w:rsidP="00912DC0">
      <w:pPr>
        <w:pStyle w:val="Ttol3UF"/>
        <w:numPr>
          <w:ilvl w:val="0"/>
          <w:numId w:val="43"/>
        </w:numPr>
        <w:ind w:left="0" w:firstLine="0"/>
      </w:pPr>
      <w:r w:rsidRPr="00134905">
        <w:rPr>
          <w:rFonts w:cs="Arial"/>
          <w:color w:val="000000"/>
        </w:rPr>
        <w:t>Selecciona els components d’integració d’un equip microinformàtic estàndard, descrivint-ne les funcions i comparant-ne les prestacions de diferents fabricants.</w:t>
      </w:r>
    </w:p>
    <w:p w14:paraId="03934445" w14:textId="77777777" w:rsidR="00450AB6" w:rsidRPr="00134905" w:rsidRDefault="00450AB6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43AEBF71" w14:textId="04AFF312" w:rsidR="00450AB6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Descriu els blocs que componen un equip microinformàtic i les seves funcions.</w:t>
      </w:r>
    </w:p>
    <w:p w14:paraId="08B6BDB4" w14:textId="246E4108" w:rsidR="00450AB6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Reconeix l'arquitectura de busos.</w:t>
      </w:r>
    </w:p>
    <w:p w14:paraId="65984EBF" w14:textId="591A8BD6" w:rsidR="00450AB6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t>Descriu les característiques dels tipus de microprocessadors (freqüència, tensions, potència, sòcols, entre altres)</w:t>
      </w:r>
      <w:r w:rsidR="00450AB6" w:rsidRPr="00134905">
        <w:t>.</w:t>
      </w:r>
    </w:p>
    <w:p w14:paraId="1F11E39C" w14:textId="2E1D203C" w:rsidR="00450AB6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Descriu la funció dels dissipadors i ventiladors</w:t>
      </w:r>
      <w:r w:rsidR="00450AB6" w:rsidRPr="00134905">
        <w:t>.</w:t>
      </w:r>
    </w:p>
    <w:p w14:paraId="0C559292" w14:textId="6F090453" w:rsidR="00450AB6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Descriu les característiques i utilitats més importants de la configuració de la placa base</w:t>
      </w:r>
      <w:r w:rsidR="00450AB6" w:rsidRPr="00134905">
        <w:t>.</w:t>
      </w:r>
    </w:p>
    <w:p w14:paraId="47F7CAE1" w14:textId="382D080E" w:rsidR="00860323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Avalua tipus de xassís per a la placa base i la resta de components.</w:t>
      </w:r>
    </w:p>
    <w:p w14:paraId="329ADCE0" w14:textId="3DF246A0" w:rsidR="00860323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Identifica i manipula els components bàsics (mòduls de memòria, discos fixos i els seus controladors, suports de memòries auxiliars, entre d’altres).</w:t>
      </w:r>
    </w:p>
    <w:p w14:paraId="128C4C62" w14:textId="7B2B4F26" w:rsidR="00860323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Analitza la funció de l'adaptador gràfic i el monitor.</w:t>
      </w:r>
    </w:p>
    <w:p w14:paraId="47886D19" w14:textId="5172D8BF" w:rsidR="00860323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Identifica i manipula diferents adaptadors (gràfics, LAN, mòdems, entre altres).</w:t>
      </w:r>
    </w:p>
    <w:p w14:paraId="3DF1FDBD" w14:textId="057649B7" w:rsidR="00860323" w:rsidRPr="00134905" w:rsidRDefault="00860323" w:rsidP="00912DC0">
      <w:pPr>
        <w:pStyle w:val="TextdeldocumentMP"/>
        <w:numPr>
          <w:ilvl w:val="1"/>
          <w:numId w:val="43"/>
        </w:numPr>
        <w:ind w:left="0" w:firstLine="0"/>
      </w:pPr>
      <w:r w:rsidRPr="00134905">
        <w:rPr>
          <w:rFonts w:cs="Arial"/>
          <w:color w:val="000000"/>
        </w:rPr>
        <w:t>Identifica els elements que acompanyen a un component d'integració (documentació, controladors, cables</w:t>
      </w:r>
      <w:r w:rsidRPr="00134905">
        <w:rPr>
          <w:rFonts w:cs="Arial"/>
          <w:color w:val="FF0000"/>
        </w:rPr>
        <w:t xml:space="preserve"> </w:t>
      </w:r>
      <w:r w:rsidRPr="00134905">
        <w:rPr>
          <w:rFonts w:cs="Arial"/>
          <w:color w:val="000000"/>
        </w:rPr>
        <w:t>i utilitats, entre d’altres)</w:t>
      </w:r>
    </w:p>
    <w:p w14:paraId="083C1140" w14:textId="0DD376BC" w:rsidR="00D61AAA" w:rsidRPr="00134905" w:rsidRDefault="00860323" w:rsidP="00912DC0">
      <w:pPr>
        <w:pStyle w:val="Ttol3UF"/>
        <w:numPr>
          <w:ilvl w:val="0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Acobla un equip microinformàtic, interpretant-ne els plans i instruccions del fabricant, i  aplicant-hi tècniques de muntatge.</w:t>
      </w:r>
    </w:p>
    <w:p w14:paraId="036E6872" w14:textId="77777777" w:rsidR="00D61AAA" w:rsidRPr="00134905" w:rsidRDefault="00D61AAA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75DC2A63" w14:textId="77777777" w:rsidR="00F84B14" w:rsidRPr="00134905" w:rsidRDefault="00F84B14" w:rsidP="00912DC0">
      <w:pPr>
        <w:pStyle w:val="Pargrafdellista"/>
        <w:numPr>
          <w:ilvl w:val="0"/>
          <w:numId w:val="9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1EA04BF7" w14:textId="77777777" w:rsidR="00F84B14" w:rsidRPr="00134905" w:rsidRDefault="00F84B14" w:rsidP="00912DC0">
      <w:pPr>
        <w:pStyle w:val="Pargrafdellista"/>
        <w:numPr>
          <w:ilvl w:val="0"/>
          <w:numId w:val="1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7A1A8BE" w14:textId="77777777" w:rsidR="00F84B14" w:rsidRPr="00134905" w:rsidRDefault="00F84B14" w:rsidP="00912DC0">
      <w:pPr>
        <w:pStyle w:val="Pargrafdellista"/>
        <w:numPr>
          <w:ilvl w:val="0"/>
          <w:numId w:val="1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DA986A0" w14:textId="3F1458E5" w:rsidR="00D61AAA" w:rsidRPr="00C97508" w:rsidRDefault="0086032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Selecciona les eines i estris necessaris per a l'acoblat d'equips microinformàtics.</w:t>
      </w:r>
    </w:p>
    <w:p w14:paraId="2B9E7E38" w14:textId="73CF3064" w:rsidR="00D61AAA" w:rsidRPr="00C97508" w:rsidRDefault="008647F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Interpreta la documentació tècnica de tots els components a acoblar.</w:t>
      </w:r>
    </w:p>
    <w:p w14:paraId="7A5CF8DE" w14:textId="7E10CF4B" w:rsidR="00D61AAA" w:rsidRPr="00C97508" w:rsidRDefault="008647F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Determina el sistema d'obertura / tancament del xassís i els diferents sistemes de fixació per a acoblar-desacoblar els elements de l'equip.</w:t>
      </w:r>
    </w:p>
    <w:p w14:paraId="5BC44446" w14:textId="45732D13" w:rsidR="00D61AAA" w:rsidRPr="00C97508" w:rsidRDefault="008647F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Acobla diferents conjunts de placa base, microprocessador i elements de refrigeració en diferents models de xassos, segons les especificacions donades.</w:t>
      </w:r>
    </w:p>
    <w:p w14:paraId="137C135D" w14:textId="0D3916E3" w:rsidR="00D61AAA" w:rsidRPr="00C97508" w:rsidRDefault="008647F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Acobla els mòduls de memòria RAM, els discos fixos, les unitats de lectura / enregistrament en suports de memòria auxiliar i altres components.</w:t>
      </w:r>
    </w:p>
    <w:p w14:paraId="7A330057" w14:textId="48A8D3C5" w:rsidR="00D61AAA" w:rsidRPr="00C97508" w:rsidRDefault="008647F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Configura paràmetres bàsics del conjunt accedint a la configuració de la placa base.</w:t>
      </w:r>
    </w:p>
    <w:p w14:paraId="0FD0FDF1" w14:textId="6995AF7A" w:rsidR="008647F3" w:rsidRPr="00C97508" w:rsidRDefault="005E342D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Executa utilitats de revisió i diagnòstic per verificar les prestacions del conjunt acoblat.</w:t>
      </w:r>
    </w:p>
    <w:p w14:paraId="2E79BD54" w14:textId="005FEAB1" w:rsidR="005E342D" w:rsidRPr="00C97508" w:rsidRDefault="005E342D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Realitza un informe de muntatge.</w:t>
      </w:r>
    </w:p>
    <w:p w14:paraId="7ABB4B35" w14:textId="77777777" w:rsidR="00283533" w:rsidRPr="00134905" w:rsidRDefault="00283533" w:rsidP="005969A7">
      <w:pPr>
        <w:pStyle w:val="TextdeldocumentMP"/>
      </w:pPr>
    </w:p>
    <w:p w14:paraId="01B096C1" w14:textId="0EEBF31D" w:rsidR="00283533" w:rsidRPr="00134905" w:rsidRDefault="00283533" w:rsidP="00912DC0">
      <w:pPr>
        <w:pStyle w:val="Ttol3UF"/>
        <w:numPr>
          <w:ilvl w:val="0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lastRenderedPageBreak/>
        <w:t xml:space="preserve"> Mesura paràmetres elèctrics, identificant el tipus de senyal i relacionant-la amb les seves unitats característiques.</w:t>
      </w:r>
    </w:p>
    <w:p w14:paraId="43269B50" w14:textId="77777777" w:rsidR="00283533" w:rsidRPr="00134905" w:rsidRDefault="00283533" w:rsidP="005969A7">
      <w:pPr>
        <w:pStyle w:val="Textindependent"/>
        <w:rPr>
          <w:lang w:val="ca-ES"/>
        </w:rPr>
      </w:pPr>
      <w:r w:rsidRPr="00134905">
        <w:rPr>
          <w:lang w:val="ca-ES"/>
        </w:rPr>
        <w:t>Criteris d'avaluació</w:t>
      </w:r>
    </w:p>
    <w:p w14:paraId="3B212AA0" w14:textId="77777777" w:rsidR="00283533" w:rsidRPr="00134905" w:rsidRDefault="00283533" w:rsidP="00912DC0">
      <w:pPr>
        <w:pStyle w:val="Textindependent"/>
        <w:numPr>
          <w:ilvl w:val="0"/>
          <w:numId w:val="9"/>
        </w:numPr>
        <w:rPr>
          <w:vanish/>
          <w:lang w:val="ca-ES"/>
        </w:rPr>
      </w:pPr>
    </w:p>
    <w:p w14:paraId="259B822A" w14:textId="77777777" w:rsidR="00283533" w:rsidRPr="00134905" w:rsidRDefault="00283533" w:rsidP="00912DC0">
      <w:pPr>
        <w:pStyle w:val="Pargrafdellista"/>
        <w:widowControl w:val="0"/>
        <w:numPr>
          <w:ilvl w:val="0"/>
          <w:numId w:val="10"/>
        </w:numPr>
        <w:autoSpaceDE w:val="0"/>
        <w:autoSpaceDN w:val="0"/>
        <w:spacing w:after="120"/>
        <w:rPr>
          <w:rFonts w:ascii="Helvetica" w:eastAsia="Helvetica" w:hAnsi="Helvetica" w:cs="Helvetica"/>
          <w:vanish/>
        </w:rPr>
      </w:pPr>
    </w:p>
    <w:p w14:paraId="43E93078" w14:textId="77777777" w:rsidR="00225B58" w:rsidRPr="00C97508" w:rsidRDefault="00225B58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 xml:space="preserve">Identifica el tipus de senyal a mesurar amb l'aparell corresponent. </w:t>
      </w:r>
    </w:p>
    <w:p w14:paraId="030D2A53" w14:textId="6971DC69" w:rsidR="00283533" w:rsidRPr="00C97508" w:rsidRDefault="00225B58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Selecciona la magnitud, el rang de mesura i connecta l’aparell segons la magnitud a mesurar.</w:t>
      </w:r>
    </w:p>
    <w:p w14:paraId="68F65B92" w14:textId="77777777" w:rsidR="00225B58" w:rsidRPr="00C97508" w:rsidRDefault="00225B58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Relaciona la mesura obtinguda amb els valors típics.</w:t>
      </w:r>
    </w:p>
    <w:p w14:paraId="088057FD" w14:textId="77777777" w:rsidR="00225B58" w:rsidRPr="00C97508" w:rsidRDefault="00225B58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Identifica els blocs d’una font d’alimentació (FA) per a un ordinador personal.</w:t>
      </w:r>
    </w:p>
    <w:p w14:paraId="2462E58D" w14:textId="1EB99566" w:rsidR="00283533" w:rsidRPr="00C97508" w:rsidRDefault="00225B58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Enumera les tensions proporcionades per una FA típica</w:t>
      </w:r>
      <w:r w:rsidR="00283533" w:rsidRPr="00C97508">
        <w:rPr>
          <w:rFonts w:cs="Arial"/>
          <w:color w:val="000000"/>
        </w:rPr>
        <w:t>.</w:t>
      </w:r>
    </w:p>
    <w:p w14:paraId="010D0541" w14:textId="367A270F" w:rsidR="00283533" w:rsidRPr="00C97508" w:rsidRDefault="00225B58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Mesura les tensions en FA típiques d’ordinadors personals</w:t>
      </w:r>
      <w:r w:rsidR="00283533" w:rsidRPr="00C97508">
        <w:rPr>
          <w:rFonts w:cs="Arial"/>
          <w:color w:val="000000"/>
        </w:rPr>
        <w:t>.</w:t>
      </w:r>
    </w:p>
    <w:p w14:paraId="6B8F3679" w14:textId="4B01D6E3" w:rsidR="00283533" w:rsidRPr="00C97508" w:rsidRDefault="00225B58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Identifica els blocs d’un sistema d’alimentació ininterrompuda</w:t>
      </w:r>
      <w:r w:rsidR="00283533" w:rsidRPr="00C97508">
        <w:rPr>
          <w:rFonts w:cs="Arial"/>
          <w:color w:val="000000"/>
        </w:rPr>
        <w:t>.</w:t>
      </w:r>
    </w:p>
    <w:p w14:paraId="0558E4CE" w14:textId="19F45A77" w:rsidR="005E342D" w:rsidRPr="00134905" w:rsidRDefault="00225B58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Mesura els senyals en els punts significatius d’un sistema d’alimentació ininterrompuda o SAI</w:t>
      </w:r>
      <w:r w:rsidR="00283533" w:rsidRPr="00C97508">
        <w:rPr>
          <w:rFonts w:cs="Arial"/>
          <w:color w:val="000000"/>
        </w:rPr>
        <w:t>.</w:t>
      </w:r>
    </w:p>
    <w:p w14:paraId="704B7592" w14:textId="540F5173" w:rsidR="00B442E4" w:rsidRPr="00134905" w:rsidRDefault="00B442E4" w:rsidP="00912DC0">
      <w:pPr>
        <w:pStyle w:val="Ttol3UF"/>
        <w:numPr>
          <w:ilvl w:val="0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Manté equips informàtics interpretant les recomanacions dels fabricants i relacionant les disfuncions amb les seves causes.</w:t>
      </w:r>
    </w:p>
    <w:p w14:paraId="149785A9" w14:textId="77777777" w:rsidR="00B442E4" w:rsidRPr="00134905" w:rsidRDefault="00B442E4" w:rsidP="005969A7">
      <w:pPr>
        <w:pStyle w:val="Textindependent"/>
        <w:rPr>
          <w:lang w:val="ca-ES"/>
        </w:rPr>
      </w:pPr>
      <w:r w:rsidRPr="00134905">
        <w:rPr>
          <w:lang w:val="ca-ES"/>
        </w:rPr>
        <w:t>Criteris d'avaluació</w:t>
      </w:r>
    </w:p>
    <w:p w14:paraId="13EF5F84" w14:textId="77777777" w:rsidR="00B442E4" w:rsidRPr="00134905" w:rsidRDefault="00B442E4" w:rsidP="00912DC0">
      <w:pPr>
        <w:pStyle w:val="Textindependent"/>
        <w:numPr>
          <w:ilvl w:val="0"/>
          <w:numId w:val="9"/>
        </w:numPr>
        <w:rPr>
          <w:vanish/>
          <w:lang w:val="ca-ES"/>
        </w:rPr>
      </w:pPr>
    </w:p>
    <w:p w14:paraId="61300A7E" w14:textId="77777777" w:rsidR="00B442E4" w:rsidRPr="00134905" w:rsidRDefault="00B442E4" w:rsidP="00912DC0">
      <w:pPr>
        <w:pStyle w:val="Pargrafdellista"/>
        <w:widowControl w:val="0"/>
        <w:numPr>
          <w:ilvl w:val="0"/>
          <w:numId w:val="10"/>
        </w:numPr>
        <w:autoSpaceDE w:val="0"/>
        <w:autoSpaceDN w:val="0"/>
        <w:spacing w:after="120"/>
        <w:rPr>
          <w:rFonts w:ascii="Helvetica" w:eastAsia="Helvetica" w:hAnsi="Helvetica" w:cs="Helvetica"/>
          <w:vanish/>
        </w:rPr>
      </w:pPr>
    </w:p>
    <w:p w14:paraId="12857E1B" w14:textId="77777777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Reconeix els senyals acústics i/o visuals que avisen de problemes al maquinari d'un equip.</w:t>
      </w:r>
    </w:p>
    <w:p w14:paraId="1FF21E3F" w14:textId="182DEFA1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Identifica i resol les avaries produïdes per sobreescalfament del microprocessador.</w:t>
      </w:r>
    </w:p>
    <w:p w14:paraId="5C59359D" w14:textId="77777777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 xml:space="preserve">Identifica i resol avaries típiques d'un equip microinformàtic (mala connexió de components, incompatibilitats, problemes en discos fixos, brutícia, entre d’altres). </w:t>
      </w:r>
    </w:p>
    <w:p w14:paraId="4D9CF2BF" w14:textId="77777777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Substitueix components deteriorats.</w:t>
      </w:r>
    </w:p>
    <w:p w14:paraId="354EAC6F" w14:textId="11731A05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Verifica la compatibilitat dels components substituïts.</w:t>
      </w:r>
    </w:p>
    <w:p w14:paraId="4B5D4299" w14:textId="77777777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Realitza actualitzacions i ampliacions de components.</w:t>
      </w:r>
    </w:p>
    <w:p w14:paraId="2B6D0577" w14:textId="77777777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Elabora informes d'avaria (reparació o ampliació).</w:t>
      </w:r>
    </w:p>
    <w:p w14:paraId="39BCA265" w14:textId="55867BFC" w:rsidR="00B442E4" w:rsidRPr="00134905" w:rsidRDefault="00B442E4" w:rsidP="00912DC0">
      <w:pPr>
        <w:pStyle w:val="Ttol3UF"/>
        <w:numPr>
          <w:ilvl w:val="0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 xml:space="preserve"> Instal·la programari en un equip informàtic utilitzant una imatge emmagatzemada en un suport de memòria i justificant el procediment a seguir.</w:t>
      </w:r>
    </w:p>
    <w:p w14:paraId="7E93DF33" w14:textId="77777777" w:rsidR="00B442E4" w:rsidRPr="00134905" w:rsidRDefault="00B442E4" w:rsidP="005969A7">
      <w:pPr>
        <w:pStyle w:val="Textindependent"/>
        <w:rPr>
          <w:lang w:val="ca-ES"/>
        </w:rPr>
      </w:pPr>
      <w:r w:rsidRPr="00134905">
        <w:rPr>
          <w:lang w:val="ca-ES"/>
        </w:rPr>
        <w:t>Criteris d'avaluació</w:t>
      </w:r>
    </w:p>
    <w:p w14:paraId="09E6A9C2" w14:textId="77777777" w:rsidR="00B442E4" w:rsidRPr="00134905" w:rsidRDefault="00B442E4" w:rsidP="00912DC0">
      <w:pPr>
        <w:pStyle w:val="Textindependent"/>
        <w:numPr>
          <w:ilvl w:val="0"/>
          <w:numId w:val="9"/>
        </w:numPr>
        <w:rPr>
          <w:vanish/>
          <w:lang w:val="ca-ES"/>
        </w:rPr>
      </w:pPr>
    </w:p>
    <w:p w14:paraId="710B1F43" w14:textId="77777777" w:rsidR="00B442E4" w:rsidRPr="00134905" w:rsidRDefault="00B442E4" w:rsidP="00912DC0">
      <w:pPr>
        <w:pStyle w:val="Pargrafdellista"/>
        <w:widowControl w:val="0"/>
        <w:numPr>
          <w:ilvl w:val="0"/>
          <w:numId w:val="10"/>
        </w:numPr>
        <w:autoSpaceDE w:val="0"/>
        <w:autoSpaceDN w:val="0"/>
        <w:spacing w:after="120"/>
        <w:rPr>
          <w:rFonts w:ascii="Helvetica" w:eastAsia="Helvetica" w:hAnsi="Helvetica" w:cs="Helvetica"/>
          <w:vanish/>
        </w:rPr>
      </w:pPr>
    </w:p>
    <w:p w14:paraId="52BB387D" w14:textId="073B8A9C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Reconeix la diferència entre una instal·lació estàndard i una preinstal·lació de programari.</w:t>
      </w:r>
    </w:p>
    <w:p w14:paraId="05B20D53" w14:textId="3F0815A8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Identifica i prova les diferents seqüències d'arrencada configurables en la placa base.</w:t>
      </w:r>
    </w:p>
    <w:p w14:paraId="35D61A62" w14:textId="77777777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Inicialitza equips des de diferents suports de memòria auxiliar.</w:t>
      </w:r>
    </w:p>
    <w:p w14:paraId="27DFE88D" w14:textId="77777777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Realitza imatges d'una preinstal·lació de programari.</w:t>
      </w:r>
    </w:p>
    <w:p w14:paraId="0C7181BC" w14:textId="77777777" w:rsidR="00B442E4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Restaura imatges sobre el disc fix des de diferents suports.</w:t>
      </w:r>
    </w:p>
    <w:p w14:paraId="4033985E" w14:textId="093A7813" w:rsidR="00BD5EDC" w:rsidRPr="00C97508" w:rsidRDefault="00B442E4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Descriu les utilitats per a la creació d'imatges de partició/disc.</w:t>
      </w:r>
    </w:p>
    <w:p w14:paraId="75816462" w14:textId="77777777" w:rsidR="00C97508" w:rsidRDefault="00C97508" w:rsidP="005969A7">
      <w:pPr>
        <w:pStyle w:val="TextdeldocumentMP"/>
        <w:rPr>
          <w:rFonts w:cs="Arial"/>
          <w:color w:val="000000"/>
        </w:rPr>
      </w:pPr>
    </w:p>
    <w:p w14:paraId="032FA5FF" w14:textId="28A04C03" w:rsidR="00593C23" w:rsidRPr="00134905" w:rsidRDefault="00593C23" w:rsidP="00912DC0">
      <w:pPr>
        <w:pStyle w:val="Ttol3UF"/>
        <w:numPr>
          <w:ilvl w:val="0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lastRenderedPageBreak/>
        <w:t>Reconeix noves tendències en l’acoblament d’equips microinformàtics descrivint-ne els avantatges i adaptant-les a les característiques d’ús dels equips.</w:t>
      </w:r>
    </w:p>
    <w:p w14:paraId="182B7833" w14:textId="77777777" w:rsidR="00593C23" w:rsidRPr="00134905" w:rsidRDefault="00593C23" w:rsidP="005969A7">
      <w:pPr>
        <w:pStyle w:val="Textindependent"/>
        <w:rPr>
          <w:lang w:val="ca-ES"/>
        </w:rPr>
      </w:pPr>
      <w:r w:rsidRPr="00134905">
        <w:rPr>
          <w:lang w:val="ca-ES"/>
        </w:rPr>
        <w:t>Criteris d'avaluació</w:t>
      </w:r>
    </w:p>
    <w:p w14:paraId="56AEEC55" w14:textId="77777777" w:rsidR="00593C23" w:rsidRPr="00134905" w:rsidRDefault="00593C23" w:rsidP="00912DC0">
      <w:pPr>
        <w:pStyle w:val="Textindependent"/>
        <w:numPr>
          <w:ilvl w:val="0"/>
          <w:numId w:val="9"/>
        </w:numPr>
        <w:rPr>
          <w:vanish/>
          <w:lang w:val="ca-ES"/>
        </w:rPr>
      </w:pPr>
    </w:p>
    <w:p w14:paraId="0FAD4E60" w14:textId="77777777" w:rsidR="00593C23" w:rsidRPr="00134905" w:rsidRDefault="00593C23" w:rsidP="00912DC0">
      <w:pPr>
        <w:pStyle w:val="Pargrafdellista"/>
        <w:widowControl w:val="0"/>
        <w:numPr>
          <w:ilvl w:val="0"/>
          <w:numId w:val="10"/>
        </w:numPr>
        <w:autoSpaceDE w:val="0"/>
        <w:autoSpaceDN w:val="0"/>
        <w:spacing w:after="120"/>
        <w:rPr>
          <w:rFonts w:ascii="Helvetica" w:eastAsia="Helvetica" w:hAnsi="Helvetica" w:cs="Helvetica"/>
          <w:vanish/>
        </w:rPr>
      </w:pPr>
    </w:p>
    <w:p w14:paraId="020DB5DE" w14:textId="5C0A7C1E" w:rsidR="00593C23" w:rsidRPr="00C97508" w:rsidRDefault="00593C2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 xml:space="preserve">Reconeix les noves possibilitats per a donar forma al conjunt xassís-placa base. </w:t>
      </w:r>
    </w:p>
    <w:p w14:paraId="329DCAE0" w14:textId="77777777" w:rsidR="00593C23" w:rsidRPr="00C97508" w:rsidRDefault="00593C2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Descriu les prestacions i característiques d'algunes de les plataformes semiencaixades (barebones) més representatives del moment.</w:t>
      </w:r>
    </w:p>
    <w:p w14:paraId="74340401" w14:textId="77777777" w:rsidR="00593C23" w:rsidRPr="00C97508" w:rsidRDefault="00593C2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Descriu les característiques dels ordinadors d'entreteniment multimèdia (HTPC), els xassissos i components específics empleats en el seu assemblatge.</w:t>
      </w:r>
    </w:p>
    <w:p w14:paraId="5724BF38" w14:textId="77777777" w:rsidR="00593C23" w:rsidRPr="00C97508" w:rsidRDefault="00593C2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Descriu les característiques diferencials que demanden els equips informàtics utilitzats en altres camps d'aplicació específics.</w:t>
      </w:r>
    </w:p>
    <w:p w14:paraId="0D1890D4" w14:textId="77777777" w:rsidR="00593C23" w:rsidRPr="00C97508" w:rsidRDefault="00593C2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Avalua la presència de la informàtica mòbil com a mercat emergent, amb una alta demanda en equips i dispositius amb característiques específiques: mòbils, PDA, navegadors, entre d’altres.</w:t>
      </w:r>
    </w:p>
    <w:p w14:paraId="223AB77C" w14:textId="77777777" w:rsidR="00593C23" w:rsidRPr="00C97508" w:rsidRDefault="00593C23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Avalua la presència del modding com a corrent alternatiu a assemblatge d'equips microinformàtics.</w:t>
      </w:r>
    </w:p>
    <w:p w14:paraId="7434EA9B" w14:textId="03911C68" w:rsidR="00593C23" w:rsidRPr="00134905" w:rsidRDefault="00593C23" w:rsidP="00912DC0">
      <w:pPr>
        <w:pStyle w:val="Ttol3UF"/>
        <w:numPr>
          <w:ilvl w:val="0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Manté perifèrics, interpretant-ne les recomanacions dels fabricants d'equips i relacionant-ne disfuncions amb les seves causes.</w:t>
      </w:r>
    </w:p>
    <w:p w14:paraId="2E4C0BE5" w14:textId="77777777" w:rsidR="00267E0F" w:rsidRPr="00134905" w:rsidRDefault="00267E0F" w:rsidP="005969A7">
      <w:pPr>
        <w:pStyle w:val="Textindependent"/>
        <w:rPr>
          <w:lang w:val="ca-ES"/>
        </w:rPr>
      </w:pPr>
      <w:r w:rsidRPr="00134905">
        <w:rPr>
          <w:lang w:val="ca-ES"/>
        </w:rPr>
        <w:t>Criteris d'avaluació</w:t>
      </w:r>
    </w:p>
    <w:p w14:paraId="36710CA9" w14:textId="77777777" w:rsidR="00267E0F" w:rsidRPr="00134905" w:rsidRDefault="00267E0F" w:rsidP="00912DC0">
      <w:pPr>
        <w:pStyle w:val="Textindependent"/>
        <w:numPr>
          <w:ilvl w:val="0"/>
          <w:numId w:val="9"/>
        </w:numPr>
        <w:rPr>
          <w:vanish/>
          <w:lang w:val="ca-ES"/>
        </w:rPr>
      </w:pPr>
    </w:p>
    <w:p w14:paraId="29FF7947" w14:textId="77777777" w:rsidR="00267E0F" w:rsidRPr="00134905" w:rsidRDefault="00267E0F" w:rsidP="00912DC0">
      <w:pPr>
        <w:pStyle w:val="Pargrafdellista"/>
        <w:widowControl w:val="0"/>
        <w:numPr>
          <w:ilvl w:val="0"/>
          <w:numId w:val="10"/>
        </w:numPr>
        <w:autoSpaceDE w:val="0"/>
        <w:autoSpaceDN w:val="0"/>
        <w:spacing w:after="120"/>
        <w:rPr>
          <w:rFonts w:ascii="Helvetica" w:eastAsia="Helvetica" w:hAnsi="Helvetica" w:cs="Helvetica"/>
          <w:vanish/>
        </w:rPr>
      </w:pPr>
    </w:p>
    <w:p w14:paraId="48DC5004" w14:textId="196ABF19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 xml:space="preserve">Identifica i soluciona problemes mecànics en perifèrics d'impressió estàndard. </w:t>
      </w:r>
    </w:p>
    <w:p w14:paraId="46F67E46" w14:textId="5B9ECEC3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Substitueix consumibles en perifèrics d'impressió estàndard.</w:t>
      </w:r>
    </w:p>
    <w:p w14:paraId="766EFC15" w14:textId="3D6BE65E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Identifica i soluciona problemes mecànics en perifèrics d'entrada.</w:t>
      </w:r>
    </w:p>
    <w:p w14:paraId="59B80152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Associa les característiques i prestacions dels perifèrics de captura d'imatges digitals, fixes i en moviment amb les seves possibles aplicacions.</w:t>
      </w:r>
    </w:p>
    <w:p w14:paraId="101AFF61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Associa les característiques i prestacions d'altres perifèrics multimèdia amb les seves possibles aplicacions.</w:t>
      </w:r>
    </w:p>
    <w:p w14:paraId="08D396BD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Reconeix els usos i àmbits d'aplicació d'equips de fotocòpies, impressió digital professional i filmació.</w:t>
      </w:r>
    </w:p>
    <w:p w14:paraId="2A8BEE51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Aplica tècniques de manteniment preventiu als perifèrics.</w:t>
      </w:r>
    </w:p>
    <w:p w14:paraId="6F5AB817" w14:textId="7D52EFBA" w:rsidR="00267E0F" w:rsidRPr="00134905" w:rsidRDefault="00267E0F" w:rsidP="00912DC0">
      <w:pPr>
        <w:pStyle w:val="Ttol3UF"/>
        <w:numPr>
          <w:ilvl w:val="0"/>
          <w:numId w:val="43"/>
        </w:numPr>
        <w:ind w:left="0" w:firstLine="0"/>
        <w:rPr>
          <w:rFonts w:cs="Arial"/>
          <w:color w:val="000000"/>
        </w:rPr>
      </w:pPr>
      <w:r w:rsidRPr="00134905">
        <w:rPr>
          <w:rFonts w:cs="Arial"/>
          <w:color w:val="000000"/>
        </w:rPr>
        <w:t>Compleix les normes de prevenció de riscos laborals i de protecció ambiental, identificant-ne els riscos associats, les mesures i equips per a prevenir-los.</w:t>
      </w:r>
    </w:p>
    <w:p w14:paraId="2550A21E" w14:textId="77777777" w:rsidR="00267E0F" w:rsidRPr="00134905" w:rsidRDefault="00267E0F" w:rsidP="005969A7">
      <w:pPr>
        <w:pStyle w:val="Textindependent"/>
        <w:rPr>
          <w:lang w:val="ca-ES"/>
        </w:rPr>
      </w:pPr>
      <w:r w:rsidRPr="00134905">
        <w:rPr>
          <w:lang w:val="ca-ES"/>
        </w:rPr>
        <w:t>Criteris d'avaluació</w:t>
      </w:r>
    </w:p>
    <w:p w14:paraId="21682CF8" w14:textId="77777777" w:rsidR="00267E0F" w:rsidRPr="00134905" w:rsidRDefault="00267E0F" w:rsidP="00912DC0">
      <w:pPr>
        <w:pStyle w:val="Textindependent"/>
        <w:numPr>
          <w:ilvl w:val="0"/>
          <w:numId w:val="9"/>
        </w:numPr>
        <w:rPr>
          <w:vanish/>
          <w:lang w:val="ca-ES"/>
        </w:rPr>
      </w:pPr>
    </w:p>
    <w:p w14:paraId="3491F84B" w14:textId="77777777" w:rsidR="00267E0F" w:rsidRPr="00134905" w:rsidRDefault="00267E0F" w:rsidP="00912DC0">
      <w:pPr>
        <w:pStyle w:val="Pargrafdellista"/>
        <w:widowControl w:val="0"/>
        <w:numPr>
          <w:ilvl w:val="0"/>
          <w:numId w:val="10"/>
        </w:numPr>
        <w:autoSpaceDE w:val="0"/>
        <w:autoSpaceDN w:val="0"/>
        <w:spacing w:after="120"/>
        <w:rPr>
          <w:rFonts w:ascii="Helvetica" w:eastAsia="Helvetica" w:hAnsi="Helvetica" w:cs="Helvetica"/>
          <w:vanish/>
        </w:rPr>
      </w:pPr>
    </w:p>
    <w:p w14:paraId="714B5C5E" w14:textId="208711D3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 xml:space="preserve">Identifica els riscos i el nivell de perillositat que suposa la manipulació dels materials, eines, útils, màquines i mitjans de transport. </w:t>
      </w:r>
    </w:p>
    <w:p w14:paraId="14ACC1AE" w14:textId="757FF4A5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Opera les màquines respectant les normes de seguretat.</w:t>
      </w:r>
    </w:p>
    <w:p w14:paraId="780909EF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Identifica les causes més freqüents d'accidents en la manipulació de materials, eines, màquines de tall i conformat, entre d’altres.</w:t>
      </w:r>
    </w:p>
    <w:p w14:paraId="42AF8BBD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 xml:space="preserve">Descriu els elements de seguretat (proteccions, alarmes, passos d'emergència, entre d’altres) de les màquines i els equips de protecció individual (calçat, protecció ocular, </w:t>
      </w:r>
      <w:r w:rsidRPr="00C97508">
        <w:rPr>
          <w:rFonts w:cs="Arial"/>
          <w:color w:val="000000"/>
        </w:rPr>
        <w:lastRenderedPageBreak/>
        <w:t>indumentària, entre d’altres) que s'han d'utilitzar en les diferents operacions de muntatge i manteniment.</w:t>
      </w:r>
    </w:p>
    <w:p w14:paraId="7C7B8190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Relaciona la manipulació de materials, eines i màquines amb les mesures de seguretat i protecció personal requerides.</w:t>
      </w:r>
    </w:p>
    <w:p w14:paraId="48765567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Identifica les possibles fonts de contaminació de l'entorn ambiental.</w:t>
      </w:r>
    </w:p>
    <w:p w14:paraId="12C4BD5E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>Classifica els residus generats per a la seva retirada selectiva.</w:t>
      </w:r>
    </w:p>
    <w:p w14:paraId="6C110FF4" w14:textId="77777777" w:rsidR="00267E0F" w:rsidRPr="00C97508" w:rsidRDefault="00267E0F" w:rsidP="00912DC0">
      <w:pPr>
        <w:pStyle w:val="TextdeldocumentMP"/>
        <w:numPr>
          <w:ilvl w:val="1"/>
          <w:numId w:val="43"/>
        </w:numPr>
        <w:ind w:left="0" w:firstLine="0"/>
        <w:rPr>
          <w:rFonts w:cs="Arial"/>
          <w:color w:val="000000"/>
        </w:rPr>
      </w:pPr>
      <w:r w:rsidRPr="00C97508">
        <w:rPr>
          <w:rFonts w:cs="Arial"/>
          <w:color w:val="000000"/>
        </w:rPr>
        <w:t xml:space="preserve">Valora l'ordre i la netedat d'instal·lacions i equips com a primer factor de prevenció de riscos. </w:t>
      </w:r>
    </w:p>
    <w:p w14:paraId="336102A4" w14:textId="36A71171" w:rsidR="00450AB6" w:rsidRPr="00134905" w:rsidRDefault="00450AB6" w:rsidP="005969A7">
      <w:pPr>
        <w:pStyle w:val="TextdeldocumentMP"/>
        <w:spacing w:before="120" w:after="120"/>
        <w:contextualSpacing w:val="0"/>
      </w:pPr>
      <w:r w:rsidRPr="00134905">
        <w:t>Continguts</w:t>
      </w:r>
      <w:r w:rsidR="00134905">
        <w:t xml:space="preserve"> (orientatius)</w:t>
      </w:r>
    </w:p>
    <w:p w14:paraId="2BAF1FA0" w14:textId="29279762" w:rsidR="00450AB6" w:rsidRPr="00134905" w:rsidRDefault="00D21956" w:rsidP="00912DC0">
      <w:pPr>
        <w:pStyle w:val="TextdeldocumentMP"/>
        <w:numPr>
          <w:ilvl w:val="0"/>
          <w:numId w:val="7"/>
        </w:numPr>
        <w:ind w:left="0" w:firstLine="0"/>
      </w:pPr>
      <w:r w:rsidRPr="00134905">
        <w:rPr>
          <w:rFonts w:eastAsia="Arial" w:cs="Arial"/>
          <w:color w:val="000000"/>
        </w:rPr>
        <w:t>Selecció de components d'equips microinformàtics estàndard</w:t>
      </w:r>
      <w:r w:rsidR="00450AB6" w:rsidRPr="00134905">
        <w:t>:</w:t>
      </w:r>
    </w:p>
    <w:p w14:paraId="25AE7A42" w14:textId="71B9BE9C" w:rsidR="00450AB6" w:rsidRPr="00134905" w:rsidRDefault="00D21956" w:rsidP="00912DC0">
      <w:pPr>
        <w:pStyle w:val="TextdeldocumentMP"/>
        <w:numPr>
          <w:ilvl w:val="1"/>
          <w:numId w:val="44"/>
        </w:numPr>
        <w:ind w:left="0" w:firstLine="0"/>
      </w:pPr>
      <w:r w:rsidRPr="00134905">
        <w:rPr>
          <w:rFonts w:eastAsia="Arial" w:cs="Arial"/>
          <w:color w:val="000000"/>
        </w:rPr>
        <w:t>Identificació dels blocs funcionals d'un sistema microinformàtic: Principals funcions de cada bloc.</w:t>
      </w:r>
    </w:p>
    <w:p w14:paraId="79259E6F" w14:textId="55604E58" w:rsidR="00D51CA6" w:rsidRPr="00134905" w:rsidRDefault="00D21956" w:rsidP="00912DC0">
      <w:pPr>
        <w:pStyle w:val="TextdeldocumentMP"/>
        <w:numPr>
          <w:ilvl w:val="1"/>
          <w:numId w:val="44"/>
        </w:numPr>
        <w:ind w:left="0" w:firstLine="0"/>
      </w:pPr>
      <w:r w:rsidRPr="00134905">
        <w:rPr>
          <w:rFonts w:eastAsia="Arial" w:cs="Arial"/>
          <w:color w:val="000000"/>
        </w:rPr>
        <w:t>Tipus de memòria. Característiques i funcions de cada tipus.</w:t>
      </w:r>
    </w:p>
    <w:p w14:paraId="7A0685FE" w14:textId="65DD82B2" w:rsidR="00D21956" w:rsidRPr="00134905" w:rsidRDefault="00D21956" w:rsidP="00912DC0">
      <w:pPr>
        <w:pStyle w:val="TextdeldocumentMP"/>
        <w:numPr>
          <w:ilvl w:val="1"/>
          <w:numId w:val="44"/>
        </w:numPr>
        <w:ind w:left="0" w:firstLine="0"/>
      </w:pPr>
      <w:r w:rsidRPr="00134905">
        <w:rPr>
          <w:rFonts w:eastAsia="Arial" w:cs="Arial"/>
          <w:color w:val="000000"/>
        </w:rPr>
        <w:t>Programari base i d'aplicació.</w:t>
      </w:r>
    </w:p>
    <w:p w14:paraId="7DEBD960" w14:textId="2044B51B" w:rsidR="00D21956" w:rsidRPr="00134905" w:rsidRDefault="00D21956" w:rsidP="00912DC0">
      <w:pPr>
        <w:pStyle w:val="TextdeldocumentMP"/>
        <w:numPr>
          <w:ilvl w:val="1"/>
          <w:numId w:val="44"/>
        </w:numPr>
        <w:ind w:left="0" w:firstLine="0"/>
      </w:pPr>
      <w:r w:rsidRPr="00134905">
        <w:rPr>
          <w:rFonts w:eastAsia="Arial" w:cs="Arial"/>
          <w:color w:val="000000"/>
        </w:rPr>
        <w:t>Funcionalitat dels components de les plaques base: Característiques dels microprocessadors.</w:t>
      </w:r>
    </w:p>
    <w:p w14:paraId="06E48A1B" w14:textId="08C33F03" w:rsidR="00D21956" w:rsidRPr="00134905" w:rsidRDefault="00D21956" w:rsidP="00912DC0">
      <w:pPr>
        <w:pStyle w:val="TextdeldocumentMP"/>
        <w:numPr>
          <w:ilvl w:val="1"/>
          <w:numId w:val="44"/>
        </w:numPr>
        <w:ind w:left="0" w:firstLine="0"/>
      </w:pPr>
      <w:r w:rsidRPr="00134905">
        <w:rPr>
          <w:rFonts w:eastAsia="Arial" w:cs="Arial"/>
          <w:color w:val="000000"/>
        </w:rPr>
        <w:t>Control de temperatures en un sistema microinformàtic.</w:t>
      </w:r>
    </w:p>
    <w:p w14:paraId="45551062" w14:textId="6795F106" w:rsidR="00D21956" w:rsidRPr="00134905" w:rsidRDefault="00D21956" w:rsidP="00912DC0">
      <w:pPr>
        <w:pStyle w:val="TextdeldocumentMP"/>
        <w:numPr>
          <w:ilvl w:val="1"/>
          <w:numId w:val="44"/>
        </w:numPr>
        <w:ind w:left="0" w:firstLine="0"/>
      </w:pPr>
      <w:r w:rsidRPr="00134905">
        <w:rPr>
          <w:rFonts w:eastAsia="Arial" w:cs="Arial"/>
          <w:color w:val="000000"/>
        </w:rPr>
        <w:t>Dispositius integrats en placa. La memòria en una placa bas</w:t>
      </w:r>
      <w:r w:rsidRPr="00134905">
        <w:t>e</w:t>
      </w:r>
      <w:r w:rsidRPr="00134905">
        <w:rPr>
          <w:rFonts w:eastAsia="Arial" w:cs="Arial"/>
          <w:color w:val="000000"/>
        </w:rPr>
        <w:t>. El programa de configuració de la placa base. Connectors E/S. Formats de placa base.</w:t>
      </w:r>
    </w:p>
    <w:p w14:paraId="7E4C503D" w14:textId="2C2D0EC5" w:rsidR="00D21956" w:rsidRPr="005969A7" w:rsidRDefault="00D21956" w:rsidP="00912DC0">
      <w:pPr>
        <w:pStyle w:val="TextdeldocumentMP"/>
        <w:numPr>
          <w:ilvl w:val="1"/>
          <w:numId w:val="44"/>
        </w:numPr>
        <w:ind w:left="0" w:firstLine="0"/>
      </w:pPr>
      <w:r w:rsidRPr="00134905">
        <w:rPr>
          <w:rFonts w:eastAsia="Arial" w:cs="Arial"/>
          <w:color w:val="000000"/>
        </w:rPr>
        <w:t>Anàlisi del mercat de components d'equips microinformàtics: El xassís. La memòria RAM. Discos fixos i controladores de disc. Suports de memòria auxiliar i unitats de lectura/</w:t>
      </w:r>
      <w:r w:rsidRPr="00134905">
        <w:t>enregistrament</w:t>
      </w:r>
      <w:r w:rsidRPr="00134905">
        <w:rPr>
          <w:rFonts w:eastAsia="Arial" w:cs="Arial"/>
          <w:color w:val="000000"/>
        </w:rPr>
        <w:t>. L'adaptador gràfic i el monitor d'un equip microinformàtic. Connectivitat LAN i WAN d'un sistema microinformàtic. Components OEM i components &lt;&lt;retail&gt;&gt;. Controladors de dispositius.</w:t>
      </w:r>
    </w:p>
    <w:p w14:paraId="579C70E9" w14:textId="77777777" w:rsidR="005969A7" w:rsidRPr="00134905" w:rsidRDefault="005969A7" w:rsidP="005969A7">
      <w:pPr>
        <w:pStyle w:val="TextdeldocumentMP"/>
      </w:pPr>
    </w:p>
    <w:p w14:paraId="333BF1E6" w14:textId="5CDC0DAC" w:rsidR="00D51CA6" w:rsidRPr="00C97508" w:rsidRDefault="00D21956" w:rsidP="00912DC0">
      <w:pPr>
        <w:pStyle w:val="TextdeldocumentMP"/>
        <w:numPr>
          <w:ilvl w:val="0"/>
          <w:numId w:val="7"/>
        </w:numPr>
        <w:ind w:left="0" w:firstLine="0"/>
        <w:rPr>
          <w:rFonts w:eastAsia="Arial" w:cs="Arial"/>
          <w:color w:val="000000"/>
        </w:rPr>
      </w:pPr>
      <w:r w:rsidRPr="00134905">
        <w:rPr>
          <w:rFonts w:eastAsia="Arial" w:cs="Arial"/>
          <w:color w:val="000000"/>
        </w:rPr>
        <w:t>Acoblat d'equips microinformàtics</w:t>
      </w:r>
      <w:r w:rsidR="00D51CA6" w:rsidRPr="00C97508">
        <w:rPr>
          <w:rFonts w:eastAsia="Arial" w:cs="Arial"/>
          <w:color w:val="000000"/>
        </w:rPr>
        <w:t>:</w:t>
      </w:r>
    </w:p>
    <w:p w14:paraId="1DBBDBD9" w14:textId="7130FACE" w:rsidR="00D51CA6" w:rsidRPr="00134905" w:rsidRDefault="00D21956" w:rsidP="00912DC0">
      <w:pPr>
        <w:pStyle w:val="TextdeldocumentMP"/>
        <w:numPr>
          <w:ilvl w:val="1"/>
          <w:numId w:val="45"/>
        </w:numPr>
        <w:ind w:left="0" w:firstLine="0"/>
      </w:pPr>
      <w:r w:rsidRPr="00134905">
        <w:rPr>
          <w:rFonts w:eastAsia="Arial" w:cs="Arial"/>
          <w:color w:val="000000"/>
        </w:rPr>
        <w:t>Seqüència de muntatge d'un ordinador.</w:t>
      </w:r>
    </w:p>
    <w:p w14:paraId="4AEDDEC3" w14:textId="360DAA0F" w:rsidR="00D51CA6" w:rsidRPr="00134905" w:rsidRDefault="00D21956" w:rsidP="00912DC0">
      <w:pPr>
        <w:pStyle w:val="TextdeldocumentMP"/>
        <w:numPr>
          <w:ilvl w:val="1"/>
          <w:numId w:val="45"/>
        </w:numPr>
        <w:ind w:left="0" w:firstLine="0"/>
      </w:pPr>
      <w:r w:rsidRPr="00134905">
        <w:rPr>
          <w:rFonts w:eastAsia="Arial" w:cs="Arial"/>
          <w:color w:val="000000"/>
        </w:rPr>
        <w:t xml:space="preserve">Eines i </w:t>
      </w:r>
      <w:r w:rsidRPr="00134905">
        <w:t>estris</w:t>
      </w:r>
      <w:r w:rsidRPr="00134905">
        <w:rPr>
          <w:rFonts w:eastAsia="Arial" w:cs="Arial"/>
          <w:color w:val="000000"/>
        </w:rPr>
        <w:t>.</w:t>
      </w:r>
    </w:p>
    <w:p w14:paraId="29F69E6F" w14:textId="4B8F4D1F" w:rsidR="00D51CA6" w:rsidRPr="00134905" w:rsidRDefault="00D21956" w:rsidP="00912DC0">
      <w:pPr>
        <w:pStyle w:val="TextdeldocumentMP"/>
        <w:numPr>
          <w:ilvl w:val="1"/>
          <w:numId w:val="45"/>
        </w:numPr>
        <w:ind w:left="0" w:firstLine="0"/>
      </w:pPr>
      <w:r w:rsidRPr="00134905">
        <w:rPr>
          <w:rFonts w:eastAsia="Arial" w:cs="Arial"/>
          <w:color w:val="000000"/>
        </w:rPr>
        <w:t>Precaucions i advert</w:t>
      </w:r>
      <w:r w:rsidRPr="00134905">
        <w:t>èncie</w:t>
      </w:r>
      <w:r w:rsidRPr="00134905">
        <w:rPr>
          <w:rFonts w:eastAsia="Arial" w:cs="Arial"/>
          <w:color w:val="000000"/>
        </w:rPr>
        <w:t>s de seguretat.</w:t>
      </w:r>
    </w:p>
    <w:p w14:paraId="538E70C2" w14:textId="738902A3" w:rsidR="00D21956" w:rsidRPr="00134905" w:rsidRDefault="00D21956" w:rsidP="00912DC0">
      <w:pPr>
        <w:pStyle w:val="TextdeldocumentMP"/>
        <w:numPr>
          <w:ilvl w:val="1"/>
          <w:numId w:val="45"/>
        </w:numPr>
        <w:ind w:left="0" w:firstLine="0"/>
      </w:pPr>
      <w:r w:rsidRPr="00134905">
        <w:rPr>
          <w:rFonts w:eastAsia="Arial" w:cs="Arial"/>
          <w:color w:val="000000"/>
        </w:rPr>
        <w:t>Acoblat del processador. Refrigerat del processador.</w:t>
      </w:r>
    </w:p>
    <w:p w14:paraId="6A3710B6" w14:textId="4CD5C79D" w:rsidR="00D21956" w:rsidRPr="00134905" w:rsidRDefault="00D21956" w:rsidP="00912DC0">
      <w:pPr>
        <w:pStyle w:val="TextdeldocumentMP"/>
        <w:numPr>
          <w:ilvl w:val="1"/>
          <w:numId w:val="45"/>
        </w:numPr>
        <w:ind w:left="0" w:firstLine="0"/>
      </w:pPr>
      <w:r w:rsidRPr="00134905">
        <w:rPr>
          <w:rFonts w:eastAsia="Arial" w:cs="Arial"/>
          <w:color w:val="000000"/>
        </w:rPr>
        <w:t xml:space="preserve">Fixació dels mòduls de memòria RAM. Fixació i connexió de les unitats de disc </w:t>
      </w:r>
      <w:r w:rsidRPr="00134905">
        <w:t>f</w:t>
      </w:r>
      <w:r w:rsidRPr="00134905">
        <w:rPr>
          <w:rFonts w:eastAsia="Arial" w:cs="Arial"/>
          <w:color w:val="000000"/>
        </w:rPr>
        <w:t>ix. Fixació i connexió de les unitats de lectura/</w:t>
      </w:r>
      <w:r w:rsidRPr="00134905">
        <w:t>enregistrament</w:t>
      </w:r>
      <w:r w:rsidRPr="00134905">
        <w:rPr>
          <w:rFonts w:eastAsia="Arial" w:cs="Arial"/>
          <w:color w:val="000000"/>
        </w:rPr>
        <w:t xml:space="preserve"> en suports de memòria auxiliar. Fixació i connexió de la resta d'adaptadors i components.</w:t>
      </w:r>
    </w:p>
    <w:p w14:paraId="4057B46B" w14:textId="2504698D" w:rsidR="00D21956" w:rsidRPr="005969A7" w:rsidRDefault="00D21956" w:rsidP="00912DC0">
      <w:pPr>
        <w:pStyle w:val="TextdeldocumentMP"/>
        <w:numPr>
          <w:ilvl w:val="1"/>
          <w:numId w:val="45"/>
        </w:numPr>
        <w:ind w:left="0" w:firstLine="0"/>
      </w:pPr>
      <w:r w:rsidRPr="00134905">
        <w:rPr>
          <w:rFonts w:eastAsia="Arial" w:cs="Arial"/>
          <w:color w:val="000000"/>
        </w:rPr>
        <w:t xml:space="preserve">Utilitats de </w:t>
      </w:r>
      <w:r w:rsidRPr="00134905">
        <w:t>revisió</w:t>
      </w:r>
      <w:r w:rsidRPr="00134905">
        <w:rPr>
          <w:rFonts w:eastAsia="Arial" w:cs="Arial"/>
          <w:color w:val="000000"/>
        </w:rPr>
        <w:t xml:space="preserve"> i diagnòstic.</w:t>
      </w:r>
    </w:p>
    <w:p w14:paraId="35521845" w14:textId="77777777" w:rsidR="005969A7" w:rsidRPr="00134905" w:rsidRDefault="005969A7" w:rsidP="005969A7">
      <w:pPr>
        <w:pStyle w:val="TextdeldocumentMP"/>
      </w:pPr>
    </w:p>
    <w:p w14:paraId="53CE2E6C" w14:textId="568E21F3" w:rsidR="00480B5A" w:rsidRPr="00C97508" w:rsidRDefault="00480B5A" w:rsidP="00912DC0">
      <w:pPr>
        <w:pStyle w:val="TextdeldocumentMP"/>
        <w:numPr>
          <w:ilvl w:val="0"/>
          <w:numId w:val="7"/>
        </w:numPr>
        <w:ind w:left="0" w:firstLine="0"/>
        <w:rPr>
          <w:rFonts w:eastAsia="Arial" w:cs="Arial"/>
          <w:color w:val="000000"/>
        </w:rPr>
      </w:pPr>
      <w:r w:rsidRPr="00134905">
        <w:rPr>
          <w:rFonts w:eastAsia="Arial" w:cs="Arial"/>
          <w:color w:val="000000"/>
        </w:rPr>
        <w:t>Mesura de paràmetres elèctrics</w:t>
      </w:r>
      <w:r w:rsidRPr="00C97508">
        <w:rPr>
          <w:rFonts w:eastAsia="Arial" w:cs="Arial"/>
          <w:color w:val="000000"/>
        </w:rPr>
        <w:t>:</w:t>
      </w:r>
    </w:p>
    <w:p w14:paraId="27D7B496" w14:textId="5F5B715E" w:rsidR="00480B5A" w:rsidRPr="00134905" w:rsidRDefault="00480B5A" w:rsidP="00912DC0">
      <w:pPr>
        <w:pStyle w:val="TextdeldocumentMP"/>
        <w:numPr>
          <w:ilvl w:val="1"/>
          <w:numId w:val="46"/>
        </w:numPr>
        <w:ind w:left="0" w:firstLine="0"/>
      </w:pPr>
      <w:r w:rsidRPr="00134905">
        <w:rPr>
          <w:rFonts w:eastAsia="Arial" w:cs="Arial"/>
          <w:color w:val="000000"/>
        </w:rPr>
        <w:t>Tipus de senyals.</w:t>
      </w:r>
    </w:p>
    <w:p w14:paraId="3F35C10C" w14:textId="339D86F6" w:rsidR="00480B5A" w:rsidRPr="00134905" w:rsidRDefault="00480B5A" w:rsidP="00912DC0">
      <w:pPr>
        <w:pStyle w:val="TextdeldocumentMP"/>
        <w:numPr>
          <w:ilvl w:val="1"/>
          <w:numId w:val="46"/>
        </w:numPr>
        <w:ind w:left="0" w:firstLine="0"/>
      </w:pPr>
      <w:r w:rsidRPr="00134905">
        <w:rPr>
          <w:rFonts w:eastAsia="Arial" w:cs="Arial"/>
          <w:color w:val="000000"/>
        </w:rPr>
        <w:t>Valors tipus. Blocs d'una font d'alimentació. Sistemes d'alimentació interromputs.</w:t>
      </w:r>
    </w:p>
    <w:p w14:paraId="3D4F5EEA" w14:textId="37493A0B" w:rsidR="00480B5A" w:rsidRPr="005969A7" w:rsidRDefault="00480B5A" w:rsidP="00912DC0">
      <w:pPr>
        <w:pStyle w:val="TextdeldocumentMP"/>
        <w:numPr>
          <w:ilvl w:val="1"/>
          <w:numId w:val="46"/>
        </w:numPr>
        <w:ind w:left="0" w:firstLine="0"/>
      </w:pPr>
      <w:r w:rsidRPr="00134905">
        <w:rPr>
          <w:rFonts w:eastAsia="Arial" w:cs="Arial"/>
          <w:color w:val="000000"/>
        </w:rPr>
        <w:t>Manteniment d'equips microinformàtics.</w:t>
      </w:r>
    </w:p>
    <w:p w14:paraId="0F447A03" w14:textId="77777777" w:rsidR="005969A7" w:rsidRPr="00134905" w:rsidRDefault="005969A7" w:rsidP="005969A7">
      <w:pPr>
        <w:pStyle w:val="TextdeldocumentMP"/>
      </w:pPr>
    </w:p>
    <w:p w14:paraId="1A46B439" w14:textId="2A232A45" w:rsidR="00480B5A" w:rsidRPr="00134905" w:rsidRDefault="00480B5A" w:rsidP="00912DC0">
      <w:pPr>
        <w:pStyle w:val="TextdeldocumentMP"/>
        <w:numPr>
          <w:ilvl w:val="0"/>
          <w:numId w:val="7"/>
        </w:numPr>
        <w:ind w:left="0" w:firstLine="0"/>
      </w:pPr>
      <w:r w:rsidRPr="00134905">
        <w:rPr>
          <w:rFonts w:eastAsia="Arial" w:cs="Arial"/>
          <w:color w:val="000000"/>
        </w:rPr>
        <w:t>Manteniment d'equips microinformàtics</w:t>
      </w:r>
      <w:r w:rsidRPr="00C97508">
        <w:rPr>
          <w:rFonts w:eastAsia="Arial" w:cs="Arial"/>
          <w:color w:val="000000"/>
        </w:rPr>
        <w:t>:</w:t>
      </w:r>
    </w:p>
    <w:p w14:paraId="257C9FA3" w14:textId="57AD78E5" w:rsidR="00480B5A" w:rsidRPr="00134905" w:rsidRDefault="00480B5A" w:rsidP="00912DC0">
      <w:pPr>
        <w:pStyle w:val="TextdeldocumentMP"/>
        <w:numPr>
          <w:ilvl w:val="1"/>
          <w:numId w:val="47"/>
        </w:numPr>
        <w:ind w:left="0" w:firstLine="0"/>
      </w:pPr>
      <w:r w:rsidRPr="00134905">
        <w:rPr>
          <w:rFonts w:eastAsia="Arial" w:cs="Arial"/>
          <w:color w:val="000000"/>
        </w:rPr>
        <w:t>Tècniques de manteniment preventiu.</w:t>
      </w:r>
    </w:p>
    <w:p w14:paraId="47626BD2" w14:textId="5E134577" w:rsidR="00480B5A" w:rsidRPr="005969A7" w:rsidRDefault="00480B5A" w:rsidP="00912DC0">
      <w:pPr>
        <w:pStyle w:val="TextdeldocumentMP"/>
        <w:numPr>
          <w:ilvl w:val="1"/>
          <w:numId w:val="47"/>
        </w:numPr>
        <w:ind w:left="0" w:firstLine="0"/>
      </w:pPr>
      <w:r w:rsidRPr="00134905">
        <w:rPr>
          <w:rFonts w:eastAsia="Arial" w:cs="Arial"/>
          <w:color w:val="000000"/>
        </w:rPr>
        <w:lastRenderedPageBreak/>
        <w:t>Detecció d'avaries en un equip microinformàtic. Senyals d'a</w:t>
      </w:r>
      <w:r w:rsidRPr="00134905">
        <w:t>dvertència</w:t>
      </w:r>
      <w:r w:rsidRPr="00134905">
        <w:rPr>
          <w:rFonts w:eastAsia="Arial" w:cs="Arial"/>
          <w:color w:val="000000"/>
        </w:rPr>
        <w:t>, lluminos</w:t>
      </w:r>
      <w:r w:rsidRPr="00134905">
        <w:t>o</w:t>
      </w:r>
      <w:r w:rsidRPr="00134905">
        <w:rPr>
          <w:rFonts w:eastAsia="Arial" w:cs="Arial"/>
          <w:color w:val="000000"/>
        </w:rPr>
        <w:t>s i acústi</w:t>
      </w:r>
      <w:r w:rsidRPr="00134905">
        <w:t>c</w:t>
      </w:r>
      <w:r w:rsidRPr="00134905">
        <w:rPr>
          <w:rFonts w:eastAsia="Arial" w:cs="Arial"/>
          <w:color w:val="000000"/>
        </w:rPr>
        <w:t>s. Fallades comunes. Ampliacions de maquinari. Incompatibilitats.</w:t>
      </w:r>
    </w:p>
    <w:p w14:paraId="245CCFE2" w14:textId="77777777" w:rsidR="005969A7" w:rsidRPr="00134905" w:rsidRDefault="005969A7" w:rsidP="005969A7">
      <w:pPr>
        <w:pStyle w:val="TextdeldocumentMP"/>
      </w:pPr>
    </w:p>
    <w:p w14:paraId="78BD059F" w14:textId="22665605" w:rsidR="00480B5A" w:rsidRPr="00C97508" w:rsidRDefault="00480B5A" w:rsidP="00912DC0">
      <w:pPr>
        <w:pStyle w:val="TextdeldocumentMP"/>
        <w:numPr>
          <w:ilvl w:val="0"/>
          <w:numId w:val="7"/>
        </w:numPr>
        <w:ind w:left="0" w:firstLine="0"/>
        <w:rPr>
          <w:rFonts w:eastAsia="Arial" w:cs="Arial"/>
          <w:color w:val="000000"/>
        </w:rPr>
      </w:pPr>
      <w:r w:rsidRPr="00134905">
        <w:rPr>
          <w:rFonts w:eastAsia="Arial" w:cs="Arial"/>
          <w:color w:val="000000"/>
        </w:rPr>
        <w:t>Instal·lació de Programari</w:t>
      </w:r>
      <w:r w:rsidRPr="00C97508">
        <w:rPr>
          <w:rFonts w:eastAsia="Arial" w:cs="Arial"/>
          <w:color w:val="000000"/>
        </w:rPr>
        <w:t>:</w:t>
      </w:r>
    </w:p>
    <w:p w14:paraId="068D8F8A" w14:textId="7F13AA87" w:rsidR="00480B5A" w:rsidRPr="00134905" w:rsidRDefault="00480B5A" w:rsidP="00912DC0">
      <w:pPr>
        <w:pStyle w:val="TextdeldocumentMP"/>
        <w:numPr>
          <w:ilvl w:val="1"/>
          <w:numId w:val="48"/>
        </w:numPr>
        <w:ind w:left="0" w:firstLine="0"/>
      </w:pPr>
      <w:r w:rsidRPr="00134905">
        <w:rPr>
          <w:rFonts w:eastAsia="Arial" w:cs="Arial"/>
          <w:color w:val="000000"/>
        </w:rPr>
        <w:t>Opcions d'arrencada d'un equip.</w:t>
      </w:r>
    </w:p>
    <w:p w14:paraId="412196F0" w14:textId="5BA3E92C" w:rsidR="00480B5A" w:rsidRPr="005969A7" w:rsidRDefault="00480B5A" w:rsidP="00912DC0">
      <w:pPr>
        <w:pStyle w:val="TextdeldocumentMP"/>
        <w:numPr>
          <w:ilvl w:val="1"/>
          <w:numId w:val="48"/>
        </w:numPr>
        <w:ind w:left="0" w:firstLine="0"/>
      </w:pPr>
      <w:r w:rsidRPr="00134905">
        <w:rPr>
          <w:rFonts w:eastAsia="Arial" w:cs="Arial"/>
          <w:color w:val="000000"/>
        </w:rPr>
        <w:t>Utilitats per a la creació d'imatges de partició/disc. Restauració d'imatges.</w:t>
      </w:r>
    </w:p>
    <w:p w14:paraId="3A351507" w14:textId="77777777" w:rsidR="005969A7" w:rsidRPr="00134905" w:rsidRDefault="005969A7" w:rsidP="005969A7">
      <w:pPr>
        <w:pStyle w:val="TextdeldocumentMP"/>
      </w:pPr>
    </w:p>
    <w:p w14:paraId="17205953" w14:textId="310ADF93" w:rsidR="00480B5A" w:rsidRPr="00C97508" w:rsidRDefault="00480B5A" w:rsidP="00912DC0">
      <w:pPr>
        <w:pStyle w:val="TextdeldocumentMP"/>
        <w:numPr>
          <w:ilvl w:val="0"/>
          <w:numId w:val="7"/>
        </w:numPr>
        <w:ind w:left="0" w:firstLine="0"/>
        <w:rPr>
          <w:rFonts w:eastAsia="Arial" w:cs="Arial"/>
          <w:color w:val="000000"/>
        </w:rPr>
      </w:pPr>
      <w:r w:rsidRPr="00134905">
        <w:rPr>
          <w:rFonts w:eastAsia="Arial" w:cs="Arial"/>
          <w:color w:val="000000"/>
        </w:rPr>
        <w:t>Aplicacions de noves tendències en equips informàtics</w:t>
      </w:r>
      <w:r w:rsidRPr="00C97508">
        <w:rPr>
          <w:rFonts w:eastAsia="Arial" w:cs="Arial"/>
          <w:color w:val="000000"/>
        </w:rPr>
        <w:t>:</w:t>
      </w:r>
    </w:p>
    <w:p w14:paraId="4F0F91CE" w14:textId="5977DF05" w:rsidR="00480B5A" w:rsidRPr="00134905" w:rsidRDefault="00480B5A" w:rsidP="00912DC0">
      <w:pPr>
        <w:pStyle w:val="TextdeldocumentMP"/>
        <w:numPr>
          <w:ilvl w:val="1"/>
          <w:numId w:val="49"/>
        </w:numPr>
        <w:ind w:left="0" w:firstLine="0"/>
      </w:pPr>
      <w:r w:rsidRPr="00134905">
        <w:rPr>
          <w:rFonts w:eastAsia="Arial" w:cs="Arial"/>
          <w:color w:val="000000"/>
        </w:rPr>
        <w:t xml:space="preserve">Ús de </w:t>
      </w:r>
      <w:r w:rsidRPr="00134905">
        <w:rPr>
          <w:rFonts w:eastAsia="Arial" w:cs="Arial"/>
          <w:i/>
          <w:color w:val="000000"/>
        </w:rPr>
        <w:t>barebones</w:t>
      </w:r>
      <w:r w:rsidRPr="00134905">
        <w:rPr>
          <w:rFonts w:eastAsia="Arial" w:cs="Arial"/>
          <w:color w:val="000000"/>
        </w:rPr>
        <w:t xml:space="preserve"> per al muntatge d'equips.</w:t>
      </w:r>
    </w:p>
    <w:p w14:paraId="76383478" w14:textId="3977F8FD" w:rsidR="00480B5A" w:rsidRPr="005969A7" w:rsidRDefault="00480B5A" w:rsidP="00912DC0">
      <w:pPr>
        <w:pStyle w:val="TextdeldocumentMP"/>
        <w:numPr>
          <w:ilvl w:val="1"/>
          <w:numId w:val="49"/>
        </w:numPr>
        <w:ind w:left="0" w:firstLine="0"/>
      </w:pPr>
      <w:r w:rsidRPr="00134905">
        <w:rPr>
          <w:rFonts w:eastAsia="Arial" w:cs="Arial"/>
          <w:color w:val="000000"/>
        </w:rPr>
        <w:t>Informàtica mòbil.</w:t>
      </w:r>
    </w:p>
    <w:p w14:paraId="4A97DC46" w14:textId="77777777" w:rsidR="005969A7" w:rsidRPr="00134905" w:rsidRDefault="005969A7" w:rsidP="005969A7">
      <w:pPr>
        <w:pStyle w:val="TextdeldocumentMP"/>
      </w:pPr>
    </w:p>
    <w:p w14:paraId="769D8482" w14:textId="3201EE4B" w:rsidR="00480B5A" w:rsidRPr="00C97508" w:rsidRDefault="00480B5A" w:rsidP="00912DC0">
      <w:pPr>
        <w:pStyle w:val="TextdeldocumentMP"/>
        <w:numPr>
          <w:ilvl w:val="0"/>
          <w:numId w:val="7"/>
        </w:numPr>
        <w:ind w:left="0" w:firstLine="0"/>
        <w:rPr>
          <w:rFonts w:eastAsia="Arial" w:cs="Arial"/>
          <w:color w:val="000000"/>
        </w:rPr>
      </w:pPr>
      <w:r w:rsidRPr="00134905">
        <w:rPr>
          <w:rFonts w:eastAsia="Arial" w:cs="Arial"/>
          <w:color w:val="000000"/>
        </w:rPr>
        <w:t>Manteniment de perifèrics</w:t>
      </w:r>
      <w:r w:rsidRPr="00C97508">
        <w:rPr>
          <w:rFonts w:eastAsia="Arial" w:cs="Arial"/>
          <w:color w:val="000000"/>
        </w:rPr>
        <w:t>:</w:t>
      </w:r>
    </w:p>
    <w:p w14:paraId="13F16B03" w14:textId="490DDD1F" w:rsidR="00480B5A" w:rsidRPr="00134905" w:rsidRDefault="00480B5A" w:rsidP="00912DC0">
      <w:pPr>
        <w:pStyle w:val="TextdeldocumentMP"/>
        <w:numPr>
          <w:ilvl w:val="1"/>
          <w:numId w:val="50"/>
        </w:numPr>
        <w:ind w:left="0" w:firstLine="0"/>
      </w:pPr>
      <w:r w:rsidRPr="00134905">
        <w:rPr>
          <w:rFonts w:eastAsia="Arial" w:cs="Arial"/>
          <w:color w:val="000000"/>
        </w:rPr>
        <w:t>Tècniques de manteniment preventiu.</w:t>
      </w:r>
    </w:p>
    <w:p w14:paraId="522B05DA" w14:textId="137CE0AF" w:rsidR="00480B5A" w:rsidRPr="005969A7" w:rsidRDefault="00480B5A" w:rsidP="00912DC0">
      <w:pPr>
        <w:pStyle w:val="TextdeldocumentMP"/>
        <w:numPr>
          <w:ilvl w:val="1"/>
          <w:numId w:val="50"/>
        </w:numPr>
        <w:ind w:left="0" w:firstLine="0"/>
      </w:pPr>
      <w:r w:rsidRPr="00134905">
        <w:rPr>
          <w:rFonts w:eastAsia="Arial" w:cs="Arial"/>
          <w:color w:val="000000"/>
        </w:rPr>
        <w:t>Impressores. Perifèrics d'entrada.</w:t>
      </w:r>
    </w:p>
    <w:p w14:paraId="38C456DE" w14:textId="77777777" w:rsidR="005969A7" w:rsidRPr="00134905" w:rsidRDefault="005969A7" w:rsidP="005969A7">
      <w:pPr>
        <w:pStyle w:val="TextdeldocumentMP"/>
      </w:pPr>
    </w:p>
    <w:p w14:paraId="7FCFF6A3" w14:textId="671508F9" w:rsidR="005A0B7C" w:rsidRPr="00134905" w:rsidRDefault="005A0B7C" w:rsidP="00912DC0">
      <w:pPr>
        <w:pStyle w:val="TextdeldocumentMP"/>
        <w:numPr>
          <w:ilvl w:val="0"/>
          <w:numId w:val="7"/>
        </w:numPr>
        <w:ind w:left="0" w:firstLine="0"/>
        <w:rPr>
          <w:color w:val="000000"/>
        </w:rPr>
      </w:pPr>
      <w:r w:rsidRPr="00134905">
        <w:rPr>
          <w:rFonts w:eastAsia="Arial" w:cs="Arial"/>
          <w:color w:val="000000"/>
        </w:rPr>
        <w:t>Compliment de les normes de prevenció de riscos laborals i protecció ambiental</w:t>
      </w:r>
      <w:r w:rsidRPr="00C97508">
        <w:rPr>
          <w:rFonts w:eastAsia="Arial" w:cs="Arial"/>
          <w:color w:val="000000"/>
        </w:rPr>
        <w:t>:</w:t>
      </w:r>
    </w:p>
    <w:p w14:paraId="6835B576" w14:textId="1040A278" w:rsidR="005A0B7C" w:rsidRPr="00134905" w:rsidRDefault="005A0B7C" w:rsidP="00912DC0">
      <w:pPr>
        <w:pStyle w:val="TextdeldocumentMP"/>
        <w:numPr>
          <w:ilvl w:val="1"/>
          <w:numId w:val="51"/>
        </w:numPr>
        <w:ind w:left="0" w:firstLine="0"/>
      </w:pPr>
      <w:r w:rsidRPr="00134905">
        <w:rPr>
          <w:rFonts w:eastAsia="Arial" w:cs="Arial"/>
          <w:color w:val="000000"/>
        </w:rPr>
        <w:t>Identificació de riscos.</w:t>
      </w:r>
    </w:p>
    <w:p w14:paraId="28A39141" w14:textId="53AE8775" w:rsidR="005A0B7C" w:rsidRPr="00134905" w:rsidRDefault="005A0B7C" w:rsidP="00912DC0">
      <w:pPr>
        <w:pStyle w:val="TextdeldocumentMP"/>
        <w:numPr>
          <w:ilvl w:val="1"/>
          <w:numId w:val="51"/>
        </w:numPr>
        <w:ind w:left="0" w:firstLine="0"/>
      </w:pPr>
      <w:r w:rsidRPr="00134905">
        <w:rPr>
          <w:rFonts w:eastAsia="Arial" w:cs="Arial"/>
          <w:color w:val="000000"/>
        </w:rPr>
        <w:t>Determinació de les mesures de prevenció de riscos laborals.</w:t>
      </w:r>
    </w:p>
    <w:p w14:paraId="698F6613" w14:textId="55319113" w:rsidR="005A0B7C" w:rsidRPr="00134905" w:rsidRDefault="005A0B7C" w:rsidP="00912DC0">
      <w:pPr>
        <w:pStyle w:val="TextdeldocumentMP"/>
        <w:numPr>
          <w:ilvl w:val="1"/>
          <w:numId w:val="51"/>
        </w:numPr>
        <w:ind w:left="0" w:firstLine="0"/>
      </w:pPr>
      <w:r w:rsidRPr="00134905">
        <w:rPr>
          <w:rFonts w:eastAsia="Arial" w:cs="Arial"/>
          <w:color w:val="000000"/>
        </w:rPr>
        <w:t>Prevenció de riscos laborals en els processos de muntatge i manteniment.</w:t>
      </w:r>
    </w:p>
    <w:p w14:paraId="69976968" w14:textId="2B323935" w:rsidR="005A0B7C" w:rsidRPr="00134905" w:rsidRDefault="005A0B7C" w:rsidP="00912DC0">
      <w:pPr>
        <w:pStyle w:val="TextdeldocumentMP"/>
        <w:numPr>
          <w:ilvl w:val="1"/>
          <w:numId w:val="51"/>
        </w:numPr>
        <w:ind w:left="0" w:firstLine="0"/>
      </w:pPr>
      <w:r w:rsidRPr="00134905">
        <w:rPr>
          <w:rFonts w:eastAsia="Arial" w:cs="Arial"/>
          <w:color w:val="000000"/>
        </w:rPr>
        <w:t>Equips de protecció individual.</w:t>
      </w:r>
    </w:p>
    <w:p w14:paraId="40C95EAD" w14:textId="75CD6DB4" w:rsidR="005A0B7C" w:rsidRPr="00134905" w:rsidRDefault="005A0B7C" w:rsidP="00912DC0">
      <w:pPr>
        <w:pStyle w:val="TextdeldocumentMP"/>
        <w:numPr>
          <w:ilvl w:val="1"/>
          <w:numId w:val="51"/>
        </w:numPr>
        <w:ind w:left="0" w:firstLine="0"/>
      </w:pPr>
      <w:r w:rsidRPr="00134905">
        <w:rPr>
          <w:rFonts w:eastAsia="Arial" w:cs="Arial"/>
          <w:color w:val="000000"/>
        </w:rPr>
        <w:t>Compliment de la normativa de prevenció de riscos laborals.</w:t>
      </w:r>
    </w:p>
    <w:p w14:paraId="64F68BFF" w14:textId="6484B7D5" w:rsidR="005A0B7C" w:rsidRPr="00134905" w:rsidRDefault="005A0B7C" w:rsidP="00912DC0">
      <w:pPr>
        <w:pStyle w:val="TextdeldocumentMP"/>
        <w:numPr>
          <w:ilvl w:val="1"/>
          <w:numId w:val="51"/>
        </w:numPr>
        <w:ind w:left="0" w:firstLine="0"/>
      </w:pPr>
      <w:r w:rsidRPr="00134905">
        <w:rPr>
          <w:rFonts w:eastAsia="Arial" w:cs="Arial"/>
          <w:color w:val="000000"/>
        </w:rPr>
        <w:t>Compliment de la normativa de protecció ambiental.</w:t>
      </w:r>
    </w:p>
    <w:p w14:paraId="445D503A" w14:textId="77777777" w:rsidR="00480B5A" w:rsidRPr="00134905" w:rsidRDefault="00480B5A" w:rsidP="005969A7">
      <w:pPr>
        <w:pStyle w:val="TextdeldocumentMP"/>
      </w:pPr>
    </w:p>
    <w:p w14:paraId="741F95E8" w14:textId="35F212A4" w:rsidR="008143EB" w:rsidRPr="00134905" w:rsidRDefault="005A0B7C" w:rsidP="005969A7">
      <w:pPr>
        <w:pStyle w:val="Ttol2MP"/>
      </w:pPr>
      <w:r w:rsidRPr="00134905">
        <w:t>0222</w:t>
      </w:r>
      <w:r w:rsidR="008B048D" w:rsidRPr="00134905">
        <w:t xml:space="preserve">. </w:t>
      </w:r>
      <w:r w:rsidRPr="00134905">
        <w:t>Sistemes operatius monolloc</w:t>
      </w:r>
    </w:p>
    <w:p w14:paraId="7AC6C88F" w14:textId="2E1E3E3F" w:rsidR="008143EB" w:rsidRPr="00134905" w:rsidRDefault="008143EB" w:rsidP="005969A7">
      <w:pPr>
        <w:pStyle w:val="TextdeldocumentMP"/>
      </w:pPr>
      <w:r w:rsidRPr="00134905">
        <w:t>Durada:</w:t>
      </w:r>
      <w:r w:rsidR="005A0B7C" w:rsidRPr="00134905">
        <w:t xml:space="preserve"> 132 hores</w:t>
      </w:r>
    </w:p>
    <w:p w14:paraId="37091541" w14:textId="5BABAD3A" w:rsidR="008143EB" w:rsidRPr="00134905" w:rsidRDefault="008143EB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5A0B7C" w:rsidRPr="00134905">
        <w:rPr>
          <w:rFonts w:cs="Arial"/>
        </w:rPr>
        <w:t>99 hores</w:t>
      </w:r>
    </w:p>
    <w:p w14:paraId="72812977" w14:textId="5218CB50" w:rsidR="008143EB" w:rsidRDefault="008143EB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5A0B7C" w:rsidRPr="00134905">
        <w:rPr>
          <w:rFonts w:cs="Arial"/>
        </w:rPr>
        <w:t>33 hores</w:t>
      </w:r>
    </w:p>
    <w:p w14:paraId="1C3C97C7" w14:textId="1A5F75DF" w:rsidR="00084174" w:rsidRDefault="00084174" w:rsidP="005969A7">
      <w:pPr>
        <w:pStyle w:val="TextdeldocumentMP"/>
        <w:rPr>
          <w:rFonts w:cs="Arial"/>
        </w:rPr>
      </w:pPr>
    </w:p>
    <w:p w14:paraId="5B39BA3C" w14:textId="048D0F25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5F80C9F8" w14:textId="27AA4EAA" w:rsidR="008143EB" w:rsidRPr="00134905" w:rsidRDefault="005A0B7C" w:rsidP="00912DC0">
      <w:pPr>
        <w:pStyle w:val="Ttol3UF"/>
        <w:numPr>
          <w:ilvl w:val="0"/>
          <w:numId w:val="52"/>
        </w:numPr>
        <w:ind w:left="0" w:firstLine="0"/>
      </w:pPr>
      <w:r w:rsidRPr="00134905">
        <w:rPr>
          <w:rFonts w:eastAsia="Arial" w:cs="Arial"/>
          <w:color w:val="1F1F1F"/>
          <w:highlight w:val="white"/>
        </w:rPr>
        <w:t>Reconeix les característiques dels sistemes operatius, descrivint-ne els tipus i aplicacions</w:t>
      </w:r>
      <w:r w:rsidRPr="00134905">
        <w:rPr>
          <w:rFonts w:eastAsia="Arial" w:cs="Arial"/>
          <w:color w:val="1F1F1F"/>
        </w:rPr>
        <w:t>.</w:t>
      </w:r>
    </w:p>
    <w:p w14:paraId="6AD10D0D" w14:textId="77777777" w:rsidR="008143EB" w:rsidRPr="00134905" w:rsidRDefault="008143EB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70EEA361" w14:textId="45865E89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dentifica i descri</w:t>
      </w:r>
      <w:r w:rsidRPr="00134905">
        <w:t>u</w:t>
      </w:r>
      <w:r w:rsidRPr="00134905">
        <w:rPr>
          <w:rFonts w:eastAsia="Arial" w:cs="Arial"/>
          <w:color w:val="000000"/>
        </w:rPr>
        <w:t xml:space="preserve"> els elements funcionals d'un sistema informàtic</w:t>
      </w:r>
      <w:r w:rsidR="008143EB" w:rsidRPr="00134905">
        <w:t>.</w:t>
      </w:r>
    </w:p>
    <w:p w14:paraId="0DFEC397" w14:textId="3AE28B2B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odifica i relaciona la informació en els diferents sistemes de representació</w:t>
      </w:r>
      <w:r w:rsidR="008143EB" w:rsidRPr="00134905">
        <w:t>.</w:t>
      </w:r>
    </w:p>
    <w:p w14:paraId="01A23B5F" w14:textId="573C7208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dentifica els processos i els seus estats</w:t>
      </w:r>
      <w:r w:rsidR="008143EB" w:rsidRPr="00134905">
        <w:t>.</w:t>
      </w:r>
    </w:p>
    <w:p w14:paraId="47CC51E0" w14:textId="3729AD9D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escri</w:t>
      </w:r>
      <w:r w:rsidRPr="00134905">
        <w:t>u</w:t>
      </w:r>
      <w:r w:rsidRPr="00134905">
        <w:rPr>
          <w:rFonts w:eastAsia="Arial" w:cs="Arial"/>
          <w:color w:val="000000"/>
        </w:rPr>
        <w:t xml:space="preserve"> l'estructura i organització del sistema d'arxius</w:t>
      </w:r>
      <w:r w:rsidR="008143EB" w:rsidRPr="00134905">
        <w:t>.</w:t>
      </w:r>
    </w:p>
    <w:p w14:paraId="046DD838" w14:textId="673E00A8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isting</w:t>
      </w:r>
      <w:r w:rsidRPr="00134905">
        <w:t>eix</w:t>
      </w:r>
      <w:r w:rsidRPr="00134905">
        <w:rPr>
          <w:rFonts w:eastAsia="Arial" w:cs="Arial"/>
          <w:color w:val="000000"/>
        </w:rPr>
        <w:t xml:space="preserve"> els atributs d'un arxiu i un directori</w:t>
      </w:r>
      <w:r w:rsidR="008143EB" w:rsidRPr="00134905">
        <w:t>.</w:t>
      </w:r>
    </w:p>
    <w:p w14:paraId="050C931F" w14:textId="5C0B2D72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econe</w:t>
      </w:r>
      <w:r w:rsidRPr="00134905">
        <w:t>ix</w:t>
      </w:r>
      <w:r w:rsidRPr="00134905">
        <w:rPr>
          <w:rFonts w:eastAsia="Arial" w:cs="Arial"/>
          <w:color w:val="000000"/>
        </w:rPr>
        <w:t xml:space="preserve"> els permisos d'arxius i directoris</w:t>
      </w:r>
      <w:r w:rsidR="008143EB" w:rsidRPr="00134905">
        <w:t>.</w:t>
      </w:r>
    </w:p>
    <w:p w14:paraId="33DB4D93" w14:textId="13D50DE5" w:rsidR="005A0B7C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onstata la utilitat dels sistemes transaccionals i les seves repercussions en seleccionar un sistema d'arxius.</w:t>
      </w:r>
    </w:p>
    <w:p w14:paraId="11F26323" w14:textId="5BFD70B0" w:rsidR="008143EB" w:rsidRPr="00134905" w:rsidRDefault="005A0B7C" w:rsidP="00912DC0">
      <w:pPr>
        <w:pStyle w:val="Ttol3UF"/>
        <w:numPr>
          <w:ilvl w:val="0"/>
          <w:numId w:val="52"/>
        </w:numPr>
        <w:ind w:left="0" w:firstLine="0"/>
      </w:pPr>
      <w:r w:rsidRPr="00134905">
        <w:rPr>
          <w:rFonts w:eastAsia="Arial" w:cs="Arial"/>
          <w:color w:val="1F1F1F"/>
          <w:highlight w:val="white"/>
        </w:rPr>
        <w:lastRenderedPageBreak/>
        <w:t>Instal·la sistemes operatius, relacionant-ne les característiques amb el maquinari de l'equip i el programari d'aplicació</w:t>
      </w:r>
      <w:r w:rsidRPr="00134905">
        <w:rPr>
          <w:rFonts w:eastAsia="Arial" w:cs="Arial"/>
          <w:color w:val="1F1F1F"/>
        </w:rPr>
        <w:t>.</w:t>
      </w:r>
    </w:p>
    <w:p w14:paraId="1AD1EA3E" w14:textId="77777777" w:rsidR="008143EB" w:rsidRPr="00134905" w:rsidRDefault="008143EB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4D3921A0" w14:textId="77777777" w:rsidR="00F84B14" w:rsidRPr="00134905" w:rsidRDefault="00F84B14" w:rsidP="00912DC0">
      <w:pPr>
        <w:pStyle w:val="Pargrafdellista"/>
        <w:numPr>
          <w:ilvl w:val="0"/>
          <w:numId w:val="11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B9576FD" w14:textId="77777777" w:rsidR="00F84B14" w:rsidRPr="00134905" w:rsidRDefault="00F84B14" w:rsidP="00912DC0">
      <w:pPr>
        <w:pStyle w:val="Pargrafdellista"/>
        <w:numPr>
          <w:ilvl w:val="0"/>
          <w:numId w:val="11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2140CAB" w14:textId="79C0A5FE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nalitza les funcions del sistema operatiu</w:t>
      </w:r>
      <w:r w:rsidR="008143EB" w:rsidRPr="00134905">
        <w:t>.</w:t>
      </w:r>
    </w:p>
    <w:p w14:paraId="56369BD1" w14:textId="30C640F4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escri</w:t>
      </w:r>
      <w:r w:rsidRPr="00134905">
        <w:t>u</w:t>
      </w:r>
      <w:r w:rsidRPr="00134905">
        <w:rPr>
          <w:rFonts w:eastAsia="Arial" w:cs="Arial"/>
          <w:color w:val="000000"/>
        </w:rPr>
        <w:t xml:space="preserve"> l'arquitectura del sistema operatiu</w:t>
      </w:r>
      <w:r w:rsidR="008143EB" w:rsidRPr="00134905">
        <w:t>.</w:t>
      </w:r>
    </w:p>
    <w:p w14:paraId="08047467" w14:textId="277D1CD3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V</w:t>
      </w:r>
      <w:r w:rsidRPr="00134905">
        <w:rPr>
          <w:rFonts w:eastAsia="Arial" w:cs="Arial"/>
          <w:color w:val="000000"/>
        </w:rPr>
        <w:t>erifica la idoneïtat del maquinari</w:t>
      </w:r>
      <w:r w:rsidR="008143EB" w:rsidRPr="00134905">
        <w:t>.</w:t>
      </w:r>
    </w:p>
    <w:p w14:paraId="2DF244DF" w14:textId="74D589BF" w:rsidR="008143EB" w:rsidRPr="00134905" w:rsidRDefault="005A0B7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rPr>
          <w:rFonts w:eastAsia="Arial" w:cs="Arial"/>
          <w:color w:val="000000"/>
        </w:rPr>
        <w:t>Selecciona el sistema operatiu</w:t>
      </w:r>
      <w:r w:rsidR="008143EB" w:rsidRPr="00134905">
        <w:t>.</w:t>
      </w:r>
    </w:p>
    <w:p w14:paraId="04CE00DF" w14:textId="77777777" w:rsidR="008C770C" w:rsidRPr="00134905" w:rsidRDefault="008C770C" w:rsidP="00912DC0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E</w:t>
      </w:r>
      <w:r w:rsidRPr="00134905">
        <w:rPr>
          <w:rFonts w:eastAsia="Arial" w:cs="Arial"/>
          <w:color w:val="000000"/>
          <w:szCs w:val="22"/>
        </w:rPr>
        <w:t>labora un pla d'instal·lació.</w:t>
      </w:r>
    </w:p>
    <w:p w14:paraId="4248F45B" w14:textId="52FA2D5F" w:rsidR="008143EB" w:rsidRPr="00134905" w:rsidRDefault="008C770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onfigura paràmetres bàsics de la instal·lació</w:t>
      </w:r>
      <w:r w:rsidR="008143EB" w:rsidRPr="00134905">
        <w:t>.</w:t>
      </w:r>
    </w:p>
    <w:p w14:paraId="03D31CA1" w14:textId="61EF0253" w:rsidR="008143EB" w:rsidRPr="00134905" w:rsidRDefault="008C770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onfigura un gestor d'arrencada</w:t>
      </w:r>
      <w:r w:rsidR="008143EB" w:rsidRPr="00134905">
        <w:t>.</w:t>
      </w:r>
    </w:p>
    <w:p w14:paraId="29392569" w14:textId="3EFDAA50" w:rsidR="008C770C" w:rsidRPr="00134905" w:rsidRDefault="008C770C" w:rsidP="00912DC0">
      <w:pPr>
        <w:pStyle w:val="TextdeldocumentMP"/>
        <w:numPr>
          <w:ilvl w:val="1"/>
          <w:numId w:val="52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escri</w:t>
      </w:r>
      <w:r w:rsidRPr="00134905">
        <w:t>u</w:t>
      </w:r>
      <w:r w:rsidRPr="00134905">
        <w:rPr>
          <w:rFonts w:eastAsia="Arial" w:cs="Arial"/>
          <w:color w:val="000000"/>
        </w:rPr>
        <w:t xml:space="preserve"> les incidències de la instal·lació.</w:t>
      </w:r>
    </w:p>
    <w:p w14:paraId="51E224A7" w14:textId="77777777" w:rsidR="008C770C" w:rsidRPr="00134905" w:rsidRDefault="008C770C" w:rsidP="00912DC0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R</w:t>
      </w:r>
      <w:r w:rsidRPr="00134905">
        <w:rPr>
          <w:rFonts w:eastAsia="Arial" w:cs="Arial"/>
          <w:color w:val="000000"/>
          <w:szCs w:val="22"/>
        </w:rPr>
        <w:t>especta les normes d'utilització del programari (llicències).</w:t>
      </w:r>
    </w:p>
    <w:p w14:paraId="644E4835" w14:textId="5DC337AA" w:rsidR="008C770C" w:rsidRPr="00134905" w:rsidRDefault="008C770C" w:rsidP="00912DC0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ctualitza el sistema operatiu.</w:t>
      </w:r>
    </w:p>
    <w:p w14:paraId="53CA6549" w14:textId="77777777" w:rsidR="00FB218A" w:rsidRPr="00134905" w:rsidRDefault="00FB218A" w:rsidP="00FB218A">
      <w:pPr>
        <w:pStyle w:val="Ttol3UF"/>
        <w:numPr>
          <w:ilvl w:val="0"/>
          <w:numId w:val="52"/>
        </w:numPr>
        <w:ind w:left="0" w:firstLine="0"/>
      </w:pPr>
      <w:r w:rsidRPr="00134905">
        <w:rPr>
          <w:rFonts w:eastAsia="Arial" w:cs="Arial"/>
          <w:color w:val="1F1F1F"/>
          <w:highlight w:val="white"/>
        </w:rPr>
        <w:t>Realitza tasques bàsiques de configuració de sistemes operatius, interpretant-ne requeriments i descrivint-ne els procediments seguits</w:t>
      </w:r>
      <w:r w:rsidRPr="00134905">
        <w:rPr>
          <w:rFonts w:eastAsia="Arial" w:cs="Arial"/>
          <w:color w:val="1F1F1F"/>
        </w:rPr>
        <w:t>.</w:t>
      </w:r>
    </w:p>
    <w:p w14:paraId="24402E7F" w14:textId="77777777" w:rsidR="008C770C" w:rsidRPr="00134905" w:rsidRDefault="008C770C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4D4482EC" w14:textId="77777777" w:rsidR="008C770C" w:rsidRPr="00134905" w:rsidRDefault="008C770C" w:rsidP="00912DC0">
      <w:pPr>
        <w:pStyle w:val="Pargrafdellista"/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585F67D5" w14:textId="77777777" w:rsidR="008C770C" w:rsidRPr="00134905" w:rsidRDefault="008C770C" w:rsidP="00912DC0">
      <w:pPr>
        <w:pStyle w:val="Pargrafdellista"/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0E79EBF" w14:textId="77777777" w:rsidR="008C770C" w:rsidRPr="00134905" w:rsidRDefault="008C770C" w:rsidP="00912DC0">
      <w:pPr>
        <w:pStyle w:val="Pargrafdellista"/>
        <w:numPr>
          <w:ilvl w:val="0"/>
          <w:numId w:val="1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45EF6A1" w14:textId="77777777" w:rsidR="008C770C" w:rsidRPr="00134905" w:rsidRDefault="008C770C" w:rsidP="00912DC0">
      <w:pPr>
        <w:pStyle w:val="Pargrafdellista"/>
        <w:numPr>
          <w:ilvl w:val="0"/>
          <w:numId w:val="1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833474D" w14:textId="77777777" w:rsidR="008C770C" w:rsidRPr="00134905" w:rsidRDefault="008C770C" w:rsidP="00912DC0">
      <w:pPr>
        <w:pStyle w:val="Pargrafdellista"/>
        <w:numPr>
          <w:ilvl w:val="0"/>
          <w:numId w:val="1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6F8B071" w14:textId="3822ADF4" w:rsidR="008C770C" w:rsidRPr="00134905" w:rsidRDefault="008C770C" w:rsidP="00912DC0">
      <w:pPr>
        <w:pStyle w:val="TextdeldocumentMP"/>
        <w:numPr>
          <w:ilvl w:val="1"/>
          <w:numId w:val="53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iferencia les interfícies d'usuari segons les seves propietats</w:t>
      </w:r>
      <w:r w:rsidRPr="00134905">
        <w:t xml:space="preserve"> </w:t>
      </w:r>
    </w:p>
    <w:p w14:paraId="7E5769DD" w14:textId="77777777" w:rsidR="008C770C" w:rsidRPr="00134905" w:rsidRDefault="008C770C" w:rsidP="00912DC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plica preferències en la configuració de l'entorn personal.</w:t>
      </w:r>
    </w:p>
    <w:p w14:paraId="4AF939BF" w14:textId="13DDEC2E" w:rsidR="008C770C" w:rsidRPr="00134905" w:rsidRDefault="008C770C" w:rsidP="00912DC0">
      <w:pPr>
        <w:pStyle w:val="TextdeldocumentMP"/>
        <w:numPr>
          <w:ilvl w:val="1"/>
          <w:numId w:val="12"/>
        </w:numPr>
      </w:pPr>
      <w:r w:rsidRPr="00134905">
        <w:t>G</w:t>
      </w:r>
      <w:r w:rsidRPr="00134905">
        <w:rPr>
          <w:rFonts w:eastAsia="Arial" w:cs="Arial"/>
          <w:color w:val="000000"/>
        </w:rPr>
        <w:t xml:space="preserve">estiona els sistemes d'arxius específics. </w:t>
      </w:r>
    </w:p>
    <w:p w14:paraId="6E747349" w14:textId="77777777" w:rsidR="008C770C" w:rsidRPr="00134905" w:rsidRDefault="008C770C" w:rsidP="00912DC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plica mètodes per a la recuperació del sistema operatiu.</w:t>
      </w:r>
    </w:p>
    <w:p w14:paraId="061C1456" w14:textId="7672ED05" w:rsidR="008C770C" w:rsidRPr="00134905" w:rsidRDefault="008C770C" w:rsidP="00912DC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34905">
        <w:t>R</w:t>
      </w:r>
      <w:r w:rsidRPr="00134905">
        <w:rPr>
          <w:rFonts w:eastAsia="Arial" w:cs="Arial"/>
          <w:color w:val="000000"/>
          <w:szCs w:val="22"/>
        </w:rPr>
        <w:t>ealitza la configuració per a l'actualització del sistema operatiu.</w:t>
      </w:r>
    </w:p>
    <w:p w14:paraId="7E44DB64" w14:textId="3CDCA5E6" w:rsidR="008C770C" w:rsidRPr="00134905" w:rsidRDefault="008C770C" w:rsidP="00912DC0">
      <w:pPr>
        <w:pStyle w:val="TextdeldocumentMP"/>
        <w:numPr>
          <w:ilvl w:val="1"/>
          <w:numId w:val="12"/>
        </w:numPr>
      </w:pPr>
      <w:r w:rsidRPr="00134905">
        <w:t>R</w:t>
      </w:r>
      <w:r w:rsidRPr="00134905">
        <w:rPr>
          <w:rFonts w:eastAsia="Arial" w:cs="Arial"/>
          <w:color w:val="000000"/>
        </w:rPr>
        <w:t>ealitza operacions d'instal·lació/desinstal·lació d'utilitats</w:t>
      </w:r>
      <w:r w:rsidRPr="00134905">
        <w:t>.</w:t>
      </w:r>
    </w:p>
    <w:p w14:paraId="4447C473" w14:textId="77777777" w:rsidR="008C770C" w:rsidRPr="00134905" w:rsidRDefault="008C770C" w:rsidP="00912DC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34905">
        <w:t>U</w:t>
      </w:r>
      <w:r w:rsidRPr="00134905">
        <w:rPr>
          <w:rFonts w:eastAsia="Arial" w:cs="Arial"/>
          <w:color w:val="000000"/>
          <w:szCs w:val="22"/>
        </w:rPr>
        <w:t>tilitza els assistents de configuració del sistema (accés a xarxes, dispositius, entre d</w:t>
      </w:r>
      <w:r w:rsidRPr="00134905">
        <w:t>’</w:t>
      </w:r>
      <w:r w:rsidRPr="00134905">
        <w:rPr>
          <w:rFonts w:eastAsia="Arial" w:cs="Arial"/>
          <w:color w:val="000000"/>
          <w:szCs w:val="22"/>
        </w:rPr>
        <w:t>altres).</w:t>
      </w:r>
    </w:p>
    <w:p w14:paraId="528AC15B" w14:textId="77777777" w:rsidR="008C770C" w:rsidRPr="00134905" w:rsidRDefault="008C770C" w:rsidP="00912DC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34905">
        <w:t>E</w:t>
      </w:r>
      <w:r w:rsidRPr="00134905">
        <w:rPr>
          <w:rFonts w:eastAsia="Arial" w:cs="Arial"/>
          <w:color w:val="000000"/>
          <w:szCs w:val="22"/>
        </w:rPr>
        <w:t>xecuta operacions per a l'automatització de tasques del sistema</w:t>
      </w:r>
      <w:r w:rsidRPr="00134905">
        <w:t xml:space="preserve"> </w:t>
      </w:r>
    </w:p>
    <w:p w14:paraId="2CE04923" w14:textId="3E6C6670" w:rsidR="008C770C" w:rsidRPr="00134905" w:rsidRDefault="008C770C" w:rsidP="00912DC0">
      <w:pPr>
        <w:pStyle w:val="Ttol3UF"/>
        <w:numPr>
          <w:ilvl w:val="0"/>
          <w:numId w:val="12"/>
        </w:numPr>
      </w:pPr>
      <w:r w:rsidRPr="00134905">
        <w:rPr>
          <w:rFonts w:eastAsia="Arial" w:cs="Arial"/>
          <w:color w:val="1F1F1F"/>
          <w:highlight w:val="white"/>
        </w:rPr>
        <w:t>Realitza operacions bàsiques d'administració de sistemes operatius, interpretant requeriments i optimitzant el sistema per al seu ús</w:t>
      </w:r>
      <w:r w:rsidRPr="00134905">
        <w:rPr>
          <w:rFonts w:eastAsia="Arial" w:cs="Arial"/>
          <w:color w:val="1F1F1F"/>
        </w:rPr>
        <w:t>.</w:t>
      </w:r>
    </w:p>
    <w:p w14:paraId="4BFFAF2A" w14:textId="77777777" w:rsidR="008C770C" w:rsidRPr="00134905" w:rsidRDefault="008C770C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AEFB1F4" w14:textId="77777777" w:rsidR="008C770C" w:rsidRPr="00134905" w:rsidRDefault="008C770C" w:rsidP="00912DC0">
      <w:pPr>
        <w:pStyle w:val="Pargrafdellista"/>
        <w:numPr>
          <w:ilvl w:val="0"/>
          <w:numId w:val="1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488AB35C" w14:textId="77777777" w:rsidR="008C770C" w:rsidRPr="00134905" w:rsidRDefault="008C770C" w:rsidP="00912DC0">
      <w:pPr>
        <w:pStyle w:val="Pargrafdellista"/>
        <w:numPr>
          <w:ilvl w:val="0"/>
          <w:numId w:val="1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11F6C269" w14:textId="77777777" w:rsidR="008C770C" w:rsidRPr="00134905" w:rsidRDefault="008C770C" w:rsidP="00912DC0">
      <w:pPr>
        <w:pStyle w:val="Pargrafdellista"/>
        <w:numPr>
          <w:ilvl w:val="0"/>
          <w:numId w:val="1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1B851D1" w14:textId="3EA2C6CD" w:rsidR="008C770C" w:rsidRPr="00134905" w:rsidRDefault="008C770C" w:rsidP="00912DC0">
      <w:pPr>
        <w:pStyle w:val="TextdeldocumentMP"/>
        <w:numPr>
          <w:ilvl w:val="1"/>
          <w:numId w:val="54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onfigura perfils d'usuari i grup.</w:t>
      </w:r>
      <w:r w:rsidRPr="00134905">
        <w:t xml:space="preserve"> </w:t>
      </w:r>
    </w:p>
    <w:p w14:paraId="4727C605" w14:textId="1ECEB6B3" w:rsidR="008C770C" w:rsidRPr="00134905" w:rsidRDefault="008C770C" w:rsidP="00912DC0">
      <w:pPr>
        <w:pStyle w:val="Pargrafdellista"/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U</w:t>
      </w:r>
      <w:r w:rsidRPr="00661C9B">
        <w:rPr>
          <w:rFonts w:eastAsia="Arial" w:cs="Arial"/>
          <w:color w:val="000000"/>
        </w:rPr>
        <w:t>tilitza eines gràfiques per a descriure l'organització dels arxius del sistema.</w:t>
      </w:r>
    </w:p>
    <w:p w14:paraId="4AB9F89C" w14:textId="6C97441E" w:rsidR="008C770C" w:rsidRPr="00134905" w:rsidRDefault="008C770C" w:rsidP="00912DC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ctua sobre els processos de l'usuari en funció de les necessitats puntuals.</w:t>
      </w:r>
    </w:p>
    <w:p w14:paraId="021D2EC2" w14:textId="3005D97C" w:rsidR="008C770C" w:rsidRPr="00134905" w:rsidRDefault="008C770C" w:rsidP="00912DC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ctua sobre els serveis del sistema en funció de les necessitats puntuals.</w:t>
      </w:r>
    </w:p>
    <w:p w14:paraId="6B753A4B" w14:textId="6CA69ACD" w:rsidR="008C770C" w:rsidRPr="00134905" w:rsidRDefault="008C770C" w:rsidP="00912DC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plica criteris per a l'optimització de la memòria disponible.</w:t>
      </w:r>
    </w:p>
    <w:p w14:paraId="0D0C87E9" w14:textId="77777777" w:rsidR="008C770C" w:rsidRPr="00134905" w:rsidRDefault="008C770C" w:rsidP="00912DC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nalitza l'activitat del sistema a partir de les traces generades pel propi sistema.</w:t>
      </w:r>
    </w:p>
    <w:p w14:paraId="4E8D90E6" w14:textId="3EDF3A6F" w:rsidR="008C770C" w:rsidRPr="00134905" w:rsidRDefault="008C770C" w:rsidP="00912DC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O</w:t>
      </w:r>
      <w:r w:rsidRPr="00134905">
        <w:rPr>
          <w:rFonts w:eastAsia="Arial" w:cs="Arial"/>
          <w:color w:val="000000"/>
          <w:szCs w:val="22"/>
        </w:rPr>
        <w:t>ptimitza el funcionament dels dispositius d'emmagatzematge.</w:t>
      </w:r>
    </w:p>
    <w:p w14:paraId="521FD92E" w14:textId="77777777" w:rsidR="008C770C" w:rsidRPr="00134905" w:rsidRDefault="008C770C" w:rsidP="00912DC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R</w:t>
      </w:r>
      <w:r w:rsidRPr="00134905">
        <w:rPr>
          <w:rFonts w:eastAsia="Arial" w:cs="Arial"/>
          <w:color w:val="000000"/>
          <w:szCs w:val="22"/>
        </w:rPr>
        <w:t>econe</w:t>
      </w:r>
      <w:r w:rsidRPr="00134905">
        <w:t>ix</w:t>
      </w:r>
      <w:r w:rsidRPr="00134905">
        <w:rPr>
          <w:rFonts w:eastAsia="Arial" w:cs="Arial"/>
          <w:color w:val="000000"/>
          <w:szCs w:val="22"/>
        </w:rPr>
        <w:t xml:space="preserve"> i configura els recursos compartibles del sistema.</w:t>
      </w:r>
    </w:p>
    <w:p w14:paraId="3AD9ABAA" w14:textId="77777777" w:rsidR="008C770C" w:rsidRPr="00134905" w:rsidRDefault="008C770C" w:rsidP="00912DC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I</w:t>
      </w:r>
      <w:r w:rsidRPr="00134905">
        <w:rPr>
          <w:rFonts w:eastAsia="Arial" w:cs="Arial"/>
          <w:color w:val="000000"/>
          <w:szCs w:val="22"/>
        </w:rPr>
        <w:t>nterpreta la informació de configuració del sistema operatiu.</w:t>
      </w:r>
    </w:p>
    <w:p w14:paraId="2C670953" w14:textId="36D76CFA" w:rsidR="008C770C" w:rsidRPr="00134905" w:rsidRDefault="008C770C" w:rsidP="00912DC0">
      <w:pPr>
        <w:pStyle w:val="Ttol3UF"/>
        <w:numPr>
          <w:ilvl w:val="0"/>
          <w:numId w:val="55"/>
        </w:numPr>
        <w:ind w:left="0" w:firstLine="0"/>
      </w:pPr>
      <w:r w:rsidRPr="00134905">
        <w:rPr>
          <w:rFonts w:eastAsia="Arial" w:cs="Arial"/>
          <w:color w:val="1F1F1F"/>
          <w:highlight w:val="white"/>
        </w:rPr>
        <w:lastRenderedPageBreak/>
        <w:t>Crea màquines virtuals identificant-ne el camp d'aplicació i instal·lant-hi programari específic</w:t>
      </w:r>
      <w:r w:rsidRPr="00134905">
        <w:rPr>
          <w:rFonts w:eastAsia="Arial" w:cs="Arial"/>
          <w:color w:val="1F1F1F"/>
        </w:rPr>
        <w:t>.</w:t>
      </w:r>
    </w:p>
    <w:p w14:paraId="112919A8" w14:textId="77777777" w:rsidR="008C770C" w:rsidRPr="00134905" w:rsidRDefault="008C770C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70C9F14F" w14:textId="77777777" w:rsidR="008C770C" w:rsidRPr="00134905" w:rsidRDefault="008C770C" w:rsidP="00912DC0">
      <w:pPr>
        <w:pStyle w:val="Pargrafdellista"/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E3B5525" w14:textId="77777777" w:rsidR="008C770C" w:rsidRPr="00134905" w:rsidRDefault="008C770C" w:rsidP="00912DC0">
      <w:pPr>
        <w:pStyle w:val="Pargrafdellista"/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153E2038" w14:textId="77777777" w:rsidR="008C770C" w:rsidRPr="00134905" w:rsidRDefault="008C770C" w:rsidP="00912DC0">
      <w:pPr>
        <w:pStyle w:val="Pargrafdellista"/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3BD18E65" w14:textId="6399C222" w:rsidR="00620A6F" w:rsidRPr="00134905" w:rsidRDefault="00620A6F" w:rsidP="00912DC0">
      <w:pPr>
        <w:pStyle w:val="Pargrafdellista"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D</w:t>
      </w:r>
      <w:r w:rsidRPr="00661C9B">
        <w:rPr>
          <w:rFonts w:eastAsia="Arial" w:cs="Arial"/>
          <w:color w:val="000000"/>
        </w:rPr>
        <w:t>iferencia entre màquina real i màquina virtual.</w:t>
      </w:r>
    </w:p>
    <w:p w14:paraId="40AC76E9" w14:textId="27C723BD" w:rsidR="00620A6F" w:rsidRPr="00134905" w:rsidRDefault="00620A6F" w:rsidP="00912DC0">
      <w:pPr>
        <w:pStyle w:val="Pargrafdellista"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E</w:t>
      </w:r>
      <w:r w:rsidRPr="00661C9B">
        <w:rPr>
          <w:rFonts w:eastAsia="Arial" w:cs="Arial"/>
          <w:color w:val="000000"/>
        </w:rPr>
        <w:t>stable</w:t>
      </w:r>
      <w:r w:rsidRPr="00134905">
        <w:t>ix</w:t>
      </w:r>
      <w:r w:rsidRPr="00661C9B">
        <w:rPr>
          <w:rFonts w:eastAsia="Arial" w:cs="Arial"/>
          <w:color w:val="000000"/>
        </w:rPr>
        <w:t xml:space="preserve"> els avantatges i inconvenients de la utilització de màquines virtuals.</w:t>
      </w:r>
    </w:p>
    <w:p w14:paraId="48403E6B" w14:textId="653197B0" w:rsidR="00620A6F" w:rsidRPr="00134905" w:rsidRDefault="00620A6F" w:rsidP="00912DC0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I</w:t>
      </w:r>
      <w:r w:rsidRPr="00134905">
        <w:rPr>
          <w:rFonts w:eastAsia="Arial" w:cs="Arial"/>
          <w:color w:val="000000"/>
          <w:szCs w:val="22"/>
        </w:rPr>
        <w:t>nstal·la el programari lliure i propietari per a la creació de màquines virtuals.</w:t>
      </w:r>
    </w:p>
    <w:p w14:paraId="503E9022" w14:textId="77777777" w:rsidR="00620A6F" w:rsidRPr="00134905" w:rsidRDefault="00620A6F" w:rsidP="00912DC0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C</w:t>
      </w:r>
      <w:r w:rsidRPr="00134905">
        <w:rPr>
          <w:rFonts w:eastAsia="Arial" w:cs="Arial"/>
          <w:color w:val="000000"/>
          <w:szCs w:val="22"/>
        </w:rPr>
        <w:t>rea màquines virtuals a partir de sistemes operatius lliures i propietaris.</w:t>
      </w:r>
    </w:p>
    <w:p w14:paraId="168520CE" w14:textId="77777777" w:rsidR="00620A6F" w:rsidRPr="00134905" w:rsidRDefault="00620A6F" w:rsidP="00912DC0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C</w:t>
      </w:r>
      <w:r w:rsidRPr="00134905">
        <w:rPr>
          <w:rFonts w:eastAsia="Arial" w:cs="Arial"/>
          <w:color w:val="000000"/>
          <w:szCs w:val="22"/>
        </w:rPr>
        <w:t>onfigura màquines virtuals.</w:t>
      </w:r>
    </w:p>
    <w:p w14:paraId="156047D9" w14:textId="77777777" w:rsidR="00620A6F" w:rsidRPr="00134905" w:rsidRDefault="00620A6F" w:rsidP="00912DC0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R</w:t>
      </w:r>
      <w:r w:rsidRPr="00134905">
        <w:rPr>
          <w:rFonts w:eastAsia="Arial" w:cs="Arial"/>
          <w:color w:val="000000"/>
          <w:szCs w:val="22"/>
        </w:rPr>
        <w:t>elaciona la màquina virtual amb el sistema operatiu amfitrió.</w:t>
      </w:r>
    </w:p>
    <w:p w14:paraId="1C8D78B3" w14:textId="77777777" w:rsidR="00620A6F" w:rsidRPr="00134905" w:rsidRDefault="00620A6F" w:rsidP="00912DC0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R</w:t>
      </w:r>
      <w:r w:rsidRPr="00134905">
        <w:rPr>
          <w:rFonts w:eastAsia="Arial" w:cs="Arial"/>
          <w:color w:val="000000"/>
          <w:szCs w:val="22"/>
        </w:rPr>
        <w:t>ealitza proves de rendiment del sistema.</w:t>
      </w:r>
    </w:p>
    <w:p w14:paraId="253B64ED" w14:textId="77777777" w:rsidR="008C770C" w:rsidRPr="00134905" w:rsidRDefault="008C770C" w:rsidP="005969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4FE1099" w14:textId="65E00562" w:rsidR="008143EB" w:rsidRPr="00134905" w:rsidRDefault="008143EB" w:rsidP="005969A7">
      <w:pPr>
        <w:pStyle w:val="TextdeldocumentMP"/>
        <w:spacing w:before="120" w:after="120"/>
        <w:contextualSpacing w:val="0"/>
      </w:pPr>
      <w:r w:rsidRPr="00134905">
        <w:t>Continguts</w:t>
      </w:r>
      <w:r w:rsidR="00084174">
        <w:t xml:space="preserve"> (orientatius)</w:t>
      </w:r>
    </w:p>
    <w:p w14:paraId="31CF9BB1" w14:textId="5E9A2E0E" w:rsidR="008143EB" w:rsidRPr="00134905" w:rsidRDefault="00620A6F" w:rsidP="00912DC0">
      <w:pPr>
        <w:pStyle w:val="TextdeldocumentMP"/>
        <w:numPr>
          <w:ilvl w:val="0"/>
          <w:numId w:val="8"/>
        </w:numPr>
        <w:ind w:left="0" w:firstLine="0"/>
      </w:pPr>
      <w:r w:rsidRPr="00134905">
        <w:rPr>
          <w:rFonts w:eastAsia="Arial" w:cs="Arial"/>
          <w:color w:val="000000"/>
        </w:rPr>
        <w:t>Caracterització de sistemes operatius</w:t>
      </w:r>
      <w:r w:rsidR="008143EB" w:rsidRPr="00134905">
        <w:t>:</w:t>
      </w:r>
    </w:p>
    <w:p w14:paraId="0494B48A" w14:textId="7F0FB4FB" w:rsidR="008143EB" w:rsidRPr="00134905" w:rsidRDefault="00620A6F" w:rsidP="00912DC0">
      <w:pPr>
        <w:pStyle w:val="TextdeldocumentMP"/>
        <w:numPr>
          <w:ilvl w:val="1"/>
          <w:numId w:val="56"/>
        </w:numPr>
        <w:ind w:left="0" w:firstLine="0"/>
      </w:pPr>
      <w:r w:rsidRPr="00134905">
        <w:rPr>
          <w:rFonts w:eastAsia="Arial" w:cs="Arial"/>
          <w:color w:val="000000"/>
        </w:rPr>
        <w:t>El sistema informàtic</w:t>
      </w:r>
      <w:r w:rsidR="008143EB" w:rsidRPr="00134905">
        <w:t>.</w:t>
      </w:r>
    </w:p>
    <w:p w14:paraId="57DEC070" w14:textId="2F5C9523" w:rsidR="008143EB" w:rsidRPr="00134905" w:rsidRDefault="00620A6F" w:rsidP="00912DC0">
      <w:pPr>
        <w:pStyle w:val="TextdeldocumentMP"/>
        <w:numPr>
          <w:ilvl w:val="1"/>
          <w:numId w:val="56"/>
        </w:numPr>
        <w:ind w:left="0" w:firstLine="0"/>
      </w:pPr>
      <w:r w:rsidRPr="00134905">
        <w:rPr>
          <w:rFonts w:eastAsia="Arial" w:cs="Arial"/>
          <w:color w:val="000000"/>
        </w:rPr>
        <w:t>Programari de base d'un sistema informàtic</w:t>
      </w:r>
      <w:r w:rsidR="008143EB" w:rsidRPr="00134905">
        <w:t>.</w:t>
      </w:r>
    </w:p>
    <w:p w14:paraId="7E9E5384" w14:textId="4C083DDD" w:rsidR="00D51CA6" w:rsidRPr="00134905" w:rsidRDefault="00620A6F" w:rsidP="00912DC0">
      <w:pPr>
        <w:pStyle w:val="TextdeldocumentMP"/>
        <w:numPr>
          <w:ilvl w:val="1"/>
          <w:numId w:val="56"/>
        </w:numPr>
        <w:ind w:left="0" w:firstLine="0"/>
      </w:pPr>
      <w:r w:rsidRPr="00134905">
        <w:rPr>
          <w:rFonts w:eastAsia="Arial" w:cs="Arial"/>
          <w:color w:val="000000"/>
        </w:rPr>
        <w:t>Concepte de sistema operatiu. Elements i estructura del Sistema Operatiu. Funcions del sistema operatiu. Recursos</w:t>
      </w:r>
      <w:r w:rsidR="008143EB" w:rsidRPr="00134905">
        <w:t>.</w:t>
      </w:r>
    </w:p>
    <w:p w14:paraId="733A2BD6" w14:textId="7698A0FD" w:rsidR="00620A6F" w:rsidRPr="00134905" w:rsidRDefault="00620A6F" w:rsidP="00912DC0">
      <w:pPr>
        <w:pStyle w:val="TextdeldocumentMP"/>
        <w:numPr>
          <w:ilvl w:val="1"/>
          <w:numId w:val="56"/>
        </w:numPr>
        <w:ind w:left="0" w:firstLine="0"/>
      </w:pPr>
      <w:r w:rsidRPr="00134905">
        <w:rPr>
          <w:rFonts w:eastAsia="Arial" w:cs="Arial"/>
          <w:color w:val="000000"/>
        </w:rPr>
        <w:t>Utilització del sistema operatiu: mode ordre, mode gràfic. Processos del sistema operatiu. Estats dels processos. Prioritat. Sistemes operatius actuals.</w:t>
      </w:r>
    </w:p>
    <w:p w14:paraId="5864FD13" w14:textId="6FC2BB1D" w:rsidR="00620A6F" w:rsidRPr="00134905" w:rsidRDefault="00620A6F" w:rsidP="00912DC0">
      <w:pPr>
        <w:pStyle w:val="TextdeldocumentMP"/>
        <w:numPr>
          <w:ilvl w:val="1"/>
          <w:numId w:val="56"/>
        </w:numPr>
        <w:ind w:left="0" w:firstLine="0"/>
      </w:pPr>
      <w:r w:rsidRPr="00134905">
        <w:rPr>
          <w:rFonts w:eastAsia="Arial" w:cs="Arial"/>
          <w:color w:val="000000"/>
        </w:rPr>
        <w:t>Operació de sistemes d'arxius: Sistemes d'arxius, arxiu, directori, atributs, permisos</w:t>
      </w:r>
      <w:r w:rsidRPr="00134905">
        <w:t>.</w:t>
      </w:r>
    </w:p>
    <w:p w14:paraId="1C912832" w14:textId="2807A8B4" w:rsidR="00620A6F" w:rsidRPr="00134905" w:rsidRDefault="00620A6F" w:rsidP="00912DC0">
      <w:pPr>
        <w:pStyle w:val="TextdeldocumentMP"/>
        <w:numPr>
          <w:ilvl w:val="1"/>
          <w:numId w:val="56"/>
        </w:numPr>
        <w:ind w:left="0" w:firstLine="0"/>
      </w:pPr>
      <w:r w:rsidRPr="00134905">
        <w:rPr>
          <w:rFonts w:eastAsia="Arial" w:cs="Arial"/>
          <w:color w:val="000000"/>
        </w:rPr>
        <w:t>Operació amb arxius: nom i extensió, comodins, atributs, tipus. Operacions més comunes. Operació amb directoris: nom, atributs, permisos. Operacions més comunes. Selecció d'un sistema d'arxius.</w:t>
      </w:r>
    </w:p>
    <w:p w14:paraId="48DFCC18" w14:textId="73781E17" w:rsidR="00620A6F" w:rsidRPr="00B7088C" w:rsidRDefault="00620A6F" w:rsidP="00912DC0">
      <w:pPr>
        <w:pStyle w:val="TextdeldocumentMP"/>
        <w:numPr>
          <w:ilvl w:val="1"/>
          <w:numId w:val="56"/>
        </w:numPr>
        <w:ind w:left="0" w:firstLine="0"/>
      </w:pPr>
      <w:r w:rsidRPr="00134905">
        <w:rPr>
          <w:rFonts w:eastAsia="Arial" w:cs="Arial"/>
          <w:color w:val="000000"/>
        </w:rPr>
        <w:t>Tipus de sistemes d'arxius i les seves característiques. Transaccions. Sistemes transaccionals.</w:t>
      </w:r>
    </w:p>
    <w:p w14:paraId="62274F0A" w14:textId="77777777" w:rsidR="00B7088C" w:rsidRPr="00134905" w:rsidRDefault="00B7088C" w:rsidP="00B7088C">
      <w:pPr>
        <w:pStyle w:val="TextdeldocumentMP"/>
      </w:pPr>
    </w:p>
    <w:p w14:paraId="60E789C8" w14:textId="0065717A" w:rsidR="00F84B14" w:rsidRPr="00134905" w:rsidRDefault="00620A6F" w:rsidP="00912DC0">
      <w:pPr>
        <w:pStyle w:val="TextdeldocumentMP"/>
        <w:numPr>
          <w:ilvl w:val="0"/>
          <w:numId w:val="8"/>
        </w:numPr>
        <w:ind w:left="0" w:firstLine="0"/>
      </w:pPr>
      <w:r w:rsidRPr="00134905">
        <w:rPr>
          <w:rFonts w:eastAsia="Arial" w:cs="Arial"/>
          <w:color w:val="000000"/>
        </w:rPr>
        <w:t>Instal·lació de sistemes operatius lliures i propietaris</w:t>
      </w:r>
      <w:r w:rsidR="00F84B14" w:rsidRPr="00134905">
        <w:t>:</w:t>
      </w:r>
    </w:p>
    <w:p w14:paraId="2D9D971F" w14:textId="2C93864A" w:rsidR="00F84B14" w:rsidRPr="00134905" w:rsidRDefault="00620A6F" w:rsidP="00912DC0">
      <w:pPr>
        <w:pStyle w:val="TextdeldocumentMP"/>
        <w:numPr>
          <w:ilvl w:val="1"/>
          <w:numId w:val="57"/>
        </w:numPr>
        <w:ind w:left="0" w:firstLine="0"/>
      </w:pPr>
      <w:r w:rsidRPr="00134905">
        <w:rPr>
          <w:rFonts w:eastAsia="Arial" w:cs="Arial"/>
          <w:color w:val="000000"/>
        </w:rPr>
        <w:t>Caracterització de sistemes operatius: El sistema informàtic</w:t>
      </w:r>
      <w:r w:rsidR="00F84B14" w:rsidRPr="00134905">
        <w:t>.</w:t>
      </w:r>
    </w:p>
    <w:p w14:paraId="11BB5575" w14:textId="1B15368F" w:rsidR="00F84B14" w:rsidRPr="00134905" w:rsidRDefault="00620A6F" w:rsidP="00912DC0">
      <w:pPr>
        <w:pStyle w:val="TextdeldocumentMP"/>
        <w:numPr>
          <w:ilvl w:val="1"/>
          <w:numId w:val="57"/>
        </w:numPr>
        <w:ind w:left="0" w:firstLine="0"/>
      </w:pPr>
      <w:r w:rsidRPr="00134905">
        <w:rPr>
          <w:rFonts w:eastAsia="Arial" w:cs="Arial"/>
          <w:color w:val="000000"/>
        </w:rPr>
        <w:t>Programari de base d'un sistema informàtic. Sistema operatiu. Elements i estructura del Sistema Operatiu</w:t>
      </w:r>
      <w:r w:rsidR="00F84B14" w:rsidRPr="00134905">
        <w:t>.</w:t>
      </w:r>
    </w:p>
    <w:p w14:paraId="5ACA3122" w14:textId="75F4863E" w:rsidR="00F84B14" w:rsidRPr="00134905" w:rsidRDefault="00620A6F" w:rsidP="00912DC0">
      <w:pPr>
        <w:pStyle w:val="TextdeldocumentMP"/>
        <w:numPr>
          <w:ilvl w:val="1"/>
          <w:numId w:val="57"/>
        </w:numPr>
        <w:ind w:left="0" w:firstLine="0"/>
      </w:pPr>
      <w:r w:rsidRPr="00134905">
        <w:rPr>
          <w:rFonts w:eastAsia="Arial" w:cs="Arial"/>
          <w:color w:val="000000"/>
        </w:rPr>
        <w:t>Funcions del sistema operatiu. Recursos</w:t>
      </w:r>
      <w:r w:rsidR="00F84B14" w:rsidRPr="00134905">
        <w:t>.</w:t>
      </w:r>
    </w:p>
    <w:p w14:paraId="40CEFC79" w14:textId="45AA06D4" w:rsidR="00620A6F" w:rsidRPr="00134905" w:rsidRDefault="00620A6F" w:rsidP="00912DC0">
      <w:pPr>
        <w:pStyle w:val="TextdeldocumentMP"/>
        <w:numPr>
          <w:ilvl w:val="1"/>
          <w:numId w:val="57"/>
        </w:numPr>
        <w:ind w:left="0" w:firstLine="0"/>
      </w:pPr>
      <w:r w:rsidRPr="00134905">
        <w:rPr>
          <w:rFonts w:eastAsia="Arial" w:cs="Arial"/>
          <w:color w:val="000000"/>
        </w:rPr>
        <w:t>Utilització del sistema operatiu: mode ordre, mode gràfic.</w:t>
      </w:r>
    </w:p>
    <w:p w14:paraId="26D4C5E3" w14:textId="6FE6DB6A" w:rsidR="00620A6F" w:rsidRPr="00134905" w:rsidRDefault="00620A6F" w:rsidP="00912DC0">
      <w:pPr>
        <w:pStyle w:val="TextdeldocumentMP"/>
        <w:numPr>
          <w:ilvl w:val="1"/>
          <w:numId w:val="57"/>
        </w:numPr>
        <w:ind w:left="0" w:firstLine="0"/>
      </w:pPr>
      <w:r w:rsidRPr="00134905">
        <w:rPr>
          <w:rFonts w:eastAsia="Arial" w:cs="Arial"/>
          <w:color w:val="000000"/>
        </w:rPr>
        <w:t>Processos del sistema operatiu. Estats dels processos.</w:t>
      </w:r>
    </w:p>
    <w:p w14:paraId="067C6F9E" w14:textId="45E93E75" w:rsidR="00620A6F" w:rsidRPr="00134905" w:rsidRDefault="00620A6F" w:rsidP="00912DC0">
      <w:pPr>
        <w:pStyle w:val="TextdeldocumentMP"/>
        <w:numPr>
          <w:ilvl w:val="1"/>
          <w:numId w:val="57"/>
        </w:numPr>
        <w:ind w:left="0" w:firstLine="0"/>
      </w:pPr>
      <w:r w:rsidRPr="00134905">
        <w:rPr>
          <w:rFonts w:eastAsia="Arial" w:cs="Arial"/>
          <w:color w:val="000000"/>
        </w:rPr>
        <w:t>Sistemes operatius actuals.</w:t>
      </w:r>
    </w:p>
    <w:p w14:paraId="200DE3ED" w14:textId="393A8A05" w:rsidR="00620A6F" w:rsidRPr="00134905" w:rsidRDefault="00620A6F" w:rsidP="00912DC0">
      <w:pPr>
        <w:pStyle w:val="TextdeldocumentMP"/>
        <w:numPr>
          <w:ilvl w:val="1"/>
          <w:numId w:val="57"/>
        </w:numPr>
        <w:ind w:left="0" w:firstLine="0"/>
      </w:pPr>
      <w:r w:rsidRPr="00134905">
        <w:rPr>
          <w:rFonts w:eastAsia="Arial" w:cs="Arial"/>
          <w:color w:val="000000"/>
        </w:rPr>
        <w:t>Requisits tècnics del sistema operatiu.</w:t>
      </w:r>
    </w:p>
    <w:p w14:paraId="15CDAA33" w14:textId="0D6C6E33" w:rsidR="00620A6F" w:rsidRPr="00B7088C" w:rsidRDefault="00620A6F" w:rsidP="00912DC0">
      <w:pPr>
        <w:pStyle w:val="TextdeldocumentMP"/>
        <w:numPr>
          <w:ilvl w:val="1"/>
          <w:numId w:val="57"/>
        </w:numPr>
        <w:ind w:left="0" w:firstLine="0"/>
      </w:pPr>
      <w:r w:rsidRPr="00134905">
        <w:rPr>
          <w:rFonts w:eastAsia="Arial" w:cs="Arial"/>
          <w:color w:val="000000"/>
        </w:rPr>
        <w:t>Planificació de la instal·lació: particions, sistema d'arxius. Selecció d'aplicacions bàsiques a instal·lar. Paràmetres bàsics de la instal·lació.</w:t>
      </w:r>
    </w:p>
    <w:p w14:paraId="13CC5952" w14:textId="77777777" w:rsidR="00B7088C" w:rsidRPr="00134905" w:rsidRDefault="00B7088C" w:rsidP="00B7088C">
      <w:pPr>
        <w:pStyle w:val="TextdeldocumentMP"/>
      </w:pPr>
    </w:p>
    <w:p w14:paraId="0D6E7A83" w14:textId="44A1070D" w:rsidR="00620A6F" w:rsidRPr="00134905" w:rsidRDefault="00620A6F" w:rsidP="00912DC0">
      <w:pPr>
        <w:pStyle w:val="TextdeldocumentMP"/>
        <w:numPr>
          <w:ilvl w:val="0"/>
          <w:numId w:val="8"/>
        </w:numPr>
        <w:ind w:left="0" w:firstLine="0"/>
      </w:pPr>
      <w:r w:rsidRPr="00134905">
        <w:rPr>
          <w:rFonts w:eastAsia="Arial" w:cs="Arial"/>
          <w:color w:val="000000"/>
        </w:rPr>
        <w:t>Realització de tasques bàsiques sobre sistemes operatius lliures i propietaris</w:t>
      </w:r>
      <w:r w:rsidRPr="00134905">
        <w:t>:</w:t>
      </w:r>
    </w:p>
    <w:p w14:paraId="625EB826" w14:textId="5A7AA4FF" w:rsidR="00620A6F" w:rsidRPr="00134905" w:rsidRDefault="00620A6F" w:rsidP="00912DC0">
      <w:pPr>
        <w:pStyle w:val="TextdeldocumentMP"/>
        <w:numPr>
          <w:ilvl w:val="1"/>
          <w:numId w:val="58"/>
        </w:numPr>
        <w:ind w:left="0" w:firstLine="0"/>
      </w:pPr>
      <w:r w:rsidRPr="00134905">
        <w:rPr>
          <w:rFonts w:eastAsia="Arial" w:cs="Arial"/>
          <w:color w:val="000000"/>
        </w:rPr>
        <w:t>Arrencada i parada del sistema. Sessions</w:t>
      </w:r>
      <w:r w:rsidRPr="00134905">
        <w:t>.</w:t>
      </w:r>
    </w:p>
    <w:p w14:paraId="0B859334" w14:textId="2F7C5F15" w:rsidR="00620A6F" w:rsidRPr="00134905" w:rsidRDefault="00620A6F" w:rsidP="00912DC0">
      <w:pPr>
        <w:pStyle w:val="TextdeldocumentMP"/>
        <w:numPr>
          <w:ilvl w:val="1"/>
          <w:numId w:val="58"/>
        </w:numPr>
        <w:ind w:left="0" w:firstLine="0"/>
      </w:pPr>
      <w:r w:rsidRPr="00134905">
        <w:rPr>
          <w:rFonts w:eastAsia="Arial" w:cs="Arial"/>
          <w:color w:val="000000"/>
        </w:rPr>
        <w:lastRenderedPageBreak/>
        <w:t>Interfícies d'usuari: tipus, propietats i usos. Configuració de les preferències d'escriptori. Estructura de l'arbre de directoris. Compressió/Descompressió.</w:t>
      </w:r>
    </w:p>
    <w:p w14:paraId="1C617458" w14:textId="1AD4AC10" w:rsidR="00620A6F" w:rsidRPr="00B7088C" w:rsidRDefault="00620A6F" w:rsidP="00912DC0">
      <w:pPr>
        <w:pStyle w:val="TextdeldocumentMP"/>
        <w:numPr>
          <w:ilvl w:val="1"/>
          <w:numId w:val="58"/>
        </w:numPr>
        <w:ind w:left="0" w:firstLine="0"/>
      </w:pPr>
      <w:r w:rsidRPr="00134905">
        <w:rPr>
          <w:rFonts w:eastAsia="Arial" w:cs="Arial"/>
          <w:color w:val="000000"/>
        </w:rPr>
        <w:t>Actualització del sistema operatiu. Agregar / eliminar / actualitzar programari del sistema operatiu.</w:t>
      </w:r>
    </w:p>
    <w:p w14:paraId="6BD99E0D" w14:textId="77777777" w:rsidR="00B7088C" w:rsidRPr="00134905" w:rsidRDefault="00B7088C" w:rsidP="00B7088C">
      <w:pPr>
        <w:pStyle w:val="TextdeldocumentMP"/>
      </w:pPr>
    </w:p>
    <w:p w14:paraId="65C20616" w14:textId="33F650E1" w:rsidR="00C46973" w:rsidRPr="00134905" w:rsidRDefault="00C46973" w:rsidP="00912DC0">
      <w:pPr>
        <w:pStyle w:val="TextdeldocumentMP"/>
        <w:numPr>
          <w:ilvl w:val="0"/>
          <w:numId w:val="8"/>
        </w:numPr>
        <w:ind w:left="0" w:firstLine="0"/>
      </w:pPr>
      <w:r w:rsidRPr="00134905">
        <w:rPr>
          <w:rFonts w:eastAsia="Arial" w:cs="Arial"/>
          <w:color w:val="000000"/>
        </w:rPr>
        <w:t>Administració dels sistemes operatius</w:t>
      </w:r>
      <w:r w:rsidRPr="00134905">
        <w:t>:</w:t>
      </w:r>
    </w:p>
    <w:p w14:paraId="5F707626" w14:textId="016FCF28" w:rsidR="00C46973" w:rsidRPr="00134905" w:rsidRDefault="00C46973" w:rsidP="00912DC0">
      <w:pPr>
        <w:pStyle w:val="TextdeldocumentMP"/>
        <w:numPr>
          <w:ilvl w:val="1"/>
          <w:numId w:val="59"/>
        </w:numPr>
        <w:ind w:left="0" w:firstLine="0"/>
      </w:pPr>
      <w:r w:rsidRPr="00134905">
        <w:rPr>
          <w:rFonts w:eastAsia="Arial" w:cs="Arial"/>
          <w:color w:val="000000"/>
        </w:rPr>
        <w:t>Gestió de perfils d'usuaris i grups locals. Contrasenyes</w:t>
      </w:r>
      <w:r w:rsidRPr="00134905">
        <w:t>.</w:t>
      </w:r>
    </w:p>
    <w:p w14:paraId="3C2EF683" w14:textId="494F88E8" w:rsidR="00C46973" w:rsidRPr="00134905" w:rsidRDefault="00C46973" w:rsidP="00912DC0">
      <w:pPr>
        <w:pStyle w:val="TextdeldocumentMP"/>
        <w:numPr>
          <w:ilvl w:val="1"/>
          <w:numId w:val="59"/>
        </w:numPr>
        <w:ind w:left="0" w:firstLine="0"/>
      </w:pPr>
      <w:r w:rsidRPr="00134905">
        <w:rPr>
          <w:rFonts w:eastAsia="Arial" w:cs="Arial"/>
          <w:color w:val="000000"/>
        </w:rPr>
        <w:t>Gestió del sistema d'arxius.</w:t>
      </w:r>
    </w:p>
    <w:p w14:paraId="79D48C50" w14:textId="3A6F94A4" w:rsidR="00C46973" w:rsidRPr="00134905" w:rsidRDefault="00C46973" w:rsidP="00912DC0">
      <w:pPr>
        <w:pStyle w:val="TextdeldocumentMP"/>
        <w:numPr>
          <w:ilvl w:val="1"/>
          <w:numId w:val="59"/>
        </w:numPr>
        <w:ind w:left="0" w:firstLine="0"/>
      </w:pPr>
      <w:r w:rsidRPr="00134905">
        <w:rPr>
          <w:rFonts w:eastAsia="Arial" w:cs="Arial"/>
          <w:color w:val="000000"/>
        </w:rPr>
        <w:t>Gestió dels processos del sistema i d'usuari.</w:t>
      </w:r>
    </w:p>
    <w:p w14:paraId="65A628A6" w14:textId="3DB91E1F" w:rsidR="00C46973" w:rsidRPr="00134905" w:rsidRDefault="00C46973" w:rsidP="00912DC0">
      <w:pPr>
        <w:pStyle w:val="TextdeldocumentMP"/>
        <w:numPr>
          <w:ilvl w:val="1"/>
          <w:numId w:val="59"/>
        </w:numPr>
        <w:ind w:left="0" w:firstLine="0"/>
      </w:pPr>
      <w:r w:rsidRPr="00134905">
        <w:rPr>
          <w:rFonts w:eastAsia="Arial" w:cs="Arial"/>
          <w:color w:val="000000"/>
        </w:rPr>
        <w:t>Rendiment del sistema. Seguiment de l'activitat del sistema. Activació i desactivació de serveis.</w:t>
      </w:r>
    </w:p>
    <w:p w14:paraId="01C55CF0" w14:textId="7937CB63" w:rsidR="00C46973" w:rsidRPr="00B7088C" w:rsidRDefault="00C46973" w:rsidP="00912DC0">
      <w:pPr>
        <w:pStyle w:val="TextdeldocumentMP"/>
        <w:numPr>
          <w:ilvl w:val="1"/>
          <w:numId w:val="59"/>
        </w:numPr>
        <w:ind w:left="0" w:firstLine="0"/>
      </w:pPr>
      <w:r w:rsidRPr="00134905">
        <w:rPr>
          <w:rFonts w:eastAsia="Arial" w:cs="Arial"/>
          <w:color w:val="000000"/>
        </w:rPr>
        <w:t>Compartició de recursos. Base de dades de configuració i comportament del sistema operatiu, maquinari instal·lat i aplicacions.</w:t>
      </w:r>
    </w:p>
    <w:p w14:paraId="6C829ADC" w14:textId="77777777" w:rsidR="00B7088C" w:rsidRPr="00134905" w:rsidRDefault="00B7088C" w:rsidP="00B7088C">
      <w:pPr>
        <w:pStyle w:val="TextdeldocumentMP"/>
      </w:pPr>
    </w:p>
    <w:p w14:paraId="1CD1AE19" w14:textId="48F7B192" w:rsidR="00C46973" w:rsidRPr="00134905" w:rsidRDefault="00C46973" w:rsidP="00912DC0">
      <w:pPr>
        <w:pStyle w:val="TextdeldocumentMP"/>
        <w:numPr>
          <w:ilvl w:val="0"/>
          <w:numId w:val="8"/>
        </w:numPr>
        <w:ind w:left="0" w:firstLine="0"/>
      </w:pPr>
      <w:r w:rsidRPr="00134905">
        <w:rPr>
          <w:rFonts w:eastAsia="Arial" w:cs="Arial"/>
          <w:color w:val="000000"/>
        </w:rPr>
        <w:t>Configuració de màquines virtuals</w:t>
      </w:r>
      <w:r w:rsidRPr="00134905">
        <w:t>:</w:t>
      </w:r>
    </w:p>
    <w:p w14:paraId="3310C16F" w14:textId="2AC69394" w:rsidR="00C46973" w:rsidRPr="00134905" w:rsidRDefault="00C46973" w:rsidP="00912DC0">
      <w:pPr>
        <w:pStyle w:val="TextdeldocumentMP"/>
        <w:numPr>
          <w:ilvl w:val="1"/>
          <w:numId w:val="60"/>
        </w:numPr>
        <w:ind w:left="0" w:firstLine="0"/>
      </w:pPr>
      <w:r w:rsidRPr="00134905">
        <w:rPr>
          <w:rFonts w:eastAsia="Arial" w:cs="Arial"/>
          <w:color w:val="000000"/>
        </w:rPr>
        <w:t>Virtualització i màquina virtual: avantatges i inconvenients</w:t>
      </w:r>
      <w:r w:rsidRPr="00134905">
        <w:t>.</w:t>
      </w:r>
    </w:p>
    <w:p w14:paraId="11242334" w14:textId="2C4ACBAE" w:rsidR="00C46973" w:rsidRPr="00134905" w:rsidRDefault="00C46973" w:rsidP="00912DC0">
      <w:pPr>
        <w:pStyle w:val="TextdeldocumentMP"/>
        <w:numPr>
          <w:ilvl w:val="1"/>
          <w:numId w:val="60"/>
        </w:numPr>
        <w:ind w:left="0" w:firstLine="0"/>
      </w:pPr>
      <w:r w:rsidRPr="00134905">
        <w:rPr>
          <w:rFonts w:eastAsia="Arial" w:cs="Arial"/>
          <w:color w:val="000000"/>
        </w:rPr>
        <w:t>Programari (propietari i lliure) per a la creació de màquines virtuals: instal·lació.</w:t>
      </w:r>
    </w:p>
    <w:p w14:paraId="6EC16765" w14:textId="2B73D556" w:rsidR="00C46973" w:rsidRPr="00134905" w:rsidRDefault="00C46973" w:rsidP="00912DC0">
      <w:pPr>
        <w:pStyle w:val="TextdeldocumentMP"/>
        <w:numPr>
          <w:ilvl w:val="1"/>
          <w:numId w:val="60"/>
        </w:numPr>
        <w:ind w:left="0" w:firstLine="0"/>
      </w:pPr>
      <w:r w:rsidRPr="00134905">
        <w:rPr>
          <w:rFonts w:eastAsia="Arial" w:cs="Arial"/>
          <w:color w:val="000000"/>
        </w:rPr>
        <w:t>Creació de màquines virtuals per a sistemes operatius propietaris i lliures. Configuració i utilització de màquines virtuals.</w:t>
      </w:r>
    </w:p>
    <w:p w14:paraId="1B83E325" w14:textId="77777777" w:rsidR="00C46973" w:rsidRPr="00134905" w:rsidRDefault="00C46973" w:rsidP="005969A7">
      <w:pPr>
        <w:pStyle w:val="TextdeldocumentMP"/>
      </w:pPr>
    </w:p>
    <w:p w14:paraId="0211E5DD" w14:textId="078283D6" w:rsidR="00C46973" w:rsidRPr="00134905" w:rsidRDefault="00C46973" w:rsidP="005969A7">
      <w:pPr>
        <w:pStyle w:val="Ttol2MP"/>
      </w:pPr>
      <w:r w:rsidRPr="00134905">
        <w:t xml:space="preserve">0223. </w:t>
      </w:r>
      <w:r w:rsidR="00393DBF" w:rsidRPr="00134905">
        <w:rPr>
          <w:rFonts w:eastAsia="Arial" w:cs="Arial"/>
          <w:color w:val="000000"/>
          <w:szCs w:val="24"/>
        </w:rPr>
        <w:t>Aplicacions ofimàtiques</w:t>
      </w:r>
    </w:p>
    <w:p w14:paraId="03AC04CA" w14:textId="2CD4C2DF" w:rsidR="00C46973" w:rsidRPr="00134905" w:rsidRDefault="00C46973" w:rsidP="005969A7">
      <w:pPr>
        <w:pStyle w:val="TextdeldocumentMP"/>
      </w:pPr>
      <w:r w:rsidRPr="00134905">
        <w:t>Durada:</w:t>
      </w:r>
      <w:r w:rsidR="00393DBF" w:rsidRPr="00134905">
        <w:t xml:space="preserve"> 198</w:t>
      </w:r>
      <w:r w:rsidRPr="00134905">
        <w:t xml:space="preserve"> hores</w:t>
      </w:r>
    </w:p>
    <w:p w14:paraId="79406105" w14:textId="77777777" w:rsidR="00C46973" w:rsidRPr="00134905" w:rsidRDefault="00C46973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 99 hores</w:t>
      </w:r>
    </w:p>
    <w:p w14:paraId="35D6F106" w14:textId="1A788D6B" w:rsidR="00C46973" w:rsidRDefault="00C46973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393DBF" w:rsidRPr="00134905">
        <w:rPr>
          <w:rFonts w:cs="Arial"/>
        </w:rPr>
        <w:t>99</w:t>
      </w:r>
      <w:r w:rsidRPr="00134905">
        <w:rPr>
          <w:rFonts w:cs="Arial"/>
        </w:rPr>
        <w:t xml:space="preserve"> hores</w:t>
      </w:r>
    </w:p>
    <w:p w14:paraId="1DD5F2F4" w14:textId="03BDF5B7" w:rsidR="00084174" w:rsidRDefault="00084174" w:rsidP="005969A7">
      <w:pPr>
        <w:pStyle w:val="TextdeldocumentMP"/>
        <w:rPr>
          <w:rFonts w:cs="Arial"/>
        </w:rPr>
      </w:pPr>
    </w:p>
    <w:p w14:paraId="29881678" w14:textId="72B1E79E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3A5FB6FA" w14:textId="59B3FBA8" w:rsidR="00C46973" w:rsidRPr="00134905" w:rsidRDefault="00393DBF" w:rsidP="00912DC0">
      <w:pPr>
        <w:pStyle w:val="Ttol3UF"/>
        <w:numPr>
          <w:ilvl w:val="0"/>
          <w:numId w:val="61"/>
        </w:numPr>
        <w:ind w:left="0" w:firstLine="0"/>
      </w:pPr>
      <w:r w:rsidRPr="00661C9B">
        <w:t>Instal·la i actualitza aplicacions ofimàtiques, interpretant especificacions i descrivint els passos a seguir en el procés</w:t>
      </w:r>
      <w:r w:rsidR="00C46973" w:rsidRPr="00661C9B">
        <w:t>.</w:t>
      </w:r>
    </w:p>
    <w:p w14:paraId="438363AD" w14:textId="77777777" w:rsidR="00393DBF" w:rsidRPr="00134905" w:rsidRDefault="00393DBF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69EEAC4D" w14:textId="1716445B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dentifica i estable</w:t>
      </w:r>
      <w:r w:rsidRPr="00134905">
        <w:t>ix</w:t>
      </w:r>
      <w:r w:rsidRPr="00134905">
        <w:rPr>
          <w:rFonts w:eastAsia="Arial" w:cs="Arial"/>
          <w:color w:val="000000"/>
        </w:rPr>
        <w:t xml:space="preserve"> les fases del procés d'instal·lació.</w:t>
      </w:r>
      <w:r w:rsidRPr="00134905">
        <w:t xml:space="preserve"> </w:t>
      </w:r>
    </w:p>
    <w:p w14:paraId="19E66ED8" w14:textId="6A2A7F54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especta les especificacions tècniques del procés d'instal·lació</w:t>
      </w:r>
      <w:r w:rsidRPr="00134905">
        <w:t>.</w:t>
      </w:r>
    </w:p>
    <w:p w14:paraId="7B639F1D" w14:textId="442B8C99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onfigura les aplicacions segons els criteris establerts.</w:t>
      </w:r>
    </w:p>
    <w:p w14:paraId="55BDA79E" w14:textId="4945F45B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ocumenta les incidències.</w:t>
      </w:r>
    </w:p>
    <w:p w14:paraId="1BBC2F36" w14:textId="2C178631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rPr>
          <w:rFonts w:eastAsia="Arial" w:cs="Arial"/>
          <w:color w:val="000000"/>
        </w:rPr>
        <w:t>Soluciona problemes en la instal·lació o integració amb el sistema informàtic.</w:t>
      </w:r>
    </w:p>
    <w:p w14:paraId="1D83D05B" w14:textId="56DD0677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E</w:t>
      </w:r>
      <w:r w:rsidRPr="00134905">
        <w:rPr>
          <w:rFonts w:eastAsia="Arial" w:cs="Arial"/>
          <w:color w:val="000000"/>
        </w:rPr>
        <w:t>limina i/o afeg</w:t>
      </w:r>
      <w:r w:rsidRPr="00134905">
        <w:t>eix</w:t>
      </w:r>
      <w:r w:rsidRPr="00134905">
        <w:rPr>
          <w:rFonts w:eastAsia="Arial" w:cs="Arial"/>
          <w:color w:val="000000"/>
        </w:rPr>
        <w:t xml:space="preserve"> components de la instal·lació en l'equip.</w:t>
      </w:r>
    </w:p>
    <w:p w14:paraId="784DE083" w14:textId="57459442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ctualitza les aplicacions.</w:t>
      </w:r>
    </w:p>
    <w:p w14:paraId="235582CB" w14:textId="1896727A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especta les llicències de programari.</w:t>
      </w:r>
    </w:p>
    <w:p w14:paraId="5EB264D2" w14:textId="499649F7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P</w:t>
      </w:r>
      <w:r w:rsidRPr="00134905">
        <w:rPr>
          <w:rFonts w:eastAsia="Arial" w:cs="Arial"/>
          <w:color w:val="000000"/>
        </w:rPr>
        <w:t>roposa solucions de programari per a entorns d'aplicació.</w:t>
      </w:r>
    </w:p>
    <w:p w14:paraId="36CDF933" w14:textId="2CE3D53E" w:rsidR="00393DBF" w:rsidRPr="00661C9B" w:rsidRDefault="00393DBF" w:rsidP="00912DC0">
      <w:pPr>
        <w:pStyle w:val="Ttol3UF"/>
        <w:numPr>
          <w:ilvl w:val="0"/>
          <w:numId w:val="61"/>
        </w:numPr>
        <w:ind w:left="0" w:firstLine="0"/>
      </w:pPr>
      <w:r w:rsidRPr="00661C9B">
        <w:lastRenderedPageBreak/>
        <w:t>Elabora documents i plantilles, descrivint i aplicant les opcions avançades de processadors de textos.</w:t>
      </w:r>
    </w:p>
    <w:p w14:paraId="4566EF37" w14:textId="77777777" w:rsidR="00393DBF" w:rsidRPr="00134905" w:rsidRDefault="00393DBF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10070B7F" w14:textId="77777777" w:rsidR="00393DBF" w:rsidRPr="00134905" w:rsidRDefault="00393DBF" w:rsidP="00912DC0">
      <w:pPr>
        <w:pStyle w:val="Pargrafdellista"/>
        <w:numPr>
          <w:ilvl w:val="0"/>
          <w:numId w:val="1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B2D7286" w14:textId="77777777" w:rsidR="00393DBF" w:rsidRPr="00134905" w:rsidRDefault="00393DBF" w:rsidP="00912DC0">
      <w:pPr>
        <w:pStyle w:val="Pargrafdellista"/>
        <w:numPr>
          <w:ilvl w:val="0"/>
          <w:numId w:val="1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18F3F16A" w14:textId="24A6679F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Personalitza les opcions de programari i la barra d'eines</w:t>
      </w:r>
      <w:r w:rsidRPr="00134905">
        <w:rPr>
          <w:rFonts w:eastAsia="Arial" w:cs="Arial"/>
          <w:color w:val="000000"/>
        </w:rPr>
        <w:t>.</w:t>
      </w:r>
      <w:r w:rsidRPr="00134905">
        <w:t xml:space="preserve"> </w:t>
      </w:r>
    </w:p>
    <w:p w14:paraId="61814094" w14:textId="04D1820D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Dissenya plantilles.</w:t>
      </w:r>
    </w:p>
    <w:p w14:paraId="7476D867" w14:textId="165D5F4A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Utilitza aplicacions i perifèrics per introduir textos i imatges.</w:t>
      </w:r>
    </w:p>
    <w:p w14:paraId="171D5946" w14:textId="357B691C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Importa i exporta documents creats amb altres aplicacions i en altres formats.</w:t>
      </w:r>
    </w:p>
    <w:p w14:paraId="5A7C2924" w14:textId="397D0CF3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Crea i utilitza macros en la realització de documents.</w:t>
      </w:r>
    </w:p>
    <w:p w14:paraId="0D669C13" w14:textId="1F80C8D1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Elabora manuals específics.</w:t>
      </w:r>
    </w:p>
    <w:p w14:paraId="534658F8" w14:textId="5C85994A" w:rsidR="00393DBF" w:rsidRPr="00134905" w:rsidRDefault="00393DBF" w:rsidP="00912DC0">
      <w:pPr>
        <w:pStyle w:val="Ttol3UF"/>
        <w:numPr>
          <w:ilvl w:val="0"/>
          <w:numId w:val="61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Elabora documents i plantilles de càlcul, descrivint i aplicant opcions avançades de fulls de càlcul</w:t>
      </w:r>
      <w:r w:rsidRPr="00134905">
        <w:rPr>
          <w:rFonts w:eastAsia="Arial" w:cs="Arial"/>
          <w:color w:val="1F1F1F"/>
        </w:rPr>
        <w:t>.</w:t>
      </w:r>
    </w:p>
    <w:p w14:paraId="3DF9D57D" w14:textId="77777777" w:rsidR="00393DBF" w:rsidRPr="00134905" w:rsidRDefault="00393DBF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5C06A42E" w14:textId="77777777" w:rsidR="00393DBF" w:rsidRPr="00134905" w:rsidRDefault="00393DBF" w:rsidP="00912DC0">
      <w:pPr>
        <w:pStyle w:val="Pargrafdellista"/>
        <w:numPr>
          <w:ilvl w:val="0"/>
          <w:numId w:val="14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487947D" w14:textId="77777777" w:rsidR="00393DBF" w:rsidRPr="00134905" w:rsidRDefault="00393DBF" w:rsidP="00912DC0">
      <w:pPr>
        <w:pStyle w:val="Pargrafdellista"/>
        <w:numPr>
          <w:ilvl w:val="0"/>
          <w:numId w:val="14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186D5D89" w14:textId="77777777" w:rsidR="00393DBF" w:rsidRPr="00134905" w:rsidRDefault="00393DBF" w:rsidP="00912DC0">
      <w:pPr>
        <w:pStyle w:val="Pargrafdellista"/>
        <w:numPr>
          <w:ilvl w:val="0"/>
          <w:numId w:val="14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7BB7518" w14:textId="77777777" w:rsidR="00661C9B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P</w:t>
      </w:r>
      <w:r w:rsidRPr="00134905">
        <w:rPr>
          <w:rFonts w:eastAsia="Arial" w:cs="Arial"/>
          <w:color w:val="000000"/>
        </w:rPr>
        <w:t>ersonalitza les opcions de programari i barra d'eines.</w:t>
      </w:r>
    </w:p>
    <w:p w14:paraId="2A817929" w14:textId="4E943B80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U</w:t>
      </w:r>
      <w:r w:rsidRPr="00661C9B">
        <w:rPr>
          <w:rFonts w:eastAsia="Arial" w:cs="Arial"/>
          <w:color w:val="000000"/>
        </w:rPr>
        <w:t>tilitza els diversos tipus de dades i referència per a cel·les, rangs, fulles i llibres</w:t>
      </w:r>
      <w:r w:rsidRPr="00134905">
        <w:t>.</w:t>
      </w:r>
    </w:p>
    <w:p w14:paraId="2E898DAB" w14:textId="09212800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plica fórmules i funcions.</w:t>
      </w:r>
    </w:p>
    <w:p w14:paraId="58082DB0" w14:textId="2EDEFEA2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G</w:t>
      </w:r>
      <w:r w:rsidRPr="00134905">
        <w:rPr>
          <w:rFonts w:eastAsia="Arial" w:cs="Arial"/>
          <w:color w:val="000000"/>
        </w:rPr>
        <w:t>enera i modifica gràfics de diferents tipus.</w:t>
      </w:r>
    </w:p>
    <w:p w14:paraId="3BDB57B5" w14:textId="746A3B7E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E</w:t>
      </w:r>
      <w:r w:rsidRPr="00134905">
        <w:rPr>
          <w:rFonts w:eastAsia="Arial" w:cs="Arial"/>
          <w:color w:val="000000"/>
        </w:rPr>
        <w:t>mpra macros per a la realització de documents i plantilles.</w:t>
      </w:r>
    </w:p>
    <w:p w14:paraId="2A794BE2" w14:textId="4C47CD77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mporta i exporta fulls de càlcul creats amb altres aplicacions i en altres formats.</w:t>
      </w:r>
    </w:p>
    <w:p w14:paraId="79A21F86" w14:textId="37604D97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el full de càlcul com a base de dades: formularis, creació de llistes, filtratge, protecció i ordenació de dades.</w:t>
      </w:r>
    </w:p>
    <w:p w14:paraId="048D7E6A" w14:textId="1E85CBD2" w:rsidR="00393DBF" w:rsidRPr="00134905" w:rsidRDefault="00393DBF" w:rsidP="00912DC0">
      <w:pPr>
        <w:pStyle w:val="TextdeldocumentMP"/>
        <w:numPr>
          <w:ilvl w:val="1"/>
          <w:numId w:val="61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aplicacions i perifèrics per introduir textos, n</w:t>
      </w:r>
      <w:r w:rsidRPr="00134905">
        <w:t>ombre</w:t>
      </w:r>
      <w:r w:rsidRPr="00134905">
        <w:rPr>
          <w:rFonts w:eastAsia="Arial" w:cs="Arial"/>
          <w:color w:val="000000"/>
        </w:rPr>
        <w:t>s, codis i imatges.</w:t>
      </w:r>
    </w:p>
    <w:p w14:paraId="5E981E90" w14:textId="034F126E" w:rsidR="00393DBF" w:rsidRPr="00134905" w:rsidRDefault="00393DBF" w:rsidP="00912DC0">
      <w:pPr>
        <w:pStyle w:val="Ttol3UF"/>
        <w:numPr>
          <w:ilvl w:val="0"/>
          <w:numId w:val="61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Elabora documents amb bases de dades ofimàtiques descrivint i aplicant operacions de manipulació de dades</w:t>
      </w:r>
      <w:r w:rsidRPr="00134905">
        <w:rPr>
          <w:rFonts w:eastAsia="Arial" w:cs="Arial"/>
          <w:color w:val="1F1F1F"/>
        </w:rPr>
        <w:t>.</w:t>
      </w:r>
    </w:p>
    <w:p w14:paraId="10F59EDA" w14:textId="77777777" w:rsidR="00393DBF" w:rsidRPr="00134905" w:rsidRDefault="00393DBF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39DBDAED" w14:textId="77777777" w:rsidR="00393DBF" w:rsidRPr="00134905" w:rsidRDefault="00393DBF" w:rsidP="00912DC0">
      <w:pPr>
        <w:pStyle w:val="Pargrafdellista"/>
        <w:numPr>
          <w:ilvl w:val="0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26A85BF" w14:textId="77777777" w:rsidR="00393DBF" w:rsidRPr="00134905" w:rsidRDefault="00393DBF" w:rsidP="00912DC0">
      <w:pPr>
        <w:pStyle w:val="Pargrafdellista"/>
        <w:numPr>
          <w:ilvl w:val="0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B99CD74" w14:textId="77777777" w:rsidR="00393DBF" w:rsidRPr="00134905" w:rsidRDefault="00393DBF" w:rsidP="00912DC0">
      <w:pPr>
        <w:pStyle w:val="Pargrafdellista"/>
        <w:numPr>
          <w:ilvl w:val="0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386B8DB2" w14:textId="77777777" w:rsidR="00393DBF" w:rsidRPr="00134905" w:rsidRDefault="00393DBF" w:rsidP="00912DC0">
      <w:pPr>
        <w:pStyle w:val="Pargrafdellista"/>
        <w:numPr>
          <w:ilvl w:val="0"/>
          <w:numId w:val="15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E7737B0" w14:textId="77777777" w:rsidR="00393DBF" w:rsidRPr="00134905" w:rsidRDefault="00393DBF" w:rsidP="00912DC0">
      <w:pPr>
        <w:pStyle w:val="Pargrafdellista"/>
        <w:numPr>
          <w:ilvl w:val="0"/>
          <w:numId w:val="15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406FD19" w14:textId="77777777" w:rsidR="00393DBF" w:rsidRPr="00134905" w:rsidRDefault="00393DBF" w:rsidP="00912DC0">
      <w:pPr>
        <w:pStyle w:val="Pargrafdellista"/>
        <w:numPr>
          <w:ilvl w:val="0"/>
          <w:numId w:val="15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19ECC42" w14:textId="77777777" w:rsidR="00393DBF" w:rsidRPr="00134905" w:rsidRDefault="00393DBF" w:rsidP="00912DC0">
      <w:pPr>
        <w:pStyle w:val="Pargrafdellista"/>
        <w:numPr>
          <w:ilvl w:val="0"/>
          <w:numId w:val="15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66B7F2F" w14:textId="6ED11CB2" w:rsidR="00393DBF" w:rsidRPr="00134905" w:rsidRDefault="00393DBF" w:rsidP="00912DC0">
      <w:pPr>
        <w:pStyle w:val="TextdeldocumentMP"/>
        <w:numPr>
          <w:ilvl w:val="1"/>
          <w:numId w:val="62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dentifica els elements de les bases de dades relacionals.</w:t>
      </w:r>
      <w:r w:rsidRPr="00134905">
        <w:t xml:space="preserve"> </w:t>
      </w:r>
    </w:p>
    <w:p w14:paraId="04FAEFB7" w14:textId="37E64CBD" w:rsidR="00393DBF" w:rsidRPr="00134905" w:rsidRDefault="00393DBF" w:rsidP="00912DC0">
      <w:pPr>
        <w:pStyle w:val="TextdeldocumentMP"/>
        <w:numPr>
          <w:ilvl w:val="1"/>
          <w:numId w:val="62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rea bases de dades ofimàtiques</w:t>
      </w:r>
      <w:r w:rsidRPr="00134905">
        <w:t>.</w:t>
      </w:r>
    </w:p>
    <w:p w14:paraId="35EE34CF" w14:textId="3B241E51" w:rsidR="00393DBF" w:rsidRPr="00134905" w:rsidRDefault="00393DBF" w:rsidP="00912DC0">
      <w:pPr>
        <w:pStyle w:val="TextdeldocumentMP"/>
        <w:numPr>
          <w:ilvl w:val="1"/>
          <w:numId w:val="62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les taules de la base de dades (inserir, modificar i eliminar registres).</w:t>
      </w:r>
    </w:p>
    <w:p w14:paraId="73ABD507" w14:textId="42391485" w:rsidR="00393DBF" w:rsidRPr="00134905" w:rsidRDefault="00393DBF" w:rsidP="00912DC0">
      <w:pPr>
        <w:pStyle w:val="TextdeldocumentMP"/>
        <w:numPr>
          <w:ilvl w:val="1"/>
          <w:numId w:val="62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assistents en la creació de consultes.</w:t>
      </w:r>
    </w:p>
    <w:p w14:paraId="22D5044A" w14:textId="098E3577" w:rsidR="00393DBF" w:rsidRPr="00134905" w:rsidRDefault="00393DBF" w:rsidP="00912DC0">
      <w:pPr>
        <w:pStyle w:val="TextdeldocumentMP"/>
        <w:numPr>
          <w:ilvl w:val="1"/>
          <w:numId w:val="62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assistents en la creació de formularis.</w:t>
      </w:r>
    </w:p>
    <w:p w14:paraId="2FA5BFF8" w14:textId="05618B60" w:rsidR="00393DBF" w:rsidRPr="00134905" w:rsidRDefault="00393DBF" w:rsidP="00912DC0">
      <w:pPr>
        <w:pStyle w:val="TextdeldocumentMP"/>
        <w:numPr>
          <w:ilvl w:val="1"/>
          <w:numId w:val="62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assistents en la creació d'informes.</w:t>
      </w:r>
    </w:p>
    <w:p w14:paraId="0A2C871E" w14:textId="268B53B7" w:rsidR="00393DBF" w:rsidRPr="00134905" w:rsidRDefault="00393DBF" w:rsidP="00912DC0">
      <w:pPr>
        <w:pStyle w:val="TextdeldocumentMP"/>
        <w:numPr>
          <w:ilvl w:val="1"/>
          <w:numId w:val="62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ealitza cerca i filtratge sobre la informació emmagatzemada.</w:t>
      </w:r>
    </w:p>
    <w:p w14:paraId="4A174DC6" w14:textId="04124ADE" w:rsidR="00393DBF" w:rsidRPr="00134905" w:rsidRDefault="00393DBF" w:rsidP="00912DC0">
      <w:pPr>
        <w:pStyle w:val="TextdeldocumentMP"/>
        <w:numPr>
          <w:ilvl w:val="1"/>
          <w:numId w:val="62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rea i utilitza macros.</w:t>
      </w:r>
    </w:p>
    <w:p w14:paraId="243B6947" w14:textId="406E8FDB" w:rsidR="00393DBF" w:rsidRPr="00134905" w:rsidRDefault="00393DBF" w:rsidP="00912DC0">
      <w:pPr>
        <w:pStyle w:val="Ttol3UF"/>
        <w:numPr>
          <w:ilvl w:val="0"/>
          <w:numId w:val="15"/>
        </w:numPr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Manipula imatges digitals analitzant les possibilitats de diferents programes i aplicant tècniques de captura i edició bàsiques</w:t>
      </w:r>
      <w:r w:rsidRPr="00134905">
        <w:rPr>
          <w:rFonts w:eastAsia="Arial" w:cs="Arial"/>
          <w:color w:val="1F1F1F"/>
        </w:rPr>
        <w:t>.</w:t>
      </w:r>
    </w:p>
    <w:p w14:paraId="50B00116" w14:textId="77777777" w:rsidR="00393DBF" w:rsidRPr="00134905" w:rsidRDefault="00393DBF" w:rsidP="005969A7">
      <w:pPr>
        <w:suppressAutoHyphens/>
        <w:spacing w:before="120"/>
        <w:rPr>
          <w:rFonts w:eastAsiaTheme="minorHAnsi" w:cstheme="minorBidi"/>
          <w:szCs w:val="22"/>
          <w:lang w:eastAsia="en-US"/>
        </w:rPr>
      </w:pPr>
      <w:r w:rsidRPr="00134905">
        <w:rPr>
          <w:rFonts w:eastAsiaTheme="minorHAnsi" w:cstheme="minorBidi"/>
          <w:szCs w:val="22"/>
          <w:lang w:eastAsia="en-US"/>
        </w:rPr>
        <w:t>Criteris d'avaluació</w:t>
      </w:r>
    </w:p>
    <w:p w14:paraId="0B26848F" w14:textId="77777777" w:rsidR="00393DBF" w:rsidRPr="00134905" w:rsidRDefault="00393DBF" w:rsidP="00912DC0">
      <w:pPr>
        <w:numPr>
          <w:ilvl w:val="0"/>
          <w:numId w:val="15"/>
        </w:numPr>
        <w:suppressAutoHyphens/>
        <w:spacing w:after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5FB81413" w14:textId="77777777" w:rsidR="00393DBF" w:rsidRPr="00134905" w:rsidRDefault="00393DBF" w:rsidP="00912DC0">
      <w:pPr>
        <w:numPr>
          <w:ilvl w:val="0"/>
          <w:numId w:val="15"/>
        </w:numPr>
        <w:suppressAutoHyphens/>
        <w:spacing w:after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33E70A99" w14:textId="77777777" w:rsidR="00393DBF" w:rsidRPr="00134905" w:rsidRDefault="00393DBF" w:rsidP="00912DC0">
      <w:pPr>
        <w:numPr>
          <w:ilvl w:val="0"/>
          <w:numId w:val="15"/>
        </w:numPr>
        <w:suppressAutoHyphens/>
        <w:spacing w:after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3CA29FE4" w14:textId="77777777" w:rsidR="00393DBF" w:rsidRPr="00134905" w:rsidRDefault="00393DBF" w:rsidP="00912DC0">
      <w:pPr>
        <w:pStyle w:val="Pargrafdellista"/>
        <w:numPr>
          <w:ilvl w:val="0"/>
          <w:numId w:val="15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C612D1C" w14:textId="23E521FF" w:rsidR="00393DBF" w:rsidRPr="00850157" w:rsidRDefault="002446C7" w:rsidP="00912DC0">
      <w:pPr>
        <w:pStyle w:val="Pargrafdellista"/>
        <w:numPr>
          <w:ilvl w:val="1"/>
          <w:numId w:val="63"/>
        </w:numPr>
        <w:suppressAutoHyphens/>
        <w:spacing w:after="0"/>
        <w:ind w:left="0" w:firstLine="0"/>
        <w:contextualSpacing/>
        <w:rPr>
          <w:rFonts w:eastAsiaTheme="minorHAnsi" w:cstheme="minorBidi"/>
        </w:rPr>
      </w:pPr>
      <w:r w:rsidRPr="00134905">
        <w:t>A</w:t>
      </w:r>
      <w:r w:rsidRPr="00850157">
        <w:rPr>
          <w:rFonts w:eastAsia="Arial" w:cs="Arial"/>
          <w:color w:val="000000"/>
        </w:rPr>
        <w:t>nalitza els diferents formats d'imatges</w:t>
      </w:r>
      <w:r w:rsidR="00393DBF" w:rsidRPr="00850157">
        <w:rPr>
          <w:rFonts w:eastAsia="Arial" w:cs="Arial"/>
          <w:color w:val="000000"/>
        </w:rPr>
        <w:t>.</w:t>
      </w:r>
      <w:r w:rsidR="00393DBF" w:rsidRPr="00850157">
        <w:rPr>
          <w:rFonts w:eastAsiaTheme="minorHAnsi" w:cstheme="minorBidi"/>
        </w:rPr>
        <w:t xml:space="preserve"> </w:t>
      </w:r>
    </w:p>
    <w:p w14:paraId="670C69BB" w14:textId="32B17E5E" w:rsidR="00393DBF" w:rsidRPr="00134905" w:rsidRDefault="002446C7" w:rsidP="00912DC0">
      <w:pPr>
        <w:numPr>
          <w:ilvl w:val="1"/>
          <w:numId w:val="63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R</w:t>
      </w:r>
      <w:r w:rsidRPr="00134905">
        <w:rPr>
          <w:rFonts w:eastAsia="Arial" w:cs="Arial"/>
          <w:color w:val="000000"/>
          <w:szCs w:val="22"/>
        </w:rPr>
        <w:t>ealitza l'adquisició d'imatges amb perifèrics</w:t>
      </w:r>
      <w:r w:rsidR="00393DBF" w:rsidRPr="00134905">
        <w:rPr>
          <w:rFonts w:eastAsiaTheme="minorHAnsi" w:cstheme="minorBidi"/>
          <w:szCs w:val="22"/>
          <w:lang w:eastAsia="en-US"/>
        </w:rPr>
        <w:t>.</w:t>
      </w:r>
    </w:p>
    <w:p w14:paraId="5E499F35" w14:textId="064FA1D8" w:rsidR="002446C7" w:rsidRPr="00134905" w:rsidRDefault="002446C7" w:rsidP="00912DC0">
      <w:pPr>
        <w:numPr>
          <w:ilvl w:val="1"/>
          <w:numId w:val="63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T</w:t>
      </w:r>
      <w:r w:rsidRPr="00134905">
        <w:rPr>
          <w:rFonts w:eastAsia="Arial" w:cs="Arial"/>
          <w:color w:val="000000"/>
          <w:szCs w:val="22"/>
        </w:rPr>
        <w:t>reballa amb imatges a diferents resolucions, segons la seva finalitat.</w:t>
      </w:r>
    </w:p>
    <w:p w14:paraId="38009730" w14:textId="35FFA0FA" w:rsidR="002446C7" w:rsidRPr="00134905" w:rsidRDefault="002446C7" w:rsidP="00912DC0">
      <w:pPr>
        <w:numPr>
          <w:ilvl w:val="1"/>
          <w:numId w:val="63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E</w:t>
      </w:r>
      <w:r w:rsidRPr="00134905">
        <w:rPr>
          <w:rFonts w:eastAsia="Arial" w:cs="Arial"/>
          <w:color w:val="000000"/>
          <w:szCs w:val="22"/>
        </w:rPr>
        <w:t>mpra eines per a l'edició d'imatge digital.</w:t>
      </w:r>
    </w:p>
    <w:p w14:paraId="2ACF61C0" w14:textId="154B2EF6" w:rsidR="002446C7" w:rsidRPr="00134905" w:rsidRDefault="002446C7" w:rsidP="00912DC0">
      <w:pPr>
        <w:numPr>
          <w:ilvl w:val="1"/>
          <w:numId w:val="63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I</w:t>
      </w:r>
      <w:r w:rsidRPr="00134905">
        <w:rPr>
          <w:rFonts w:eastAsia="Arial" w:cs="Arial"/>
          <w:color w:val="000000"/>
          <w:szCs w:val="22"/>
        </w:rPr>
        <w:t>mporta i exporta imatges en diversos formats.</w:t>
      </w:r>
    </w:p>
    <w:p w14:paraId="4CDFAAB4" w14:textId="4EED5B86" w:rsidR="002446C7" w:rsidRPr="00134905" w:rsidRDefault="002446C7" w:rsidP="00912DC0">
      <w:pPr>
        <w:pStyle w:val="Ttol3UF"/>
        <w:numPr>
          <w:ilvl w:val="0"/>
          <w:numId w:val="8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Manipula seqüències de vídeo analitzant les possibilitats de diferents programes i aplicant tècniques de captura i edició bàsiques</w:t>
      </w:r>
      <w:r w:rsidRPr="00134905">
        <w:rPr>
          <w:rFonts w:eastAsia="Arial" w:cs="Arial"/>
          <w:color w:val="1F1F1F"/>
        </w:rPr>
        <w:t>.</w:t>
      </w:r>
    </w:p>
    <w:p w14:paraId="24358978" w14:textId="77777777" w:rsidR="002446C7" w:rsidRPr="00134905" w:rsidRDefault="002446C7" w:rsidP="005969A7">
      <w:pPr>
        <w:suppressAutoHyphens/>
        <w:spacing w:before="120"/>
        <w:rPr>
          <w:rFonts w:eastAsiaTheme="minorHAnsi" w:cstheme="minorBidi"/>
          <w:szCs w:val="22"/>
          <w:lang w:eastAsia="en-US"/>
        </w:rPr>
      </w:pPr>
      <w:r w:rsidRPr="00134905">
        <w:rPr>
          <w:rFonts w:eastAsiaTheme="minorHAnsi" w:cstheme="minorBidi"/>
          <w:szCs w:val="22"/>
          <w:lang w:eastAsia="en-US"/>
        </w:rPr>
        <w:t>Criteris d'avaluació</w:t>
      </w:r>
    </w:p>
    <w:p w14:paraId="34E77F29" w14:textId="77777777" w:rsidR="002446C7" w:rsidRPr="00134905" w:rsidRDefault="002446C7" w:rsidP="00912DC0">
      <w:pPr>
        <w:numPr>
          <w:ilvl w:val="0"/>
          <w:numId w:val="8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30061512" w14:textId="77777777" w:rsidR="002446C7" w:rsidRPr="00134905" w:rsidRDefault="002446C7" w:rsidP="00912DC0">
      <w:pPr>
        <w:numPr>
          <w:ilvl w:val="0"/>
          <w:numId w:val="8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746330D2" w14:textId="77777777" w:rsidR="002446C7" w:rsidRPr="00134905" w:rsidRDefault="002446C7" w:rsidP="00912DC0">
      <w:pPr>
        <w:numPr>
          <w:ilvl w:val="0"/>
          <w:numId w:val="8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1C54EDF7" w14:textId="77777777" w:rsidR="002446C7" w:rsidRPr="00134905" w:rsidRDefault="002446C7" w:rsidP="00912DC0">
      <w:pPr>
        <w:pStyle w:val="Pargrafdellista"/>
        <w:numPr>
          <w:ilvl w:val="0"/>
          <w:numId w:val="8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139D202" w14:textId="202BF66F" w:rsidR="002446C7" w:rsidRPr="00850157" w:rsidRDefault="002446C7" w:rsidP="00912DC0">
      <w:pPr>
        <w:pStyle w:val="Pargrafdellista"/>
        <w:numPr>
          <w:ilvl w:val="1"/>
          <w:numId w:val="64"/>
        </w:numPr>
        <w:suppressAutoHyphens/>
        <w:spacing w:after="0"/>
        <w:ind w:left="0" w:firstLine="0"/>
        <w:contextualSpacing/>
        <w:rPr>
          <w:rFonts w:eastAsiaTheme="minorHAnsi" w:cstheme="minorBidi"/>
        </w:rPr>
      </w:pPr>
      <w:r w:rsidRPr="00134905">
        <w:t>R</w:t>
      </w:r>
      <w:r w:rsidRPr="00850157">
        <w:rPr>
          <w:rFonts w:eastAsia="Arial" w:cs="Arial"/>
          <w:color w:val="000000"/>
        </w:rPr>
        <w:t>econe</w:t>
      </w:r>
      <w:r w:rsidRPr="00134905">
        <w:t>ix</w:t>
      </w:r>
      <w:r w:rsidRPr="00850157">
        <w:rPr>
          <w:rFonts w:eastAsia="Arial" w:cs="Arial"/>
          <w:color w:val="000000"/>
        </w:rPr>
        <w:t xml:space="preserve"> els elements que componen una seqüència de vídeo.</w:t>
      </w:r>
      <w:r w:rsidRPr="00850157">
        <w:rPr>
          <w:rFonts w:eastAsiaTheme="minorHAnsi" w:cstheme="minorBidi"/>
        </w:rPr>
        <w:t xml:space="preserve"> </w:t>
      </w:r>
    </w:p>
    <w:p w14:paraId="492F8E15" w14:textId="057FD344" w:rsidR="002446C7" w:rsidRPr="00134905" w:rsidRDefault="002446C7" w:rsidP="00912DC0">
      <w:pPr>
        <w:numPr>
          <w:ilvl w:val="1"/>
          <w:numId w:val="64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E</w:t>
      </w:r>
      <w:r w:rsidRPr="00134905">
        <w:rPr>
          <w:rFonts w:eastAsia="Arial" w:cs="Arial"/>
          <w:color w:val="000000"/>
          <w:szCs w:val="22"/>
        </w:rPr>
        <w:t>studia els tipus de formats i còdecs més emprats.</w:t>
      </w:r>
    </w:p>
    <w:p w14:paraId="13D883EB" w14:textId="10B684F8" w:rsidR="002446C7" w:rsidRPr="00134905" w:rsidRDefault="002446C7" w:rsidP="00912DC0">
      <w:pPr>
        <w:numPr>
          <w:ilvl w:val="1"/>
          <w:numId w:val="64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I</w:t>
      </w:r>
      <w:r w:rsidRPr="00134905">
        <w:rPr>
          <w:rFonts w:eastAsia="Arial" w:cs="Arial"/>
          <w:color w:val="000000"/>
          <w:szCs w:val="22"/>
        </w:rPr>
        <w:t>mporta i exporta seqüències de vídeo.</w:t>
      </w:r>
    </w:p>
    <w:p w14:paraId="4517C7C1" w14:textId="2CA5AD71" w:rsidR="002446C7" w:rsidRPr="00134905" w:rsidRDefault="002446C7" w:rsidP="00912DC0">
      <w:pPr>
        <w:numPr>
          <w:ilvl w:val="1"/>
          <w:numId w:val="64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C</w:t>
      </w:r>
      <w:r w:rsidRPr="00134905">
        <w:rPr>
          <w:rFonts w:eastAsia="Arial" w:cs="Arial"/>
          <w:color w:val="000000"/>
          <w:szCs w:val="22"/>
        </w:rPr>
        <w:t>aptura seqüències de vídeo amb recursos adequats.</w:t>
      </w:r>
    </w:p>
    <w:p w14:paraId="6AFB9AEB" w14:textId="15E474F3" w:rsidR="002446C7" w:rsidRPr="00134905" w:rsidRDefault="002446C7" w:rsidP="00912DC0">
      <w:pPr>
        <w:numPr>
          <w:ilvl w:val="1"/>
          <w:numId w:val="64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E</w:t>
      </w:r>
      <w:r w:rsidRPr="00134905">
        <w:rPr>
          <w:rFonts w:eastAsia="Arial" w:cs="Arial"/>
          <w:color w:val="000000"/>
          <w:szCs w:val="22"/>
        </w:rPr>
        <w:t>labora vídeo tutorials.</w:t>
      </w:r>
    </w:p>
    <w:p w14:paraId="41EDD377" w14:textId="484A6521" w:rsidR="002446C7" w:rsidRPr="00134905" w:rsidRDefault="002446C7" w:rsidP="00912DC0">
      <w:pPr>
        <w:pStyle w:val="Ttol3UF"/>
        <w:numPr>
          <w:ilvl w:val="0"/>
          <w:numId w:val="65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Elabora presentacions multimèdia descrivint i aplicant normes bàsiques de composició i disseny</w:t>
      </w:r>
      <w:r w:rsidRPr="00134905">
        <w:rPr>
          <w:rFonts w:eastAsia="Arial" w:cs="Arial"/>
          <w:color w:val="1F1F1F"/>
        </w:rPr>
        <w:t>.</w:t>
      </w:r>
    </w:p>
    <w:p w14:paraId="7C6073C5" w14:textId="77777777" w:rsidR="002446C7" w:rsidRPr="00134905" w:rsidRDefault="002446C7" w:rsidP="005969A7">
      <w:pPr>
        <w:suppressAutoHyphens/>
        <w:spacing w:before="120"/>
        <w:rPr>
          <w:rFonts w:eastAsiaTheme="minorHAnsi" w:cstheme="minorBidi"/>
          <w:szCs w:val="22"/>
          <w:lang w:eastAsia="en-US"/>
        </w:rPr>
      </w:pPr>
      <w:r w:rsidRPr="00134905">
        <w:rPr>
          <w:rFonts w:eastAsiaTheme="minorHAnsi" w:cstheme="minorBidi"/>
          <w:szCs w:val="22"/>
          <w:lang w:eastAsia="en-US"/>
        </w:rPr>
        <w:t>Criteris d'avaluació</w:t>
      </w:r>
    </w:p>
    <w:p w14:paraId="1B464C06" w14:textId="77777777" w:rsidR="002446C7" w:rsidRPr="00134905" w:rsidRDefault="002446C7" w:rsidP="00912DC0">
      <w:pPr>
        <w:numPr>
          <w:ilvl w:val="0"/>
          <w:numId w:val="6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72DF349B" w14:textId="77777777" w:rsidR="002446C7" w:rsidRPr="00134905" w:rsidRDefault="002446C7" w:rsidP="00912DC0">
      <w:pPr>
        <w:numPr>
          <w:ilvl w:val="0"/>
          <w:numId w:val="6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77F20183" w14:textId="77777777" w:rsidR="002446C7" w:rsidRPr="00134905" w:rsidRDefault="002446C7" w:rsidP="00912DC0">
      <w:pPr>
        <w:numPr>
          <w:ilvl w:val="0"/>
          <w:numId w:val="6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1A30EB50" w14:textId="77777777" w:rsidR="002446C7" w:rsidRPr="00134905" w:rsidRDefault="002446C7" w:rsidP="00912DC0">
      <w:pPr>
        <w:pStyle w:val="Pargrafdellista"/>
        <w:numPr>
          <w:ilvl w:val="0"/>
          <w:numId w:val="6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1C0251E" w14:textId="4A72B76D" w:rsidR="002446C7" w:rsidRPr="00850157" w:rsidRDefault="002446C7" w:rsidP="00912DC0">
      <w:pPr>
        <w:pStyle w:val="Pargrafdellista"/>
        <w:numPr>
          <w:ilvl w:val="1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</w:rPr>
      </w:pPr>
      <w:r w:rsidRPr="00134905">
        <w:t>I</w:t>
      </w:r>
      <w:r w:rsidRPr="00850157">
        <w:rPr>
          <w:rFonts w:eastAsia="Arial" w:cs="Arial"/>
          <w:color w:val="000000"/>
        </w:rPr>
        <w:t>dentifica les opcions bàsiques de les aplicacions de presentacions.</w:t>
      </w:r>
      <w:r w:rsidRPr="00850157">
        <w:rPr>
          <w:rFonts w:eastAsiaTheme="minorHAnsi" w:cstheme="minorBidi"/>
        </w:rPr>
        <w:t xml:space="preserve"> </w:t>
      </w:r>
    </w:p>
    <w:p w14:paraId="235CCD90" w14:textId="2FA6F088" w:rsidR="002446C7" w:rsidRPr="00134905" w:rsidRDefault="002446C7" w:rsidP="00912DC0">
      <w:pPr>
        <w:numPr>
          <w:ilvl w:val="1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R</w:t>
      </w:r>
      <w:r w:rsidRPr="00134905">
        <w:rPr>
          <w:rFonts w:eastAsia="Arial" w:cs="Arial"/>
          <w:color w:val="000000"/>
          <w:szCs w:val="22"/>
        </w:rPr>
        <w:t>econe</w:t>
      </w:r>
      <w:r w:rsidRPr="00134905">
        <w:t>ix</w:t>
      </w:r>
      <w:r w:rsidRPr="00134905">
        <w:rPr>
          <w:rFonts w:eastAsia="Arial" w:cs="Arial"/>
          <w:color w:val="000000"/>
          <w:szCs w:val="22"/>
        </w:rPr>
        <w:t xml:space="preserve"> els diferents tipus de vis</w:t>
      </w:r>
      <w:r w:rsidRPr="00134905">
        <w:t>ualització</w:t>
      </w:r>
      <w:r w:rsidRPr="00134905">
        <w:rPr>
          <w:rFonts w:eastAsia="Arial" w:cs="Arial"/>
          <w:color w:val="000000"/>
          <w:szCs w:val="22"/>
        </w:rPr>
        <w:t xml:space="preserve"> associats a una presentació.</w:t>
      </w:r>
    </w:p>
    <w:p w14:paraId="32666268" w14:textId="0F55B3F9" w:rsidR="002446C7" w:rsidRPr="00134905" w:rsidRDefault="002446C7" w:rsidP="00912DC0">
      <w:pPr>
        <w:numPr>
          <w:ilvl w:val="1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plica i recone</w:t>
      </w:r>
      <w:r w:rsidRPr="00134905">
        <w:t>ix</w:t>
      </w:r>
      <w:r w:rsidRPr="00134905">
        <w:rPr>
          <w:rFonts w:eastAsia="Arial" w:cs="Arial"/>
          <w:color w:val="000000"/>
          <w:szCs w:val="22"/>
        </w:rPr>
        <w:t xml:space="preserve"> les diferents tipografies i normes bàsiques de composició, disseny i utilització del color.</w:t>
      </w:r>
    </w:p>
    <w:p w14:paraId="65E60204" w14:textId="1F26B62A" w:rsidR="002446C7" w:rsidRPr="00134905" w:rsidRDefault="002446C7" w:rsidP="00912DC0">
      <w:pPr>
        <w:numPr>
          <w:ilvl w:val="1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D</w:t>
      </w:r>
      <w:r w:rsidRPr="00134905">
        <w:rPr>
          <w:rFonts w:eastAsia="Arial" w:cs="Arial"/>
          <w:color w:val="000000"/>
          <w:szCs w:val="22"/>
        </w:rPr>
        <w:t>issenya plantilles de presentacions.</w:t>
      </w:r>
    </w:p>
    <w:p w14:paraId="2B271ADD" w14:textId="087DF031" w:rsidR="002446C7" w:rsidRPr="00134905" w:rsidRDefault="002446C7" w:rsidP="00912DC0">
      <w:pPr>
        <w:numPr>
          <w:ilvl w:val="1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C</w:t>
      </w:r>
      <w:r w:rsidRPr="00134905">
        <w:rPr>
          <w:rFonts w:eastAsia="Arial" w:cs="Arial"/>
          <w:color w:val="000000"/>
          <w:szCs w:val="22"/>
        </w:rPr>
        <w:t>rea presentacions.</w:t>
      </w:r>
    </w:p>
    <w:p w14:paraId="627445EA" w14:textId="2A212781" w:rsidR="002446C7" w:rsidRPr="00134905" w:rsidRDefault="002446C7" w:rsidP="00912DC0">
      <w:pPr>
        <w:numPr>
          <w:ilvl w:val="1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U</w:t>
      </w:r>
      <w:r w:rsidRPr="00134905">
        <w:rPr>
          <w:rFonts w:eastAsia="Arial" w:cs="Arial"/>
          <w:color w:val="000000"/>
          <w:szCs w:val="22"/>
        </w:rPr>
        <w:t>tilitza perifèrics per a executar presentacions.</w:t>
      </w:r>
    </w:p>
    <w:p w14:paraId="0B855A72" w14:textId="4AC53914" w:rsidR="002446C7" w:rsidRPr="00134905" w:rsidRDefault="002446C7" w:rsidP="00912DC0">
      <w:pPr>
        <w:pStyle w:val="Ttol3UF"/>
        <w:numPr>
          <w:ilvl w:val="0"/>
          <w:numId w:val="61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Realitza operacions de gestió del correu i l'agenda electrònica, relacionant-ne les necessitats d'ús amb la seva configuració</w:t>
      </w:r>
      <w:r w:rsidRPr="00134905">
        <w:rPr>
          <w:rFonts w:eastAsia="Arial" w:cs="Arial"/>
          <w:color w:val="1F1F1F"/>
        </w:rPr>
        <w:t>.</w:t>
      </w:r>
    </w:p>
    <w:p w14:paraId="02E612CF" w14:textId="77777777" w:rsidR="002446C7" w:rsidRPr="00134905" w:rsidRDefault="002446C7" w:rsidP="005969A7">
      <w:pPr>
        <w:suppressAutoHyphens/>
        <w:spacing w:before="120"/>
        <w:rPr>
          <w:rFonts w:eastAsiaTheme="minorHAnsi" w:cstheme="minorBidi"/>
          <w:szCs w:val="22"/>
          <w:lang w:eastAsia="en-US"/>
        </w:rPr>
      </w:pPr>
      <w:r w:rsidRPr="00134905">
        <w:rPr>
          <w:rFonts w:eastAsiaTheme="minorHAnsi" w:cstheme="minorBidi"/>
          <w:szCs w:val="22"/>
          <w:lang w:eastAsia="en-US"/>
        </w:rPr>
        <w:t>Criteris d'avaluació</w:t>
      </w:r>
    </w:p>
    <w:p w14:paraId="4F6C4572" w14:textId="77777777" w:rsidR="002446C7" w:rsidRPr="00134905" w:rsidRDefault="002446C7" w:rsidP="00912DC0">
      <w:pPr>
        <w:numPr>
          <w:ilvl w:val="0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07B113BE" w14:textId="77777777" w:rsidR="002446C7" w:rsidRPr="00134905" w:rsidRDefault="002446C7" w:rsidP="00912DC0">
      <w:pPr>
        <w:numPr>
          <w:ilvl w:val="0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2F4F04AA" w14:textId="77777777" w:rsidR="002446C7" w:rsidRPr="00134905" w:rsidRDefault="002446C7" w:rsidP="00912DC0">
      <w:pPr>
        <w:numPr>
          <w:ilvl w:val="0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0572C0C8" w14:textId="77777777" w:rsidR="002446C7" w:rsidRPr="00134905" w:rsidRDefault="002446C7" w:rsidP="00912DC0">
      <w:pPr>
        <w:pStyle w:val="Pargrafdellista"/>
        <w:numPr>
          <w:ilvl w:val="0"/>
          <w:numId w:val="61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1E5A7606" w14:textId="51652E86" w:rsidR="002446C7" w:rsidRPr="00850157" w:rsidRDefault="002446C7" w:rsidP="00912DC0">
      <w:pPr>
        <w:pStyle w:val="Pargrafdellista"/>
        <w:numPr>
          <w:ilvl w:val="1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</w:rPr>
      </w:pPr>
      <w:r w:rsidRPr="00134905">
        <w:t>D</w:t>
      </w:r>
      <w:r w:rsidRPr="00850157">
        <w:rPr>
          <w:rFonts w:eastAsia="Arial" w:cs="Arial"/>
          <w:color w:val="000000"/>
        </w:rPr>
        <w:t>escri</w:t>
      </w:r>
      <w:r w:rsidRPr="00134905">
        <w:t>u</w:t>
      </w:r>
      <w:r w:rsidRPr="00850157">
        <w:rPr>
          <w:rFonts w:eastAsia="Arial" w:cs="Arial"/>
          <w:color w:val="000000"/>
        </w:rPr>
        <w:t xml:space="preserve"> els elements que componen un correu electrònic.</w:t>
      </w:r>
      <w:r w:rsidRPr="00850157">
        <w:rPr>
          <w:rFonts w:eastAsiaTheme="minorHAnsi" w:cstheme="minorBidi"/>
        </w:rPr>
        <w:t xml:space="preserve"> </w:t>
      </w:r>
    </w:p>
    <w:p w14:paraId="0F6E94F5" w14:textId="2184EC97" w:rsidR="002446C7" w:rsidRPr="00134905" w:rsidRDefault="002446C7" w:rsidP="00912DC0">
      <w:pPr>
        <w:numPr>
          <w:ilvl w:val="1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nalitza les necessitats bàsiques de gestió de correu i agenda electrònica.</w:t>
      </w:r>
    </w:p>
    <w:p w14:paraId="03750EB0" w14:textId="744D0E84" w:rsidR="002446C7" w:rsidRPr="00134905" w:rsidRDefault="002446C7" w:rsidP="00912DC0">
      <w:pPr>
        <w:numPr>
          <w:ilvl w:val="1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C</w:t>
      </w:r>
      <w:r w:rsidRPr="00134905">
        <w:rPr>
          <w:rFonts w:eastAsia="Arial" w:cs="Arial"/>
          <w:color w:val="000000"/>
          <w:szCs w:val="22"/>
        </w:rPr>
        <w:t>onfigura diferents tipus de comptes de correu electrònic.</w:t>
      </w:r>
    </w:p>
    <w:p w14:paraId="4B32CAF9" w14:textId="409E3F65" w:rsidR="002446C7" w:rsidRPr="00134905" w:rsidRDefault="002446C7" w:rsidP="00912DC0">
      <w:pPr>
        <w:numPr>
          <w:ilvl w:val="1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C</w:t>
      </w:r>
      <w:r w:rsidRPr="00134905">
        <w:rPr>
          <w:rFonts w:eastAsia="Arial" w:cs="Arial"/>
          <w:color w:val="000000"/>
          <w:szCs w:val="22"/>
        </w:rPr>
        <w:t>onnecta i sincronitza agendes de l'equip informàtic amb dispositius mòbils.</w:t>
      </w:r>
    </w:p>
    <w:p w14:paraId="11F2DF75" w14:textId="3F6B65DD" w:rsidR="002446C7" w:rsidRPr="00134905" w:rsidRDefault="002446C7" w:rsidP="00912DC0">
      <w:pPr>
        <w:numPr>
          <w:ilvl w:val="1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O</w:t>
      </w:r>
      <w:r w:rsidRPr="00134905">
        <w:rPr>
          <w:rFonts w:eastAsia="Arial" w:cs="Arial"/>
          <w:color w:val="000000"/>
          <w:szCs w:val="22"/>
        </w:rPr>
        <w:t>pera amb la llibreta d'adreces.</w:t>
      </w:r>
    </w:p>
    <w:p w14:paraId="162F9C64" w14:textId="03ECADFA" w:rsidR="002446C7" w:rsidRPr="00134905" w:rsidRDefault="002446C7" w:rsidP="00912DC0">
      <w:pPr>
        <w:numPr>
          <w:ilvl w:val="1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T</w:t>
      </w:r>
      <w:r w:rsidRPr="00134905">
        <w:rPr>
          <w:rFonts w:eastAsia="Arial" w:cs="Arial"/>
          <w:color w:val="000000"/>
          <w:szCs w:val="22"/>
        </w:rPr>
        <w:t>reballa amb totes les opcions de gestió de correu electrònic (etiquetes, filtres, carpetes, entre d</w:t>
      </w:r>
      <w:r w:rsidRPr="00134905">
        <w:t>’</w:t>
      </w:r>
      <w:r w:rsidRPr="00134905">
        <w:rPr>
          <w:rFonts w:eastAsia="Arial" w:cs="Arial"/>
          <w:color w:val="000000"/>
          <w:szCs w:val="22"/>
        </w:rPr>
        <w:t>altres).</w:t>
      </w:r>
    </w:p>
    <w:p w14:paraId="29DAFFDA" w14:textId="27D0DE78" w:rsidR="002446C7" w:rsidRPr="00134905" w:rsidRDefault="002446C7" w:rsidP="00912DC0">
      <w:pPr>
        <w:numPr>
          <w:ilvl w:val="1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U</w:t>
      </w:r>
      <w:r w:rsidRPr="00134905">
        <w:rPr>
          <w:rFonts w:eastAsia="Arial" w:cs="Arial"/>
          <w:color w:val="000000"/>
          <w:szCs w:val="22"/>
        </w:rPr>
        <w:t>tilitza opcions d'agenda electrònica.</w:t>
      </w:r>
    </w:p>
    <w:p w14:paraId="25A07B0D" w14:textId="41441657" w:rsidR="002446C7" w:rsidRPr="00134905" w:rsidRDefault="002446C7" w:rsidP="00912DC0">
      <w:pPr>
        <w:pStyle w:val="Ttol3UF"/>
        <w:numPr>
          <w:ilvl w:val="0"/>
          <w:numId w:val="52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Aplica tècniques de suport en l'ús d'aplicacions, identificant i resolent incidències</w:t>
      </w:r>
      <w:r w:rsidRPr="00134905">
        <w:rPr>
          <w:rFonts w:eastAsia="Arial" w:cs="Arial"/>
          <w:color w:val="1F1F1F"/>
        </w:rPr>
        <w:t>.</w:t>
      </w:r>
    </w:p>
    <w:p w14:paraId="2E9CD242" w14:textId="77777777" w:rsidR="002446C7" w:rsidRPr="00134905" w:rsidRDefault="002446C7" w:rsidP="005969A7">
      <w:pPr>
        <w:suppressAutoHyphens/>
        <w:spacing w:before="120"/>
        <w:rPr>
          <w:rFonts w:eastAsiaTheme="minorHAnsi" w:cstheme="minorBidi"/>
          <w:szCs w:val="22"/>
          <w:lang w:eastAsia="en-US"/>
        </w:rPr>
      </w:pPr>
      <w:r w:rsidRPr="00134905">
        <w:rPr>
          <w:rFonts w:eastAsiaTheme="minorHAnsi" w:cstheme="minorBidi"/>
          <w:szCs w:val="22"/>
          <w:lang w:eastAsia="en-US"/>
        </w:rPr>
        <w:lastRenderedPageBreak/>
        <w:t>Criteris d'avaluació</w:t>
      </w:r>
    </w:p>
    <w:p w14:paraId="513AED24" w14:textId="77777777" w:rsidR="002446C7" w:rsidRPr="00134905" w:rsidRDefault="002446C7" w:rsidP="00912DC0">
      <w:pPr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5CA85CA3" w14:textId="77777777" w:rsidR="002446C7" w:rsidRPr="00134905" w:rsidRDefault="002446C7" w:rsidP="00912DC0">
      <w:pPr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41F6BBE5" w14:textId="77777777" w:rsidR="002446C7" w:rsidRPr="00134905" w:rsidRDefault="002446C7" w:rsidP="00912DC0">
      <w:pPr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  <w:szCs w:val="22"/>
          <w:lang w:eastAsia="en-US"/>
        </w:rPr>
      </w:pPr>
    </w:p>
    <w:p w14:paraId="31932280" w14:textId="77777777" w:rsidR="002446C7" w:rsidRPr="00134905" w:rsidRDefault="002446C7" w:rsidP="00912DC0">
      <w:pPr>
        <w:pStyle w:val="Pargrafdellista"/>
        <w:numPr>
          <w:ilvl w:val="0"/>
          <w:numId w:val="5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5D06B28" w14:textId="64325A09" w:rsidR="002446C7" w:rsidRPr="00850157" w:rsidRDefault="002446C7" w:rsidP="00912DC0">
      <w:pPr>
        <w:pStyle w:val="Pargrafdellista"/>
        <w:numPr>
          <w:ilvl w:val="1"/>
          <w:numId w:val="66"/>
        </w:numPr>
        <w:suppressAutoHyphens/>
        <w:spacing w:after="0"/>
        <w:ind w:left="0" w:firstLine="0"/>
        <w:contextualSpacing/>
        <w:rPr>
          <w:rFonts w:eastAsiaTheme="minorHAnsi" w:cstheme="minorBidi"/>
        </w:rPr>
      </w:pPr>
      <w:r w:rsidRPr="00134905">
        <w:t>E</w:t>
      </w:r>
      <w:r w:rsidRPr="00850157">
        <w:rPr>
          <w:rFonts w:eastAsia="Arial" w:cs="Arial"/>
          <w:color w:val="000000"/>
        </w:rPr>
        <w:t>labora guies visuals amb els conceptes bàsics d'ús d'una aplicació.</w:t>
      </w:r>
    </w:p>
    <w:p w14:paraId="749F47F6" w14:textId="05045013" w:rsidR="002446C7" w:rsidRPr="00134905" w:rsidRDefault="002446C7" w:rsidP="00912DC0">
      <w:pPr>
        <w:numPr>
          <w:ilvl w:val="1"/>
          <w:numId w:val="66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I</w:t>
      </w:r>
      <w:r w:rsidRPr="00134905">
        <w:rPr>
          <w:rFonts w:eastAsia="Arial" w:cs="Arial"/>
          <w:color w:val="000000"/>
          <w:szCs w:val="22"/>
        </w:rPr>
        <w:t>dentifica problemes relacionats amb l'ús d'aplicacions ofimàtiques.</w:t>
      </w:r>
    </w:p>
    <w:p w14:paraId="1180A719" w14:textId="48BDCCEB" w:rsidR="002446C7" w:rsidRPr="00134905" w:rsidRDefault="002446C7" w:rsidP="00912DC0">
      <w:pPr>
        <w:numPr>
          <w:ilvl w:val="1"/>
          <w:numId w:val="66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U</w:t>
      </w:r>
      <w:r w:rsidRPr="00134905">
        <w:rPr>
          <w:rFonts w:eastAsia="Arial" w:cs="Arial"/>
          <w:color w:val="000000"/>
          <w:szCs w:val="22"/>
        </w:rPr>
        <w:t>tilitza manuals d'usuari per instruir en l'ús d'aplicacions.</w:t>
      </w:r>
    </w:p>
    <w:p w14:paraId="346B2B43" w14:textId="2599548D" w:rsidR="002446C7" w:rsidRPr="00134905" w:rsidRDefault="002446C7" w:rsidP="00912DC0">
      <w:pPr>
        <w:numPr>
          <w:ilvl w:val="1"/>
          <w:numId w:val="66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plica tècniques d'assessorament en l'ús d'aplicacions.</w:t>
      </w:r>
    </w:p>
    <w:p w14:paraId="064D6F08" w14:textId="6E8BA467" w:rsidR="002446C7" w:rsidRPr="00134905" w:rsidRDefault="002446C7" w:rsidP="00912DC0">
      <w:pPr>
        <w:numPr>
          <w:ilvl w:val="1"/>
          <w:numId w:val="66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R</w:t>
      </w:r>
      <w:r w:rsidRPr="00134905">
        <w:rPr>
          <w:rFonts w:eastAsia="Arial" w:cs="Arial"/>
          <w:color w:val="000000"/>
          <w:szCs w:val="22"/>
        </w:rPr>
        <w:t>ealitza informes d'incidències.</w:t>
      </w:r>
    </w:p>
    <w:p w14:paraId="7E2EEE90" w14:textId="31543C37" w:rsidR="002446C7" w:rsidRPr="00134905" w:rsidRDefault="002446C7" w:rsidP="00912DC0">
      <w:pPr>
        <w:numPr>
          <w:ilvl w:val="1"/>
          <w:numId w:val="66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A</w:t>
      </w:r>
      <w:r w:rsidRPr="00134905">
        <w:rPr>
          <w:rFonts w:eastAsia="Arial" w:cs="Arial"/>
          <w:color w:val="000000"/>
          <w:szCs w:val="22"/>
        </w:rPr>
        <w:t>plica els procediments necessaris per salvaguardar la informació i la seva recuperació.</w:t>
      </w:r>
    </w:p>
    <w:p w14:paraId="0796E206" w14:textId="51F1E053" w:rsidR="002446C7" w:rsidRPr="00134905" w:rsidRDefault="002446C7" w:rsidP="00912DC0">
      <w:pPr>
        <w:numPr>
          <w:ilvl w:val="1"/>
          <w:numId w:val="66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U</w:t>
      </w:r>
      <w:r w:rsidRPr="00134905">
        <w:rPr>
          <w:rFonts w:eastAsia="Arial" w:cs="Arial"/>
          <w:color w:val="000000"/>
          <w:szCs w:val="22"/>
        </w:rPr>
        <w:t>tilitza els recursos disponibles (documentació tècnica, ajudes en línia, suport tècnic, entre altres) per solucionar incidències.</w:t>
      </w:r>
    </w:p>
    <w:p w14:paraId="5198A63C" w14:textId="0C03C50F" w:rsidR="002446C7" w:rsidRPr="00731BC2" w:rsidRDefault="002446C7" w:rsidP="00731BC2">
      <w:pPr>
        <w:numPr>
          <w:ilvl w:val="1"/>
          <w:numId w:val="66"/>
        </w:numPr>
        <w:suppressAutoHyphens/>
        <w:spacing w:after="0"/>
        <w:ind w:left="0" w:firstLine="0"/>
        <w:contextualSpacing/>
        <w:rPr>
          <w:rFonts w:eastAsiaTheme="minorHAnsi" w:cstheme="minorBidi"/>
          <w:szCs w:val="22"/>
          <w:lang w:eastAsia="en-US"/>
        </w:rPr>
      </w:pPr>
      <w:r w:rsidRPr="00134905">
        <w:t>S</w:t>
      </w:r>
      <w:r w:rsidRPr="00134905">
        <w:rPr>
          <w:rFonts w:eastAsia="Arial" w:cs="Arial"/>
          <w:color w:val="000000"/>
          <w:szCs w:val="22"/>
        </w:rPr>
        <w:t>oluciona les incidències en el temps adequat i amb el nivell de qualitat esperat.</w:t>
      </w:r>
    </w:p>
    <w:p w14:paraId="1492481E" w14:textId="6456E2C9" w:rsidR="002446C7" w:rsidRPr="00134905" w:rsidRDefault="002446C7" w:rsidP="005969A7">
      <w:pPr>
        <w:pStyle w:val="TextdeldocumentMP"/>
        <w:spacing w:before="120" w:after="120"/>
        <w:contextualSpacing w:val="0"/>
      </w:pPr>
      <w:r w:rsidRPr="00134905">
        <w:t>Continguts</w:t>
      </w:r>
      <w:r w:rsidR="00084174">
        <w:t xml:space="preserve"> (orientatius)</w:t>
      </w:r>
    </w:p>
    <w:p w14:paraId="4AE56311" w14:textId="36A3EC32" w:rsidR="002446C7" w:rsidRPr="00134905" w:rsidRDefault="002446C7" w:rsidP="00912DC0">
      <w:pPr>
        <w:pStyle w:val="TextdeldocumentMP"/>
        <w:numPr>
          <w:ilvl w:val="0"/>
          <w:numId w:val="16"/>
        </w:numPr>
        <w:ind w:left="0" w:firstLine="0"/>
      </w:pPr>
      <w:r w:rsidRPr="00134905">
        <w:rPr>
          <w:rFonts w:eastAsia="Arial" w:cs="Arial"/>
          <w:color w:val="000000"/>
        </w:rPr>
        <w:t>Instal·lació d'aplicacions</w:t>
      </w:r>
      <w:r w:rsidRPr="00134905">
        <w:t>:</w:t>
      </w:r>
    </w:p>
    <w:p w14:paraId="5D166E8C" w14:textId="5E261AA0" w:rsidR="002446C7" w:rsidRPr="00134905" w:rsidRDefault="002446C7" w:rsidP="00912DC0">
      <w:pPr>
        <w:pStyle w:val="TextdeldocumentMP"/>
        <w:numPr>
          <w:ilvl w:val="1"/>
          <w:numId w:val="67"/>
        </w:numPr>
        <w:ind w:left="0" w:firstLine="0"/>
      </w:pPr>
      <w:r w:rsidRPr="00134905">
        <w:rPr>
          <w:rFonts w:eastAsia="Arial" w:cs="Arial"/>
          <w:color w:val="000000"/>
        </w:rPr>
        <w:t>Tipus d'aplicacions ofimàtiques</w:t>
      </w:r>
      <w:r w:rsidRPr="00134905">
        <w:t>.</w:t>
      </w:r>
    </w:p>
    <w:p w14:paraId="1FD390BE" w14:textId="2E205F58" w:rsidR="002446C7" w:rsidRPr="00134905" w:rsidRDefault="002446C7" w:rsidP="00912DC0">
      <w:pPr>
        <w:pStyle w:val="TextdeldocumentMP"/>
        <w:numPr>
          <w:ilvl w:val="1"/>
          <w:numId w:val="67"/>
        </w:numPr>
        <w:ind w:left="0" w:firstLine="0"/>
      </w:pPr>
      <w:r w:rsidRPr="00134905">
        <w:rPr>
          <w:rFonts w:eastAsia="Arial" w:cs="Arial"/>
          <w:color w:val="000000"/>
        </w:rPr>
        <w:t>Tipus de llicències de programari.</w:t>
      </w:r>
    </w:p>
    <w:p w14:paraId="09430EB9" w14:textId="346AA1F4" w:rsidR="002446C7" w:rsidRPr="00134905" w:rsidRDefault="00476B35" w:rsidP="00912DC0">
      <w:pPr>
        <w:pStyle w:val="TextdeldocumentMP"/>
        <w:numPr>
          <w:ilvl w:val="1"/>
          <w:numId w:val="67"/>
        </w:numPr>
        <w:ind w:left="0" w:firstLine="0"/>
      </w:pPr>
      <w:r w:rsidRPr="00134905">
        <w:rPr>
          <w:rFonts w:eastAsia="Arial" w:cs="Arial"/>
          <w:color w:val="000000"/>
        </w:rPr>
        <w:t>Necessitats dels entorns d'explotació.</w:t>
      </w:r>
    </w:p>
    <w:p w14:paraId="79D3E262" w14:textId="7819C3B0" w:rsidR="00476B35" w:rsidRPr="00B7088C" w:rsidRDefault="00476B35" w:rsidP="00912DC0">
      <w:pPr>
        <w:pStyle w:val="TextdeldocumentMP"/>
        <w:numPr>
          <w:ilvl w:val="1"/>
          <w:numId w:val="67"/>
        </w:numPr>
        <w:ind w:left="0" w:firstLine="0"/>
      </w:pPr>
      <w:r w:rsidRPr="00134905">
        <w:rPr>
          <w:rFonts w:eastAsia="Arial" w:cs="Arial"/>
          <w:color w:val="000000"/>
        </w:rPr>
        <w:t>Procediments d'instal·lació i configuració.</w:t>
      </w:r>
    </w:p>
    <w:p w14:paraId="0F753B0A" w14:textId="77777777" w:rsidR="00B7088C" w:rsidRPr="00134905" w:rsidRDefault="00B7088C" w:rsidP="00B7088C">
      <w:pPr>
        <w:pStyle w:val="TextdeldocumentMP"/>
      </w:pPr>
    </w:p>
    <w:p w14:paraId="0E4AD873" w14:textId="7C26BACE" w:rsidR="00476B35" w:rsidRPr="00134905" w:rsidRDefault="00476B35" w:rsidP="00912DC0">
      <w:pPr>
        <w:pStyle w:val="TextdeldocumentMP"/>
        <w:numPr>
          <w:ilvl w:val="0"/>
          <w:numId w:val="16"/>
        </w:numPr>
        <w:ind w:left="0" w:firstLine="0"/>
      </w:pPr>
      <w:r w:rsidRPr="00134905">
        <w:rPr>
          <w:rFonts w:eastAsia="Arial" w:cs="Arial"/>
          <w:color w:val="000000"/>
        </w:rPr>
        <w:t>Elaboració de documents i plantilles mitjançant processadors de text</w:t>
      </w:r>
      <w:r w:rsidRPr="00134905">
        <w:t>:</w:t>
      </w:r>
    </w:p>
    <w:p w14:paraId="685E75F0" w14:textId="384BEAC5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Estils</w:t>
      </w:r>
      <w:r w:rsidRPr="00134905">
        <w:t>.</w:t>
      </w:r>
    </w:p>
    <w:p w14:paraId="56296E98" w14:textId="4DD3C7C1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Creació i ús de plantilles.</w:t>
      </w:r>
    </w:p>
    <w:p w14:paraId="56AC641B" w14:textId="00D770E9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Importació i exportació de documents.</w:t>
      </w:r>
    </w:p>
    <w:p w14:paraId="64133FA8" w14:textId="7203EAAD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Disseny i creació de macros.</w:t>
      </w:r>
    </w:p>
    <w:p w14:paraId="1B4ED461" w14:textId="074C8177" w:rsidR="00476B35" w:rsidRPr="00B7088C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Elaboració de diferents tipus de documents (manuals, parts d'incidències, entre altres).</w:t>
      </w:r>
    </w:p>
    <w:p w14:paraId="1D0F5885" w14:textId="77777777" w:rsidR="00B7088C" w:rsidRPr="00134905" w:rsidRDefault="00B7088C" w:rsidP="00B7088C">
      <w:pPr>
        <w:pStyle w:val="TextdeldocumentMP"/>
      </w:pPr>
    </w:p>
    <w:p w14:paraId="5A6D414A" w14:textId="647ED085" w:rsidR="00476B35" w:rsidRPr="00134905" w:rsidRDefault="00476B35" w:rsidP="00912DC0">
      <w:pPr>
        <w:pStyle w:val="TextdeldocumentMP"/>
        <w:numPr>
          <w:ilvl w:val="0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Elaboració de documents i plantilles mitjançant fulls de càlcul</w:t>
      </w:r>
      <w:r w:rsidRPr="00134905">
        <w:t>:</w:t>
      </w:r>
    </w:p>
    <w:p w14:paraId="2C6E92BE" w14:textId="29C6134A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Estils</w:t>
      </w:r>
      <w:r w:rsidRPr="00134905">
        <w:t>.</w:t>
      </w:r>
    </w:p>
    <w:p w14:paraId="2EDECF7B" w14:textId="4D6F9AE6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Utilització de fórmules i funcions.</w:t>
      </w:r>
    </w:p>
    <w:p w14:paraId="4D9657B3" w14:textId="0DBFE18E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Creació de taules i gràfics dinàmics.</w:t>
      </w:r>
    </w:p>
    <w:p w14:paraId="153CBC69" w14:textId="2B4810C5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Ús de plantilles i assistents.</w:t>
      </w:r>
    </w:p>
    <w:p w14:paraId="06B80DB1" w14:textId="4D964CC5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Elaboració de diferents tipus de documents (pressupostos, factures, inventaris, entre altres).</w:t>
      </w:r>
    </w:p>
    <w:p w14:paraId="1A0C0094" w14:textId="582387B9" w:rsidR="00476B35" w:rsidRPr="00B7088C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Disseny i creació de macros.</w:t>
      </w:r>
    </w:p>
    <w:p w14:paraId="661AB9EB" w14:textId="77777777" w:rsidR="00B7088C" w:rsidRPr="00134905" w:rsidRDefault="00B7088C" w:rsidP="00B7088C">
      <w:pPr>
        <w:pStyle w:val="TextdeldocumentMP"/>
      </w:pPr>
    </w:p>
    <w:p w14:paraId="11C97441" w14:textId="72780553" w:rsidR="00476B35" w:rsidRPr="00134905" w:rsidRDefault="00476B35" w:rsidP="00912DC0">
      <w:pPr>
        <w:pStyle w:val="TextdeldocumentMP"/>
        <w:numPr>
          <w:ilvl w:val="0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Utilització de bases de dades ofimàtiques</w:t>
      </w:r>
      <w:r w:rsidRPr="00134905">
        <w:t>:</w:t>
      </w:r>
    </w:p>
    <w:p w14:paraId="787DA08D" w14:textId="3E8A3D87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Elements de les bases de dades relacionals</w:t>
      </w:r>
      <w:r w:rsidRPr="00134905">
        <w:t>.</w:t>
      </w:r>
    </w:p>
    <w:p w14:paraId="586742C0" w14:textId="21C198F1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Creació de bases de dades.</w:t>
      </w:r>
    </w:p>
    <w:p w14:paraId="1B1515FE" w14:textId="2619C209" w:rsidR="00476B35" w:rsidRPr="00B7088C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Maneig d'assistents.</w:t>
      </w:r>
    </w:p>
    <w:p w14:paraId="4535A65D" w14:textId="77777777" w:rsidR="00B7088C" w:rsidRPr="00134905" w:rsidRDefault="00B7088C" w:rsidP="00B7088C">
      <w:pPr>
        <w:pStyle w:val="TextdeldocumentMP"/>
      </w:pPr>
    </w:p>
    <w:p w14:paraId="6A761F04" w14:textId="4015FD6F" w:rsidR="00476B35" w:rsidRPr="00134905" w:rsidRDefault="00476B35" w:rsidP="00912DC0">
      <w:pPr>
        <w:pStyle w:val="TextdeldocumentMP"/>
        <w:numPr>
          <w:ilvl w:val="0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Manipulació d'imatges</w:t>
      </w:r>
      <w:r w:rsidRPr="00134905">
        <w:t>:</w:t>
      </w:r>
    </w:p>
    <w:p w14:paraId="5090DF6D" w14:textId="2204A588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Formats i resolució d'imatges</w:t>
      </w:r>
      <w:r w:rsidRPr="00134905">
        <w:t>.</w:t>
      </w:r>
    </w:p>
    <w:p w14:paraId="274F06B5" w14:textId="30CD68DF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Utilització de retoc fotogràfic, ajustos d'imatge i de color.</w:t>
      </w:r>
    </w:p>
    <w:p w14:paraId="533CEFDA" w14:textId="6E5762E8" w:rsidR="00476B35" w:rsidRPr="00B7088C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Importació i exportació d'imatges.</w:t>
      </w:r>
    </w:p>
    <w:p w14:paraId="297A49CE" w14:textId="77777777" w:rsidR="00B7088C" w:rsidRPr="00134905" w:rsidRDefault="00B7088C" w:rsidP="00B7088C">
      <w:pPr>
        <w:pStyle w:val="TextdeldocumentMP"/>
      </w:pPr>
    </w:p>
    <w:p w14:paraId="37AA84B1" w14:textId="344E1075" w:rsidR="00476B35" w:rsidRPr="00134905" w:rsidRDefault="00476B35" w:rsidP="00912DC0">
      <w:pPr>
        <w:pStyle w:val="TextdeldocumentMP"/>
        <w:numPr>
          <w:ilvl w:val="0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Manipulació de vídeos</w:t>
      </w:r>
      <w:r w:rsidRPr="00134905">
        <w:t>:</w:t>
      </w:r>
    </w:p>
    <w:p w14:paraId="23B13F76" w14:textId="393D7CA6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Formats de vídeo</w:t>
      </w:r>
      <w:r w:rsidRPr="00134905">
        <w:t>.</w:t>
      </w:r>
    </w:p>
    <w:p w14:paraId="06E3BD75" w14:textId="7D487898" w:rsidR="00476B35" w:rsidRPr="00B7088C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Importació i exportació de vídeos.</w:t>
      </w:r>
    </w:p>
    <w:p w14:paraId="60476198" w14:textId="77777777" w:rsidR="00B7088C" w:rsidRPr="00134905" w:rsidRDefault="00B7088C" w:rsidP="00B7088C">
      <w:pPr>
        <w:pStyle w:val="TextdeldocumentMP"/>
      </w:pPr>
    </w:p>
    <w:p w14:paraId="6E50E60B" w14:textId="6CB7CDF6" w:rsidR="00476B35" w:rsidRPr="00134905" w:rsidRDefault="00476B35" w:rsidP="00912DC0">
      <w:pPr>
        <w:pStyle w:val="TextdeldocumentMP"/>
        <w:numPr>
          <w:ilvl w:val="0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Elaboració de presentacions</w:t>
      </w:r>
      <w:r w:rsidRPr="00134905">
        <w:t>:</w:t>
      </w:r>
    </w:p>
    <w:p w14:paraId="30962DE8" w14:textId="34E5B751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Disseny i edició de diapositives</w:t>
      </w:r>
      <w:r w:rsidRPr="00134905">
        <w:t>.</w:t>
      </w:r>
    </w:p>
    <w:p w14:paraId="7FB11186" w14:textId="3E70121C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Format de diapositives, textos i objectes.</w:t>
      </w:r>
    </w:p>
    <w:p w14:paraId="6C73940F" w14:textId="2E74AAB0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Importació i exportació de presentacions.</w:t>
      </w:r>
    </w:p>
    <w:p w14:paraId="4CC4E406" w14:textId="5F7D27B8" w:rsidR="00476B35" w:rsidRPr="00B7088C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t>Ús</w:t>
      </w:r>
      <w:r w:rsidRPr="00134905">
        <w:rPr>
          <w:rFonts w:eastAsia="Arial" w:cs="Arial"/>
          <w:color w:val="000000"/>
        </w:rPr>
        <w:t xml:space="preserve"> de plantilles i assistents. Patrons de diapositives.</w:t>
      </w:r>
    </w:p>
    <w:p w14:paraId="5F69B6ED" w14:textId="77777777" w:rsidR="00B7088C" w:rsidRPr="00134905" w:rsidRDefault="00B7088C" w:rsidP="00B7088C">
      <w:pPr>
        <w:pStyle w:val="TextdeldocumentMP"/>
      </w:pPr>
    </w:p>
    <w:p w14:paraId="44825F80" w14:textId="5E23AA83" w:rsidR="00476B35" w:rsidRPr="00134905" w:rsidRDefault="00476B35" w:rsidP="00912DC0">
      <w:pPr>
        <w:pStyle w:val="TextdeldocumentMP"/>
        <w:numPr>
          <w:ilvl w:val="0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Gestió de correu i agenda electrònica</w:t>
      </w:r>
      <w:r w:rsidRPr="00134905">
        <w:t>:</w:t>
      </w:r>
    </w:p>
    <w:p w14:paraId="589688A4" w14:textId="0F964D87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Entorn de treball: configuració i personalització</w:t>
      </w:r>
      <w:r w:rsidRPr="00134905">
        <w:t>.</w:t>
      </w:r>
    </w:p>
    <w:p w14:paraId="1428E712" w14:textId="37E2BB3C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Plantilles i signatures corporatives.</w:t>
      </w:r>
    </w:p>
    <w:p w14:paraId="1035BE79" w14:textId="08E1DA68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Fòrums de notícies (news).</w:t>
      </w:r>
    </w:p>
    <w:p w14:paraId="5B846ED1" w14:textId="214682ED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La llibreta d'adreces.</w:t>
      </w:r>
    </w:p>
    <w:p w14:paraId="29198CD9" w14:textId="79053E8D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Gestió de correus.</w:t>
      </w:r>
    </w:p>
    <w:p w14:paraId="593D9837" w14:textId="477F9288" w:rsidR="00476B35" w:rsidRPr="00B7088C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Gestió de l'agenda.</w:t>
      </w:r>
    </w:p>
    <w:p w14:paraId="04254C25" w14:textId="77777777" w:rsidR="00B7088C" w:rsidRPr="00134905" w:rsidRDefault="00B7088C" w:rsidP="00B7088C">
      <w:pPr>
        <w:pStyle w:val="TextdeldocumentMP"/>
      </w:pPr>
    </w:p>
    <w:p w14:paraId="2A4AEC6B" w14:textId="62C5B9A1" w:rsidR="00476B35" w:rsidRPr="00134905" w:rsidRDefault="00476B35" w:rsidP="00912DC0">
      <w:pPr>
        <w:pStyle w:val="TextdeldocumentMP"/>
        <w:numPr>
          <w:ilvl w:val="0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Aplicació de tècniques de suport</w:t>
      </w:r>
      <w:r w:rsidRPr="00134905">
        <w:t>:</w:t>
      </w:r>
    </w:p>
    <w:p w14:paraId="175C82D7" w14:textId="2AF63DE9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Elaboració de guies i manuals d'ús d'aplicacions</w:t>
      </w:r>
      <w:r w:rsidRPr="00134905">
        <w:t>.</w:t>
      </w:r>
    </w:p>
    <w:p w14:paraId="43B1E132" w14:textId="0BF17D29" w:rsidR="00476B35" w:rsidRPr="00134905" w:rsidRDefault="00476B35" w:rsidP="00912DC0">
      <w:pPr>
        <w:pStyle w:val="TextdeldocumentMP"/>
        <w:numPr>
          <w:ilvl w:val="1"/>
          <w:numId w:val="68"/>
        </w:numPr>
        <w:ind w:left="0" w:firstLine="0"/>
      </w:pPr>
      <w:r w:rsidRPr="00134905">
        <w:rPr>
          <w:rFonts w:eastAsia="Arial" w:cs="Arial"/>
          <w:color w:val="000000"/>
        </w:rPr>
        <w:t>Formació a l'usuari.</w:t>
      </w:r>
    </w:p>
    <w:p w14:paraId="109E6E61" w14:textId="77777777" w:rsidR="00476B35" w:rsidRPr="00134905" w:rsidRDefault="00476B35" w:rsidP="005969A7">
      <w:pPr>
        <w:pStyle w:val="TextdeldocumentMP"/>
      </w:pPr>
    </w:p>
    <w:p w14:paraId="1E5A4210" w14:textId="6683C647" w:rsidR="00606597" w:rsidRPr="00134905" w:rsidRDefault="00606597" w:rsidP="005969A7">
      <w:pPr>
        <w:pStyle w:val="Ttol2MP"/>
      </w:pPr>
      <w:r w:rsidRPr="00134905">
        <w:t xml:space="preserve">0224. </w:t>
      </w:r>
      <w:r w:rsidRPr="00134905">
        <w:rPr>
          <w:szCs w:val="24"/>
        </w:rPr>
        <w:t xml:space="preserve">Sistemes </w:t>
      </w:r>
      <w:r w:rsidRPr="00134905">
        <w:rPr>
          <w:rFonts w:eastAsia="Arial" w:cs="Arial"/>
          <w:color w:val="000000"/>
          <w:szCs w:val="24"/>
        </w:rPr>
        <w:t>operatius en xarxa</w:t>
      </w:r>
    </w:p>
    <w:p w14:paraId="07A52E31" w14:textId="77777777" w:rsidR="00606597" w:rsidRPr="00134905" w:rsidRDefault="00606597" w:rsidP="005969A7">
      <w:pPr>
        <w:pStyle w:val="TextdeldocumentMP"/>
      </w:pPr>
      <w:r w:rsidRPr="00134905">
        <w:t>Durada: 198 hores</w:t>
      </w:r>
    </w:p>
    <w:p w14:paraId="66E9C120" w14:textId="69A11787" w:rsidR="00606597" w:rsidRPr="00134905" w:rsidRDefault="00606597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 132 hores</w:t>
      </w:r>
    </w:p>
    <w:p w14:paraId="30A2D2BA" w14:textId="4C3A45C4" w:rsidR="00606597" w:rsidRDefault="00606597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d’estada a l’empresa: 66 hores</w:t>
      </w:r>
    </w:p>
    <w:p w14:paraId="72934000" w14:textId="5F2EC914" w:rsidR="00084174" w:rsidRDefault="00084174" w:rsidP="005969A7">
      <w:pPr>
        <w:pStyle w:val="TextdeldocumentMP"/>
        <w:rPr>
          <w:rFonts w:cs="Arial"/>
        </w:rPr>
      </w:pPr>
    </w:p>
    <w:p w14:paraId="20E4E620" w14:textId="13E062D5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0DAE5C19" w14:textId="5AB287A8" w:rsidR="00606597" w:rsidRPr="00134905" w:rsidRDefault="00606597" w:rsidP="00912DC0">
      <w:pPr>
        <w:pStyle w:val="Ttol3UF"/>
        <w:numPr>
          <w:ilvl w:val="0"/>
          <w:numId w:val="69"/>
        </w:numPr>
        <w:ind w:left="0" w:firstLine="0"/>
      </w:pPr>
      <w:r w:rsidRPr="00134905">
        <w:rPr>
          <w:rFonts w:eastAsia="Arial" w:cs="Arial"/>
          <w:color w:val="1F1F1F"/>
          <w:highlight w:val="white"/>
        </w:rPr>
        <w:t>Instal·la sistemes operatius en xarxa descrivint-ne les característiques i interpretant-ne la documentació tècnica</w:t>
      </w:r>
      <w:r w:rsidRPr="00134905">
        <w:rPr>
          <w:rFonts w:eastAsia="Arial" w:cs="Arial"/>
          <w:color w:val="1F1F1F"/>
        </w:rPr>
        <w:t>.</w:t>
      </w:r>
    </w:p>
    <w:p w14:paraId="45A496B3" w14:textId="77777777" w:rsidR="00606597" w:rsidRPr="00134905" w:rsidRDefault="00606597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563627DE" w14:textId="0F9D70C4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ealitza l'estudi de compatibilitat del sistema informàtic.</w:t>
      </w:r>
      <w:r w:rsidRPr="00134905">
        <w:t xml:space="preserve"> </w:t>
      </w:r>
    </w:p>
    <w:p w14:paraId="76A45D7E" w14:textId="3C2B6DF6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iferencia els modes d'instal·lació</w:t>
      </w:r>
      <w:r w:rsidRPr="00134905">
        <w:t>.</w:t>
      </w:r>
    </w:p>
    <w:p w14:paraId="1041F064" w14:textId="283B1243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P</w:t>
      </w:r>
      <w:r w:rsidRPr="00134905">
        <w:rPr>
          <w:rFonts w:eastAsia="Arial" w:cs="Arial"/>
          <w:color w:val="000000"/>
        </w:rPr>
        <w:t>lanificat i realitza el particionat del disc del servidor.</w:t>
      </w:r>
    </w:p>
    <w:p w14:paraId="7D384D35" w14:textId="7EEB9234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rPr>
          <w:rFonts w:eastAsia="Arial" w:cs="Arial"/>
          <w:color w:val="000000"/>
        </w:rPr>
        <w:t>Selecciona i aplica els sistemes d'arxius.</w:t>
      </w:r>
    </w:p>
    <w:p w14:paraId="2E54D193" w14:textId="18CC8239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rPr>
          <w:rFonts w:eastAsia="Arial" w:cs="Arial"/>
          <w:color w:val="000000"/>
        </w:rPr>
        <w:t>Selecciona els components a instal·lar.</w:t>
      </w:r>
    </w:p>
    <w:p w14:paraId="78AC76C2" w14:textId="32B723B7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plica procediments per l'automatització d'instal·lacions.</w:t>
      </w:r>
    </w:p>
    <w:p w14:paraId="36E1FCB9" w14:textId="768473D0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plica preferències en la configuració de l'entorn personal.</w:t>
      </w:r>
    </w:p>
    <w:p w14:paraId="525BED5F" w14:textId="6DB62173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ctualitza el sistema operatiu en xarxa.</w:t>
      </w:r>
    </w:p>
    <w:p w14:paraId="7F2E36E1" w14:textId="4A7F89DC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lastRenderedPageBreak/>
        <w:t>C</w:t>
      </w:r>
      <w:r w:rsidRPr="00134905">
        <w:rPr>
          <w:rFonts w:eastAsia="Arial" w:cs="Arial"/>
          <w:color w:val="000000"/>
        </w:rPr>
        <w:t>omprova la connectivitat del servidor amb els equips client.</w:t>
      </w:r>
    </w:p>
    <w:p w14:paraId="17968C46" w14:textId="3127FFDE" w:rsidR="00606597" w:rsidRPr="00134905" w:rsidRDefault="00606597" w:rsidP="00912DC0">
      <w:pPr>
        <w:pStyle w:val="Ttol3UF"/>
        <w:numPr>
          <w:ilvl w:val="0"/>
          <w:numId w:val="69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Gestiona usuaris i grups de sistemes operatius en xarxa, interpretant especificacions i aplicant eines del sistema</w:t>
      </w:r>
      <w:r w:rsidRPr="00134905">
        <w:rPr>
          <w:rFonts w:eastAsia="Arial" w:cs="Arial"/>
          <w:color w:val="1F1F1F"/>
        </w:rPr>
        <w:t>.</w:t>
      </w:r>
    </w:p>
    <w:p w14:paraId="4A5669C2" w14:textId="77777777" w:rsidR="00606597" w:rsidRPr="00134905" w:rsidRDefault="00606597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4F4C4149" w14:textId="77777777" w:rsidR="00606597" w:rsidRPr="00134905" w:rsidRDefault="00606597" w:rsidP="00912DC0">
      <w:pPr>
        <w:pStyle w:val="Pargrafdellista"/>
        <w:numPr>
          <w:ilvl w:val="0"/>
          <w:numId w:val="1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A62F168" w14:textId="77777777" w:rsidR="00606597" w:rsidRPr="00134905" w:rsidRDefault="00606597" w:rsidP="00912DC0">
      <w:pPr>
        <w:pStyle w:val="Pargrafdellista"/>
        <w:numPr>
          <w:ilvl w:val="0"/>
          <w:numId w:val="1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02406D3" w14:textId="474F488E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onfigura i gestiona comptes d'usuari.</w:t>
      </w:r>
      <w:r w:rsidRPr="00134905">
        <w:t xml:space="preserve"> </w:t>
      </w:r>
    </w:p>
    <w:p w14:paraId="3126B434" w14:textId="55195D31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onfigura i gestiona perfils d'usuari</w:t>
      </w:r>
      <w:r w:rsidRPr="00134905">
        <w:t>.</w:t>
      </w:r>
    </w:p>
    <w:p w14:paraId="49190701" w14:textId="294F5CE7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onfigura i gestiona comptes d'equip.</w:t>
      </w:r>
    </w:p>
    <w:p w14:paraId="64ABDFA2" w14:textId="1B66E0A4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isting</w:t>
      </w:r>
      <w:r w:rsidRPr="00134905">
        <w:t>eix</w:t>
      </w:r>
      <w:r w:rsidRPr="00134905">
        <w:rPr>
          <w:rFonts w:eastAsia="Arial" w:cs="Arial"/>
          <w:color w:val="000000"/>
        </w:rPr>
        <w:t xml:space="preserve"> el propòsit dels grups, els seus tipus i àmbits.</w:t>
      </w:r>
    </w:p>
    <w:p w14:paraId="54C4B13E" w14:textId="7904C8E4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onfigura i gestiona grups.</w:t>
      </w:r>
    </w:p>
    <w:p w14:paraId="479BC2BC" w14:textId="475359D2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G</w:t>
      </w:r>
      <w:r w:rsidRPr="00134905">
        <w:rPr>
          <w:rFonts w:eastAsia="Arial" w:cs="Arial"/>
          <w:color w:val="000000"/>
        </w:rPr>
        <w:t>estiona la pertinença d'usuaris a grups.</w:t>
      </w:r>
    </w:p>
    <w:p w14:paraId="63A9A6C0" w14:textId="49B57A35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dentifica les característiques d'usuaris i grups predeterminats i especials.</w:t>
      </w:r>
    </w:p>
    <w:p w14:paraId="521E18B5" w14:textId="47318EDC" w:rsidR="00606597" w:rsidRPr="00134905" w:rsidRDefault="00606597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P</w:t>
      </w:r>
      <w:r w:rsidRPr="00134905">
        <w:rPr>
          <w:rFonts w:eastAsia="Arial" w:cs="Arial"/>
          <w:color w:val="000000"/>
        </w:rPr>
        <w:t>lanifica perfils mòbils d'usuaris.</w:t>
      </w:r>
    </w:p>
    <w:p w14:paraId="6A37D19C" w14:textId="77777777" w:rsidR="00606597" w:rsidRPr="00134905" w:rsidRDefault="00606597" w:rsidP="00912DC0">
      <w:pPr>
        <w:numPr>
          <w:ilvl w:val="1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U</w:t>
      </w:r>
      <w:r w:rsidRPr="00134905">
        <w:rPr>
          <w:rFonts w:eastAsia="Arial" w:cs="Arial"/>
          <w:color w:val="000000"/>
          <w:szCs w:val="22"/>
        </w:rPr>
        <w:t xml:space="preserve">tilitza eines per a l'administració d'usuaris i grups, incloses en el sistema operatiu en xarxa. </w:t>
      </w:r>
    </w:p>
    <w:p w14:paraId="4033D344" w14:textId="33763E3F" w:rsidR="00606597" w:rsidRPr="00134905" w:rsidRDefault="00606597" w:rsidP="00912DC0">
      <w:pPr>
        <w:pStyle w:val="Ttol3UF"/>
        <w:numPr>
          <w:ilvl w:val="0"/>
          <w:numId w:val="69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Realitza tasques de gestió sobre dominis identificant necessitats i aplicant eines d'administració de dominis</w:t>
      </w:r>
      <w:r w:rsidRPr="00134905">
        <w:rPr>
          <w:rFonts w:eastAsia="Arial" w:cs="Arial"/>
          <w:color w:val="1F1F1F"/>
        </w:rPr>
        <w:t>.</w:t>
      </w:r>
    </w:p>
    <w:p w14:paraId="7D532F68" w14:textId="77777777" w:rsidR="00606597" w:rsidRPr="00134905" w:rsidRDefault="00606597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7B4E97BF" w14:textId="77777777" w:rsidR="00606597" w:rsidRPr="00134905" w:rsidRDefault="00606597" w:rsidP="00912DC0">
      <w:pPr>
        <w:pStyle w:val="Pargrafdellista"/>
        <w:numPr>
          <w:ilvl w:val="0"/>
          <w:numId w:val="69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11207B0B" w14:textId="77777777" w:rsidR="00606597" w:rsidRPr="00134905" w:rsidRDefault="00606597" w:rsidP="00912DC0">
      <w:pPr>
        <w:pStyle w:val="Pargrafdellista"/>
        <w:numPr>
          <w:ilvl w:val="0"/>
          <w:numId w:val="69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5038C63" w14:textId="77777777" w:rsidR="00606597" w:rsidRPr="00134905" w:rsidRDefault="00606597" w:rsidP="00912DC0">
      <w:pPr>
        <w:pStyle w:val="Pargrafdellista"/>
        <w:numPr>
          <w:ilvl w:val="0"/>
          <w:numId w:val="18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A23EE0C" w14:textId="77777777" w:rsidR="00606597" w:rsidRPr="00134905" w:rsidRDefault="00606597" w:rsidP="00912DC0">
      <w:pPr>
        <w:pStyle w:val="Pargrafdellista"/>
        <w:numPr>
          <w:ilvl w:val="0"/>
          <w:numId w:val="18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82DC246" w14:textId="77777777" w:rsidR="00606597" w:rsidRPr="00134905" w:rsidRDefault="00606597" w:rsidP="00912DC0">
      <w:pPr>
        <w:pStyle w:val="Pargrafdellista"/>
        <w:numPr>
          <w:ilvl w:val="0"/>
          <w:numId w:val="18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61D03D4" w14:textId="79B723D8" w:rsidR="00606597" w:rsidRPr="00134905" w:rsidRDefault="00606597" w:rsidP="00912DC0">
      <w:pPr>
        <w:pStyle w:val="TextdeldocumentMP"/>
        <w:numPr>
          <w:ilvl w:val="1"/>
          <w:numId w:val="70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dentifica la funció del servei de directori, els seus elements i nomenclatura.</w:t>
      </w:r>
      <w:r w:rsidRPr="00134905">
        <w:t xml:space="preserve"> </w:t>
      </w:r>
    </w:p>
    <w:p w14:paraId="4228A3A6" w14:textId="47812D18" w:rsidR="00606597" w:rsidRPr="00134905" w:rsidRDefault="00606597" w:rsidP="00912DC0">
      <w:pPr>
        <w:pStyle w:val="TextdeldocumentMP"/>
        <w:numPr>
          <w:ilvl w:val="1"/>
          <w:numId w:val="70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econe</w:t>
      </w:r>
      <w:r w:rsidRPr="00134905">
        <w:t>ix</w:t>
      </w:r>
      <w:r w:rsidRPr="00134905">
        <w:rPr>
          <w:rFonts w:eastAsia="Arial" w:cs="Arial"/>
          <w:color w:val="000000"/>
        </w:rPr>
        <w:t xml:space="preserve"> el concepte de domini i les seves funcions</w:t>
      </w:r>
      <w:r w:rsidRPr="00134905">
        <w:t>.</w:t>
      </w:r>
    </w:p>
    <w:p w14:paraId="6FB87F36" w14:textId="616274FA" w:rsidR="003B029C" w:rsidRPr="00134905" w:rsidRDefault="003B029C" w:rsidP="00912DC0">
      <w:pPr>
        <w:pStyle w:val="TextdeldocumentMP"/>
        <w:numPr>
          <w:ilvl w:val="1"/>
          <w:numId w:val="70"/>
        </w:numPr>
        <w:ind w:left="0" w:firstLine="0"/>
      </w:pPr>
      <w:r w:rsidRPr="00134905">
        <w:t>E</w:t>
      </w:r>
      <w:r w:rsidRPr="00134905">
        <w:rPr>
          <w:rFonts w:eastAsia="Arial" w:cs="Arial"/>
          <w:color w:val="000000"/>
        </w:rPr>
        <w:t>stable</w:t>
      </w:r>
      <w:r w:rsidRPr="00134905">
        <w:t>ix</w:t>
      </w:r>
      <w:r w:rsidRPr="00134905">
        <w:rPr>
          <w:rFonts w:eastAsia="Arial" w:cs="Arial"/>
          <w:color w:val="000000"/>
        </w:rPr>
        <w:t xml:space="preserve"> relacions de confiança entre dominis.</w:t>
      </w:r>
    </w:p>
    <w:p w14:paraId="192E8645" w14:textId="72C9E478" w:rsidR="003B029C" w:rsidRPr="00134905" w:rsidRDefault="003B029C" w:rsidP="00912DC0">
      <w:pPr>
        <w:pStyle w:val="TextdeldocumentMP"/>
        <w:numPr>
          <w:ilvl w:val="1"/>
          <w:numId w:val="70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ealitza la instal·lació del servei de directori.</w:t>
      </w:r>
    </w:p>
    <w:p w14:paraId="464EB951" w14:textId="5225B805" w:rsidR="003B029C" w:rsidRPr="00134905" w:rsidRDefault="003B029C" w:rsidP="00912DC0">
      <w:pPr>
        <w:pStyle w:val="TextdeldocumentMP"/>
        <w:numPr>
          <w:ilvl w:val="1"/>
          <w:numId w:val="70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ealitza la configuració bàsica del servei de directori.</w:t>
      </w:r>
    </w:p>
    <w:p w14:paraId="0C117C00" w14:textId="44CB191E" w:rsidR="003B029C" w:rsidRPr="00134905" w:rsidRDefault="003B029C" w:rsidP="00912DC0">
      <w:pPr>
        <w:pStyle w:val="TextdeldocumentMP"/>
        <w:numPr>
          <w:ilvl w:val="1"/>
          <w:numId w:val="70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agrupacions d'elements per a la creació de models administratius.</w:t>
      </w:r>
    </w:p>
    <w:p w14:paraId="3E8F72D5" w14:textId="2C72ECDA" w:rsidR="003B029C" w:rsidRPr="00134905" w:rsidRDefault="003B029C" w:rsidP="00912DC0">
      <w:pPr>
        <w:pStyle w:val="TextdeldocumentMP"/>
        <w:numPr>
          <w:ilvl w:val="1"/>
          <w:numId w:val="70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nalitza l'estructura del servei de directori.</w:t>
      </w:r>
    </w:p>
    <w:p w14:paraId="338DAD1E" w14:textId="1B982C26" w:rsidR="003B029C" w:rsidRPr="00134905" w:rsidRDefault="003B029C" w:rsidP="00912DC0">
      <w:pPr>
        <w:pStyle w:val="TextdeldocumentMP"/>
        <w:numPr>
          <w:ilvl w:val="1"/>
          <w:numId w:val="70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eines d'administració de dominis.</w:t>
      </w:r>
    </w:p>
    <w:p w14:paraId="11EA6011" w14:textId="398ADD32" w:rsidR="003B029C" w:rsidRPr="00134905" w:rsidRDefault="003B029C" w:rsidP="00912DC0">
      <w:pPr>
        <w:pStyle w:val="Ttol3UF"/>
        <w:numPr>
          <w:ilvl w:val="0"/>
          <w:numId w:val="18"/>
        </w:numPr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Gestiona els recursos compartits del sistema, interpretant especificacions i determinant nivells de seguretat</w:t>
      </w:r>
      <w:r w:rsidRPr="00134905">
        <w:rPr>
          <w:rFonts w:eastAsia="Arial" w:cs="Arial"/>
          <w:color w:val="1F1F1F"/>
        </w:rPr>
        <w:t>.</w:t>
      </w:r>
    </w:p>
    <w:p w14:paraId="6B46DB23" w14:textId="77777777" w:rsidR="003B029C" w:rsidRPr="00134905" w:rsidRDefault="003B029C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1851CFDF" w14:textId="77777777" w:rsidR="003B029C" w:rsidRPr="00134905" w:rsidRDefault="003B029C" w:rsidP="00912DC0">
      <w:pPr>
        <w:pStyle w:val="Pargrafdellista"/>
        <w:numPr>
          <w:ilvl w:val="0"/>
          <w:numId w:val="18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15A04A4C" w14:textId="77777777" w:rsidR="003B029C" w:rsidRPr="00134905" w:rsidRDefault="003B029C" w:rsidP="00912DC0">
      <w:pPr>
        <w:pStyle w:val="Pargrafdellista"/>
        <w:numPr>
          <w:ilvl w:val="0"/>
          <w:numId w:val="18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0F5B950" w14:textId="77777777" w:rsidR="003B029C" w:rsidRPr="00134905" w:rsidRDefault="003B029C" w:rsidP="00912DC0">
      <w:pPr>
        <w:pStyle w:val="Pargrafdellista"/>
        <w:numPr>
          <w:ilvl w:val="0"/>
          <w:numId w:val="18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3B178C9" w14:textId="77777777" w:rsidR="00850157" w:rsidRDefault="003B029C" w:rsidP="00912DC0">
      <w:pPr>
        <w:pStyle w:val="TextdeldocumentMP"/>
        <w:numPr>
          <w:ilvl w:val="1"/>
          <w:numId w:val="71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econe</w:t>
      </w:r>
      <w:r w:rsidRPr="00134905">
        <w:t>ix</w:t>
      </w:r>
      <w:r w:rsidRPr="00134905">
        <w:rPr>
          <w:rFonts w:eastAsia="Arial" w:cs="Arial"/>
          <w:color w:val="000000"/>
        </w:rPr>
        <w:t xml:space="preserve"> la diferència entre permís i dret.</w:t>
      </w:r>
      <w:r w:rsidRPr="00134905">
        <w:t xml:space="preserve"> </w:t>
      </w:r>
    </w:p>
    <w:p w14:paraId="183C1AB6" w14:textId="5FB4BC87" w:rsidR="003B029C" w:rsidRPr="00134905" w:rsidRDefault="003B029C" w:rsidP="00912DC0">
      <w:pPr>
        <w:pStyle w:val="TextdeldocumentMP"/>
        <w:numPr>
          <w:ilvl w:val="1"/>
          <w:numId w:val="71"/>
        </w:numPr>
        <w:ind w:left="0" w:firstLine="0"/>
      </w:pPr>
      <w:r w:rsidRPr="00134905">
        <w:t>I</w:t>
      </w:r>
      <w:r w:rsidRPr="00850157">
        <w:rPr>
          <w:rFonts w:eastAsia="Arial" w:cs="Arial"/>
          <w:color w:val="000000"/>
        </w:rPr>
        <w:t>dentifica els recursos del sistema que es compartiran i en quines condicions</w:t>
      </w:r>
      <w:r w:rsidRPr="00134905">
        <w:t>.</w:t>
      </w:r>
    </w:p>
    <w:p w14:paraId="7C6666F9" w14:textId="78ED733F" w:rsidR="003B029C" w:rsidRPr="00134905" w:rsidRDefault="003B029C" w:rsidP="00912DC0">
      <w:pPr>
        <w:pStyle w:val="TextdeldocumentMP"/>
        <w:numPr>
          <w:ilvl w:val="1"/>
          <w:numId w:val="71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ssigna permisos als recursos del sistema que es compartiran.</w:t>
      </w:r>
    </w:p>
    <w:p w14:paraId="441389A9" w14:textId="768F0AB8" w:rsidR="003B029C" w:rsidRPr="00134905" w:rsidRDefault="003B029C" w:rsidP="00912DC0">
      <w:pPr>
        <w:pStyle w:val="TextdeldocumentMP"/>
        <w:numPr>
          <w:ilvl w:val="1"/>
          <w:numId w:val="71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ompart</w:t>
      </w:r>
      <w:r w:rsidRPr="00134905">
        <w:t>eix</w:t>
      </w:r>
      <w:r w:rsidRPr="00134905">
        <w:rPr>
          <w:rFonts w:eastAsia="Arial" w:cs="Arial"/>
          <w:color w:val="000000"/>
        </w:rPr>
        <w:t xml:space="preserve"> impressores en xarxa.</w:t>
      </w:r>
    </w:p>
    <w:p w14:paraId="689B37F7" w14:textId="5379F96F" w:rsidR="003B029C" w:rsidRPr="00134905" w:rsidRDefault="003B029C" w:rsidP="00912DC0">
      <w:pPr>
        <w:pStyle w:val="TextdeldocumentMP"/>
        <w:numPr>
          <w:ilvl w:val="1"/>
          <w:numId w:val="71"/>
        </w:numPr>
        <w:ind w:left="0" w:firstLine="0"/>
      </w:pPr>
      <w:r w:rsidRPr="00134905">
        <w:t>U</w:t>
      </w:r>
      <w:r w:rsidRPr="00134905">
        <w:rPr>
          <w:rFonts w:eastAsia="Arial" w:cs="Arial"/>
          <w:color w:val="000000"/>
        </w:rPr>
        <w:t>tilitza l'entorn gràfic per compartir recursos.</w:t>
      </w:r>
    </w:p>
    <w:p w14:paraId="4D8517C8" w14:textId="77777777" w:rsidR="003B029C" w:rsidRPr="00134905" w:rsidRDefault="003B029C" w:rsidP="00912DC0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E</w:t>
      </w:r>
      <w:r w:rsidRPr="00134905">
        <w:rPr>
          <w:rFonts w:eastAsia="Arial" w:cs="Arial"/>
          <w:color w:val="000000"/>
          <w:szCs w:val="22"/>
        </w:rPr>
        <w:t>stable</w:t>
      </w:r>
      <w:r w:rsidRPr="00134905">
        <w:t>ix</w:t>
      </w:r>
      <w:r w:rsidRPr="00134905">
        <w:rPr>
          <w:rFonts w:eastAsia="Arial" w:cs="Arial"/>
          <w:color w:val="000000"/>
          <w:szCs w:val="22"/>
        </w:rPr>
        <w:t xml:space="preserve"> nivells de seguretat per controlar l'accés del client als recursos compartits en xarxa.</w:t>
      </w:r>
    </w:p>
    <w:p w14:paraId="0962FB78" w14:textId="59A23279" w:rsidR="003B029C" w:rsidRPr="00134905" w:rsidRDefault="003B029C" w:rsidP="00912DC0">
      <w:pPr>
        <w:pStyle w:val="TextdeldocumentMP"/>
        <w:numPr>
          <w:ilvl w:val="1"/>
          <w:numId w:val="71"/>
        </w:numPr>
        <w:ind w:left="0" w:firstLine="0"/>
      </w:pPr>
      <w:r w:rsidRPr="00134905">
        <w:t>T</w:t>
      </w:r>
      <w:r w:rsidRPr="00134905">
        <w:rPr>
          <w:rFonts w:eastAsia="Arial" w:cs="Arial"/>
          <w:color w:val="000000"/>
        </w:rPr>
        <w:t>reballa en grup per comprovar l'accés als recursos compartits del sistema.</w:t>
      </w:r>
    </w:p>
    <w:p w14:paraId="68DFB63F" w14:textId="01C7A57D" w:rsidR="003B029C" w:rsidRPr="00134905" w:rsidRDefault="002F7C0E" w:rsidP="00912DC0">
      <w:pPr>
        <w:pStyle w:val="Ttol3UF"/>
        <w:numPr>
          <w:ilvl w:val="0"/>
          <w:numId w:val="72"/>
        </w:numPr>
        <w:ind w:left="0" w:firstLine="0"/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lastRenderedPageBreak/>
        <w:t>Realitza tasques de monitoratge i ús del sistema operatiu en xarxa, descrivint les eines utilitzades i identificant les principals incidències</w:t>
      </w:r>
      <w:r w:rsidR="003B029C" w:rsidRPr="00134905">
        <w:rPr>
          <w:rFonts w:eastAsia="Arial" w:cs="Arial"/>
          <w:color w:val="1F1F1F"/>
        </w:rPr>
        <w:t>.</w:t>
      </w:r>
    </w:p>
    <w:p w14:paraId="21AC3BE4" w14:textId="77777777" w:rsidR="002F7C0E" w:rsidRPr="00134905" w:rsidRDefault="002F7C0E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67824C8D" w14:textId="77777777" w:rsidR="002F7C0E" w:rsidRPr="00134905" w:rsidRDefault="002F7C0E" w:rsidP="00912DC0">
      <w:pPr>
        <w:pStyle w:val="Pargrafdellista"/>
        <w:numPr>
          <w:ilvl w:val="0"/>
          <w:numId w:val="7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CBFBC4E" w14:textId="77777777" w:rsidR="002F7C0E" w:rsidRPr="00134905" w:rsidRDefault="002F7C0E" w:rsidP="00912DC0">
      <w:pPr>
        <w:pStyle w:val="Pargrafdellista"/>
        <w:numPr>
          <w:ilvl w:val="0"/>
          <w:numId w:val="7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32A7B236" w14:textId="77777777" w:rsidR="002F7C0E" w:rsidRPr="00134905" w:rsidRDefault="002F7C0E" w:rsidP="00912DC0">
      <w:pPr>
        <w:pStyle w:val="Pargrafdellista"/>
        <w:numPr>
          <w:ilvl w:val="0"/>
          <w:numId w:val="7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66C8C18" w14:textId="2EEA9531" w:rsidR="002F7C0E" w:rsidRPr="00134905" w:rsidRDefault="002F7C0E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escri</w:t>
      </w:r>
      <w:r w:rsidRPr="00134905">
        <w:t>u</w:t>
      </w:r>
      <w:r w:rsidRPr="00134905">
        <w:rPr>
          <w:rFonts w:eastAsia="Arial" w:cs="Arial"/>
          <w:color w:val="000000"/>
        </w:rPr>
        <w:t xml:space="preserve"> les característiques dels programes de monitoratge.</w:t>
      </w:r>
      <w:r w:rsidRPr="00134905">
        <w:t xml:space="preserve"> </w:t>
      </w:r>
    </w:p>
    <w:p w14:paraId="6D4763AF" w14:textId="5AB351C6" w:rsidR="002F7C0E" w:rsidRPr="00134905" w:rsidRDefault="002F7C0E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dentifica problemes de rendiment en els dispositius d'emmagatzematge</w:t>
      </w:r>
      <w:r w:rsidRPr="00134905">
        <w:t>.</w:t>
      </w:r>
    </w:p>
    <w:p w14:paraId="2C54F611" w14:textId="584E4FE6" w:rsidR="002F7C0E" w:rsidRPr="00134905" w:rsidRDefault="002F7C0E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O</w:t>
      </w:r>
      <w:r w:rsidRPr="00134905">
        <w:rPr>
          <w:rFonts w:eastAsia="Arial" w:cs="Arial"/>
          <w:color w:val="000000"/>
        </w:rPr>
        <w:t>bserva l'activitat del sistema operatiu en xarxa a partir de les traces generades pel propi sistema.</w:t>
      </w:r>
    </w:p>
    <w:p w14:paraId="4F5C1819" w14:textId="28B9D904" w:rsidR="002F7C0E" w:rsidRPr="00134905" w:rsidRDefault="002F7C0E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R</w:t>
      </w:r>
      <w:r w:rsidRPr="00134905">
        <w:rPr>
          <w:rFonts w:eastAsia="Arial" w:cs="Arial"/>
          <w:color w:val="000000"/>
        </w:rPr>
        <w:t>ealitza tasques de manteniment del programari instal·lat en el sistema.</w:t>
      </w:r>
    </w:p>
    <w:p w14:paraId="13CE06F1" w14:textId="77777777" w:rsidR="002F7C0E" w:rsidRPr="00134905" w:rsidRDefault="002F7C0E" w:rsidP="00912DC0">
      <w:pPr>
        <w:numPr>
          <w:ilvl w:val="1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E</w:t>
      </w:r>
      <w:r w:rsidRPr="00134905">
        <w:rPr>
          <w:rFonts w:eastAsia="Arial" w:cs="Arial"/>
          <w:color w:val="000000"/>
          <w:szCs w:val="22"/>
        </w:rPr>
        <w:t>xecuta operacions per a l'automatització de tasques del sistema.</w:t>
      </w:r>
    </w:p>
    <w:p w14:paraId="7CC73123" w14:textId="48EA446E" w:rsidR="002F7C0E" w:rsidRPr="00134905" w:rsidRDefault="002F7C0E" w:rsidP="00912DC0">
      <w:pPr>
        <w:pStyle w:val="TextdeldocumentMP"/>
        <w:numPr>
          <w:ilvl w:val="1"/>
          <w:numId w:val="69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nterpretat la informació de configuració del sistema operatiu en xarxa.</w:t>
      </w:r>
    </w:p>
    <w:p w14:paraId="7744E719" w14:textId="30D47F7C" w:rsidR="002F7C0E" w:rsidRPr="00134905" w:rsidRDefault="002F7C0E" w:rsidP="00912DC0">
      <w:pPr>
        <w:pStyle w:val="Ttol3UF"/>
        <w:numPr>
          <w:ilvl w:val="0"/>
          <w:numId w:val="69"/>
        </w:numPr>
        <w:ind w:left="0" w:firstLine="0"/>
        <w:rPr>
          <w:rFonts w:eastAsia="Arial" w:cs="Arial"/>
          <w:color w:val="1F1F1F"/>
        </w:rPr>
      </w:pPr>
      <w:r w:rsidRPr="00134905">
        <w:rPr>
          <w:rFonts w:eastAsia="Arial" w:cs="Arial"/>
          <w:color w:val="1F1F1F"/>
          <w:highlight w:val="white"/>
        </w:rPr>
        <w:t>Realitza tasques d'integració de sistemes operatius lliures i propietaris, descrivint els avantatges de compartir recursos i instal·lant programari específic</w:t>
      </w:r>
      <w:r w:rsidRPr="00134905">
        <w:rPr>
          <w:rFonts w:eastAsia="Arial" w:cs="Arial"/>
          <w:color w:val="1F1F1F"/>
        </w:rPr>
        <w:t>.</w:t>
      </w:r>
    </w:p>
    <w:p w14:paraId="33EB1C43" w14:textId="77777777" w:rsidR="002F7C0E" w:rsidRPr="00134905" w:rsidRDefault="002F7C0E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5DA80623" w14:textId="77777777" w:rsidR="002F7C0E" w:rsidRPr="00134905" w:rsidRDefault="002F7C0E" w:rsidP="00912DC0">
      <w:pPr>
        <w:pStyle w:val="Pargrafdellista"/>
        <w:numPr>
          <w:ilvl w:val="0"/>
          <w:numId w:val="69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120057B7" w14:textId="77777777" w:rsidR="002F7C0E" w:rsidRPr="00134905" w:rsidRDefault="002F7C0E" w:rsidP="00912DC0">
      <w:pPr>
        <w:pStyle w:val="Pargrafdellista"/>
        <w:numPr>
          <w:ilvl w:val="0"/>
          <w:numId w:val="69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3231C9A5" w14:textId="77777777" w:rsidR="002F7C0E" w:rsidRPr="00134905" w:rsidRDefault="002F7C0E" w:rsidP="00912DC0">
      <w:pPr>
        <w:pStyle w:val="Pargrafdellista"/>
        <w:numPr>
          <w:ilvl w:val="0"/>
          <w:numId w:val="69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3B118154" w14:textId="5654C21D" w:rsidR="002F7C0E" w:rsidRPr="00134905" w:rsidRDefault="002F7C0E" w:rsidP="00912DC0">
      <w:pPr>
        <w:pStyle w:val="TextdeldocumentMP"/>
        <w:numPr>
          <w:ilvl w:val="1"/>
          <w:numId w:val="73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dentifica la necessitat de compartir recursos en xarxa entre diferents sistemes operatius.</w:t>
      </w:r>
      <w:r w:rsidRPr="00134905">
        <w:t xml:space="preserve"> </w:t>
      </w:r>
    </w:p>
    <w:p w14:paraId="299B4ACF" w14:textId="60AF761B" w:rsidR="002F7C0E" w:rsidRPr="00134905" w:rsidRDefault="002F7C0E" w:rsidP="00912DC0">
      <w:pPr>
        <w:pStyle w:val="TextdeldocumentMP"/>
        <w:numPr>
          <w:ilvl w:val="1"/>
          <w:numId w:val="73"/>
        </w:numPr>
        <w:ind w:left="0" w:firstLine="0"/>
      </w:pPr>
      <w:r w:rsidRPr="00134905">
        <w:t>C</w:t>
      </w:r>
      <w:r w:rsidRPr="00134905">
        <w:rPr>
          <w:rFonts w:eastAsia="Arial" w:cs="Arial"/>
          <w:color w:val="000000"/>
        </w:rPr>
        <w:t>omprova la connectivitat de la xarxa en un escenari heterogeni</w:t>
      </w:r>
      <w:r w:rsidRPr="00134905">
        <w:t>.</w:t>
      </w:r>
    </w:p>
    <w:p w14:paraId="4652CD50" w14:textId="3B7A2F3B" w:rsidR="002F7C0E" w:rsidRPr="00134905" w:rsidRDefault="002F7C0E" w:rsidP="00912DC0">
      <w:pPr>
        <w:pStyle w:val="TextdeldocumentMP"/>
        <w:numPr>
          <w:ilvl w:val="1"/>
          <w:numId w:val="73"/>
        </w:numPr>
        <w:ind w:left="0" w:firstLine="0"/>
      </w:pPr>
      <w:r w:rsidRPr="00134905">
        <w:t>D</w:t>
      </w:r>
      <w:r w:rsidRPr="00134905">
        <w:rPr>
          <w:rFonts w:eastAsia="Arial" w:cs="Arial"/>
          <w:color w:val="000000"/>
        </w:rPr>
        <w:t>escri</w:t>
      </w:r>
      <w:r w:rsidRPr="00134905">
        <w:t>u</w:t>
      </w:r>
      <w:r w:rsidRPr="00134905">
        <w:rPr>
          <w:rFonts w:eastAsia="Arial" w:cs="Arial"/>
          <w:color w:val="000000"/>
        </w:rPr>
        <w:t xml:space="preserve"> la funcionalitat dels serveis que permeten compartir recursos en xarxa.</w:t>
      </w:r>
    </w:p>
    <w:p w14:paraId="5972B5A9" w14:textId="0B3EAA8B" w:rsidR="002F7C0E" w:rsidRPr="00134905" w:rsidRDefault="002F7C0E" w:rsidP="00912DC0">
      <w:pPr>
        <w:pStyle w:val="TextdeldocumentMP"/>
        <w:numPr>
          <w:ilvl w:val="1"/>
          <w:numId w:val="73"/>
        </w:numPr>
        <w:ind w:left="0" w:firstLine="0"/>
      </w:pPr>
      <w:r w:rsidRPr="00134905">
        <w:t>I</w:t>
      </w:r>
      <w:r w:rsidRPr="00134905">
        <w:rPr>
          <w:rFonts w:eastAsia="Arial" w:cs="Arial"/>
          <w:color w:val="000000"/>
        </w:rPr>
        <w:t>nstal·la i configura serveis per compartir recursos en xarxa.</w:t>
      </w:r>
    </w:p>
    <w:p w14:paraId="7E215CED" w14:textId="61461ECD" w:rsidR="002F7C0E" w:rsidRPr="00134905" w:rsidRDefault="002F7C0E" w:rsidP="00912DC0">
      <w:pPr>
        <w:pStyle w:val="TextdeldocumentMP"/>
        <w:numPr>
          <w:ilvl w:val="1"/>
          <w:numId w:val="73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cced</w:t>
      </w:r>
      <w:r w:rsidRPr="00134905">
        <w:t>eix</w:t>
      </w:r>
      <w:r w:rsidRPr="00134905">
        <w:rPr>
          <w:rFonts w:eastAsia="Arial" w:cs="Arial"/>
          <w:color w:val="000000"/>
        </w:rPr>
        <w:t xml:space="preserve"> a sistemes d'arxius en xarxa des d'equips amb diferents sistemes operatius.</w:t>
      </w:r>
    </w:p>
    <w:p w14:paraId="5A188439" w14:textId="622FA87D" w:rsidR="002F7C0E" w:rsidRPr="00134905" w:rsidRDefault="002F7C0E" w:rsidP="00912DC0">
      <w:pPr>
        <w:pStyle w:val="TextdeldocumentMP"/>
        <w:numPr>
          <w:ilvl w:val="1"/>
          <w:numId w:val="73"/>
        </w:numPr>
        <w:ind w:left="0" w:firstLine="0"/>
      </w:pPr>
      <w:r w:rsidRPr="00134905">
        <w:t>A</w:t>
      </w:r>
      <w:r w:rsidRPr="00134905">
        <w:rPr>
          <w:rFonts w:eastAsia="Arial" w:cs="Arial"/>
          <w:color w:val="000000"/>
        </w:rPr>
        <w:t>cced</w:t>
      </w:r>
      <w:r w:rsidRPr="00134905">
        <w:t>eix</w:t>
      </w:r>
      <w:r w:rsidRPr="00134905">
        <w:rPr>
          <w:rFonts w:eastAsia="Arial" w:cs="Arial"/>
          <w:color w:val="000000"/>
        </w:rPr>
        <w:t xml:space="preserve"> a impressores des d'equips amb diferents sistemes operatius.</w:t>
      </w:r>
    </w:p>
    <w:p w14:paraId="595FA03F" w14:textId="1FBBA9B9" w:rsidR="002F7C0E" w:rsidRPr="00134905" w:rsidRDefault="002F7C0E" w:rsidP="00912DC0">
      <w:pPr>
        <w:pStyle w:val="TextdeldocumentMP"/>
        <w:numPr>
          <w:ilvl w:val="1"/>
          <w:numId w:val="73"/>
        </w:numPr>
        <w:ind w:left="0" w:firstLine="0"/>
      </w:pPr>
      <w:r w:rsidRPr="00134905">
        <w:t>T</w:t>
      </w:r>
      <w:r w:rsidRPr="00134905">
        <w:rPr>
          <w:rFonts w:eastAsia="Arial" w:cs="Arial"/>
          <w:color w:val="000000"/>
        </w:rPr>
        <w:t>reballa en grup.</w:t>
      </w:r>
    </w:p>
    <w:p w14:paraId="7D6ADBDF" w14:textId="2A32CAF2" w:rsidR="002F7C0E" w:rsidRPr="00134905" w:rsidRDefault="002F7C0E" w:rsidP="00912DC0">
      <w:pPr>
        <w:pStyle w:val="TextdeldocumentMP"/>
        <w:numPr>
          <w:ilvl w:val="1"/>
          <w:numId w:val="73"/>
        </w:numPr>
        <w:ind w:left="0" w:firstLine="0"/>
      </w:pPr>
      <w:r w:rsidRPr="00134905">
        <w:t>E</w:t>
      </w:r>
      <w:r w:rsidRPr="00134905">
        <w:rPr>
          <w:rFonts w:eastAsia="Arial" w:cs="Arial"/>
          <w:color w:val="000000"/>
        </w:rPr>
        <w:t>stable</w:t>
      </w:r>
      <w:r w:rsidRPr="00134905">
        <w:t>ix</w:t>
      </w:r>
      <w:r w:rsidRPr="00134905">
        <w:rPr>
          <w:rFonts w:eastAsia="Arial" w:cs="Arial"/>
          <w:color w:val="000000"/>
        </w:rPr>
        <w:t xml:space="preserve"> nivells de seguretat per controlar l'accés de l'usuari als recursos compartits en xarxa.</w:t>
      </w:r>
    </w:p>
    <w:p w14:paraId="0214DBDD" w14:textId="6D661432" w:rsidR="002F7C0E" w:rsidRPr="00731BC2" w:rsidRDefault="002F7C0E" w:rsidP="00912DC0">
      <w:pPr>
        <w:numPr>
          <w:ilvl w:val="1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C</w:t>
      </w:r>
      <w:r w:rsidRPr="00134905">
        <w:rPr>
          <w:rFonts w:eastAsia="Arial" w:cs="Arial"/>
          <w:color w:val="000000"/>
          <w:szCs w:val="22"/>
        </w:rPr>
        <w:t>omprova el funcionament dels serveis instal·lats.</w:t>
      </w:r>
    </w:p>
    <w:p w14:paraId="0021B722" w14:textId="77777777" w:rsidR="00731BC2" w:rsidRPr="00134905" w:rsidRDefault="00731BC2" w:rsidP="00731BC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4B5DA64" w14:textId="5929363B" w:rsidR="002F7C0E" w:rsidRPr="00134905" w:rsidRDefault="002F7C0E" w:rsidP="005969A7">
      <w:pPr>
        <w:pStyle w:val="TextdeldocumentMP"/>
        <w:spacing w:before="120" w:after="120"/>
        <w:contextualSpacing w:val="0"/>
      </w:pPr>
      <w:r w:rsidRPr="00134905">
        <w:t>Continguts</w:t>
      </w:r>
      <w:r w:rsidR="00084174">
        <w:t xml:space="preserve"> (orientatius)</w:t>
      </w:r>
    </w:p>
    <w:p w14:paraId="7F8819FF" w14:textId="50875E38" w:rsidR="002F7C0E" w:rsidRPr="00134905" w:rsidRDefault="002F7C0E" w:rsidP="00912DC0">
      <w:pPr>
        <w:pStyle w:val="TextdeldocumentMP"/>
        <w:numPr>
          <w:ilvl w:val="0"/>
          <w:numId w:val="19"/>
        </w:numPr>
        <w:ind w:left="0" w:firstLine="0"/>
      </w:pPr>
      <w:r w:rsidRPr="00134905">
        <w:rPr>
          <w:rFonts w:eastAsia="Arial" w:cs="Arial"/>
          <w:color w:val="000000"/>
        </w:rPr>
        <w:t>Instal·lació de sistemes operatius en xarxa</w:t>
      </w:r>
      <w:r w:rsidRPr="00134905">
        <w:t>:</w:t>
      </w:r>
    </w:p>
    <w:p w14:paraId="235A4C97" w14:textId="15E21749" w:rsidR="002F7C0E" w:rsidRPr="00134905" w:rsidRDefault="002F7C0E" w:rsidP="00912DC0">
      <w:pPr>
        <w:pStyle w:val="TextdeldocumentMP"/>
        <w:numPr>
          <w:ilvl w:val="1"/>
          <w:numId w:val="90"/>
        </w:numPr>
        <w:ind w:left="0" w:firstLine="0"/>
      </w:pPr>
      <w:r w:rsidRPr="00134905">
        <w:rPr>
          <w:rFonts w:eastAsia="Arial" w:cs="Arial"/>
          <w:color w:val="000000"/>
        </w:rPr>
        <w:t>Comprovació dels requisits tècnics. Preparació de la instal·lació</w:t>
      </w:r>
      <w:r w:rsidRPr="00134905">
        <w:t>.</w:t>
      </w:r>
    </w:p>
    <w:p w14:paraId="59EBF6F8" w14:textId="37C304A4" w:rsidR="002F7C0E" w:rsidRPr="00134905" w:rsidRDefault="002F7C0E" w:rsidP="00912DC0">
      <w:pPr>
        <w:pStyle w:val="TextdeldocumentMP"/>
        <w:numPr>
          <w:ilvl w:val="1"/>
          <w:numId w:val="90"/>
        </w:numPr>
        <w:ind w:left="0" w:firstLine="0"/>
      </w:pPr>
      <w:r w:rsidRPr="00134905">
        <w:rPr>
          <w:rFonts w:eastAsia="Arial" w:cs="Arial"/>
          <w:color w:val="000000"/>
        </w:rPr>
        <w:t>Particions i sistema d'arxius. Components. Mètodes</w:t>
      </w:r>
      <w:r w:rsidRPr="00134905">
        <w:t>.</w:t>
      </w:r>
    </w:p>
    <w:p w14:paraId="396A4B92" w14:textId="00D74526" w:rsidR="002F7C0E" w:rsidRPr="00134905" w:rsidRDefault="002F7C0E" w:rsidP="00912DC0">
      <w:pPr>
        <w:pStyle w:val="TextdeldocumentMP"/>
        <w:numPr>
          <w:ilvl w:val="1"/>
          <w:numId w:val="90"/>
        </w:numPr>
        <w:ind w:left="0" w:firstLine="0"/>
      </w:pPr>
      <w:r w:rsidRPr="00134905">
        <w:rPr>
          <w:rFonts w:eastAsia="Arial" w:cs="Arial"/>
          <w:color w:val="000000"/>
        </w:rPr>
        <w:t>Automatització.</w:t>
      </w:r>
    </w:p>
    <w:p w14:paraId="5D847F92" w14:textId="54827D00" w:rsidR="002F7C0E" w:rsidRPr="00134905" w:rsidRDefault="002F7C0E" w:rsidP="00912DC0">
      <w:pPr>
        <w:pStyle w:val="TextdeldocumentMP"/>
        <w:numPr>
          <w:ilvl w:val="1"/>
          <w:numId w:val="90"/>
        </w:numPr>
        <w:ind w:left="0" w:firstLine="0"/>
      </w:pPr>
      <w:r w:rsidRPr="00134905">
        <w:rPr>
          <w:rFonts w:eastAsia="Arial" w:cs="Arial"/>
          <w:color w:val="000000"/>
        </w:rPr>
        <w:t>Elaboració de la documentació sobre la instal·lació i incidències.</w:t>
      </w:r>
    </w:p>
    <w:p w14:paraId="2D02434A" w14:textId="4508B61D" w:rsidR="002F7C0E" w:rsidRPr="00084174" w:rsidRDefault="002F7C0E" w:rsidP="00912DC0">
      <w:pPr>
        <w:pStyle w:val="TextdeldocumentMP"/>
        <w:numPr>
          <w:ilvl w:val="1"/>
          <w:numId w:val="90"/>
        </w:numPr>
        <w:ind w:left="0" w:firstLine="0"/>
      </w:pPr>
      <w:r w:rsidRPr="00134905">
        <w:rPr>
          <w:rFonts w:eastAsia="Arial" w:cs="Arial"/>
          <w:color w:val="000000"/>
        </w:rPr>
        <w:t>Instal·lació de sistemes operatius en xarxa en màquines virtuals.</w:t>
      </w:r>
    </w:p>
    <w:p w14:paraId="7A3F44D5" w14:textId="77777777" w:rsidR="00084174" w:rsidRPr="00134905" w:rsidRDefault="00084174" w:rsidP="005969A7">
      <w:pPr>
        <w:pStyle w:val="TextdeldocumentMP"/>
      </w:pPr>
    </w:p>
    <w:p w14:paraId="5C397AB9" w14:textId="3424F710" w:rsidR="002F7C0E" w:rsidRPr="00134905" w:rsidRDefault="002F7C0E" w:rsidP="00912DC0">
      <w:pPr>
        <w:pStyle w:val="TextdeldocumentMP"/>
        <w:numPr>
          <w:ilvl w:val="0"/>
          <w:numId w:val="19"/>
        </w:numPr>
        <w:ind w:left="0" w:firstLine="0"/>
      </w:pPr>
      <w:r w:rsidRPr="00134905">
        <w:rPr>
          <w:rFonts w:eastAsia="Arial" w:cs="Arial"/>
          <w:color w:val="000000"/>
        </w:rPr>
        <w:t>Gestió d'usuaris i grups</w:t>
      </w:r>
      <w:r w:rsidRPr="00134905">
        <w:t>:</w:t>
      </w:r>
    </w:p>
    <w:p w14:paraId="2425E63F" w14:textId="3BC4736C" w:rsidR="002F7C0E" w:rsidRPr="00134905" w:rsidRDefault="002F7C0E" w:rsidP="00912DC0">
      <w:pPr>
        <w:pStyle w:val="TextdeldocumentMP"/>
        <w:numPr>
          <w:ilvl w:val="1"/>
          <w:numId w:val="91"/>
        </w:numPr>
        <w:ind w:left="0" w:firstLine="0"/>
      </w:pPr>
      <w:r w:rsidRPr="00134905">
        <w:rPr>
          <w:rFonts w:eastAsia="Arial" w:cs="Arial"/>
          <w:color w:val="000000"/>
        </w:rPr>
        <w:t>Compte d'usuari i grup</w:t>
      </w:r>
      <w:r w:rsidRPr="00134905">
        <w:t>.</w:t>
      </w:r>
    </w:p>
    <w:p w14:paraId="467396E7" w14:textId="7769A7EE" w:rsidR="002F7C0E" w:rsidRPr="00134905" w:rsidRDefault="002F7C0E" w:rsidP="00912DC0">
      <w:pPr>
        <w:pStyle w:val="TextdeldocumentMP"/>
        <w:numPr>
          <w:ilvl w:val="1"/>
          <w:numId w:val="91"/>
        </w:numPr>
        <w:ind w:left="0" w:firstLine="0"/>
      </w:pPr>
      <w:r w:rsidRPr="00134905">
        <w:rPr>
          <w:rFonts w:eastAsia="Arial" w:cs="Arial"/>
          <w:color w:val="000000"/>
        </w:rPr>
        <w:t>Tipus de perfils d'usuari. Perfils mòbils.</w:t>
      </w:r>
    </w:p>
    <w:p w14:paraId="70F8A893" w14:textId="2460363C" w:rsidR="002F7C0E" w:rsidRPr="00134905" w:rsidRDefault="002F7C0E" w:rsidP="00912DC0">
      <w:pPr>
        <w:pStyle w:val="TextdeldocumentMP"/>
        <w:numPr>
          <w:ilvl w:val="1"/>
          <w:numId w:val="91"/>
        </w:numPr>
        <w:ind w:left="0" w:firstLine="0"/>
      </w:pPr>
      <w:r w:rsidRPr="00134905">
        <w:rPr>
          <w:rFonts w:eastAsia="Arial" w:cs="Arial"/>
          <w:color w:val="000000"/>
        </w:rPr>
        <w:t>Gestió de grups. Tipus i àmbits. Propietats. Usuaris i grups predeterminats i especials del sistema.</w:t>
      </w:r>
    </w:p>
    <w:p w14:paraId="122EEE78" w14:textId="01787059" w:rsidR="002F7C0E" w:rsidRPr="00084174" w:rsidRDefault="002F7C0E" w:rsidP="00912DC0">
      <w:pPr>
        <w:pStyle w:val="TextdeldocumentMP"/>
        <w:numPr>
          <w:ilvl w:val="1"/>
          <w:numId w:val="91"/>
        </w:numPr>
        <w:ind w:left="0" w:firstLine="0"/>
      </w:pPr>
      <w:r w:rsidRPr="00134905">
        <w:rPr>
          <w:rFonts w:eastAsia="Arial" w:cs="Arial"/>
          <w:color w:val="000000"/>
        </w:rPr>
        <w:t>Comptes d'usuari. Plantilles.</w:t>
      </w:r>
    </w:p>
    <w:p w14:paraId="047AADD3" w14:textId="77777777" w:rsidR="00084174" w:rsidRPr="00134905" w:rsidRDefault="00084174" w:rsidP="005969A7">
      <w:pPr>
        <w:pStyle w:val="TextdeldocumentMP"/>
      </w:pPr>
    </w:p>
    <w:p w14:paraId="70F26402" w14:textId="1B9A2B34" w:rsidR="002F7C0E" w:rsidRPr="00134905" w:rsidRDefault="002F7C0E" w:rsidP="00912DC0">
      <w:pPr>
        <w:pStyle w:val="TextdeldocumentMP"/>
        <w:numPr>
          <w:ilvl w:val="0"/>
          <w:numId w:val="19"/>
        </w:numPr>
        <w:ind w:left="0" w:firstLine="0"/>
      </w:pPr>
      <w:r w:rsidRPr="00134905">
        <w:rPr>
          <w:rFonts w:eastAsia="Arial" w:cs="Arial"/>
          <w:color w:val="000000"/>
        </w:rPr>
        <w:lastRenderedPageBreak/>
        <w:t>Gestió de dominis</w:t>
      </w:r>
      <w:r w:rsidRPr="00134905">
        <w:t>:</w:t>
      </w:r>
    </w:p>
    <w:p w14:paraId="1DF3947E" w14:textId="5BA68873" w:rsidR="002F7C0E" w:rsidRPr="00134905" w:rsidRDefault="002F7C0E" w:rsidP="00912DC0">
      <w:pPr>
        <w:pStyle w:val="TextdeldocumentMP"/>
        <w:numPr>
          <w:ilvl w:val="1"/>
          <w:numId w:val="92"/>
        </w:numPr>
        <w:ind w:left="0" w:firstLine="0"/>
      </w:pPr>
      <w:r w:rsidRPr="00134905">
        <w:rPr>
          <w:rFonts w:eastAsia="Arial" w:cs="Arial"/>
          <w:color w:val="000000"/>
        </w:rPr>
        <w:t>Servei de directori i domini. Elements del servei de directori. Funcions del domini</w:t>
      </w:r>
      <w:r w:rsidRPr="00134905">
        <w:t>.</w:t>
      </w:r>
    </w:p>
    <w:p w14:paraId="3B6F8AE2" w14:textId="5CB1FA03" w:rsidR="002F7C0E" w:rsidRPr="00134905" w:rsidRDefault="002F7C0E" w:rsidP="00912DC0">
      <w:pPr>
        <w:pStyle w:val="TextdeldocumentMP"/>
        <w:numPr>
          <w:ilvl w:val="1"/>
          <w:numId w:val="92"/>
        </w:numPr>
        <w:ind w:left="0" w:firstLine="0"/>
      </w:pPr>
      <w:r w:rsidRPr="00134905">
        <w:rPr>
          <w:rFonts w:eastAsia="Arial" w:cs="Arial"/>
          <w:color w:val="000000"/>
        </w:rPr>
        <w:t>Instal·lació d'un servei de directori. Configuració bàsica.</w:t>
      </w:r>
    </w:p>
    <w:p w14:paraId="23151542" w14:textId="2E0CB3D5" w:rsidR="002F7C0E" w:rsidRPr="00084174" w:rsidRDefault="002F7C0E" w:rsidP="00912DC0">
      <w:pPr>
        <w:pStyle w:val="TextdeldocumentMP"/>
        <w:numPr>
          <w:ilvl w:val="1"/>
          <w:numId w:val="92"/>
        </w:numPr>
        <w:ind w:left="0" w:firstLine="0"/>
      </w:pPr>
      <w:r w:rsidRPr="00134905">
        <w:rPr>
          <w:rFonts w:eastAsia="Arial" w:cs="Arial"/>
          <w:color w:val="000000"/>
        </w:rPr>
        <w:t>Creació de dominis. Objectes que administra un domini: usuaris globals, grups, equips entre altres. Creació de relacions de confiança entre dominis. Creació d'agrupacions d'elements: nomenclatura.</w:t>
      </w:r>
    </w:p>
    <w:p w14:paraId="385BBB23" w14:textId="77777777" w:rsidR="00084174" w:rsidRPr="00134905" w:rsidRDefault="00084174" w:rsidP="005969A7">
      <w:pPr>
        <w:pStyle w:val="TextdeldocumentMP"/>
      </w:pPr>
    </w:p>
    <w:p w14:paraId="0ECB9D5F" w14:textId="23AAB3F9" w:rsidR="002F7C0E" w:rsidRPr="00134905" w:rsidRDefault="002F7C0E" w:rsidP="00912DC0">
      <w:pPr>
        <w:pStyle w:val="TextdeldocumentMP"/>
        <w:numPr>
          <w:ilvl w:val="0"/>
          <w:numId w:val="19"/>
        </w:numPr>
        <w:ind w:left="0" w:firstLine="0"/>
      </w:pPr>
      <w:r w:rsidRPr="00134905">
        <w:rPr>
          <w:rFonts w:eastAsia="Arial" w:cs="Arial"/>
          <w:color w:val="000000"/>
        </w:rPr>
        <w:t>Gestió dels recursos compartits en xarxa</w:t>
      </w:r>
      <w:r w:rsidRPr="00134905">
        <w:t>:</w:t>
      </w:r>
    </w:p>
    <w:p w14:paraId="34610DD2" w14:textId="6715218D" w:rsidR="002F7C0E" w:rsidRPr="00134905" w:rsidRDefault="00AD4EE6" w:rsidP="00912DC0">
      <w:pPr>
        <w:pStyle w:val="TextdeldocumentMP"/>
        <w:numPr>
          <w:ilvl w:val="1"/>
          <w:numId w:val="93"/>
        </w:numPr>
        <w:ind w:left="0" w:firstLine="0"/>
      </w:pPr>
      <w:r w:rsidRPr="00134905">
        <w:rPr>
          <w:color w:val="000000"/>
        </w:rPr>
        <w:t>Permisos i drets</w:t>
      </w:r>
      <w:r w:rsidR="002F7C0E" w:rsidRPr="00134905">
        <w:t>.</w:t>
      </w:r>
    </w:p>
    <w:p w14:paraId="4EA07505" w14:textId="28EA82A0" w:rsidR="00AD4EE6" w:rsidRPr="00134905" w:rsidRDefault="00AD4EE6" w:rsidP="00912DC0">
      <w:pPr>
        <w:pStyle w:val="TextdeldocumentMP"/>
        <w:numPr>
          <w:ilvl w:val="1"/>
          <w:numId w:val="93"/>
        </w:numPr>
        <w:ind w:left="0" w:firstLine="0"/>
      </w:pPr>
      <w:r w:rsidRPr="00134905">
        <w:rPr>
          <w:color w:val="000000"/>
        </w:rPr>
        <w:t>Compartir arxius i directoris a través de la xarxa.</w:t>
      </w:r>
    </w:p>
    <w:p w14:paraId="3A308CBF" w14:textId="47FF3288" w:rsidR="00AD4EE6" w:rsidRPr="00134905" w:rsidRDefault="00AD4EE6" w:rsidP="00912DC0">
      <w:pPr>
        <w:pStyle w:val="TextdeldocumentMP"/>
        <w:numPr>
          <w:ilvl w:val="1"/>
          <w:numId w:val="93"/>
        </w:numPr>
        <w:ind w:left="0" w:firstLine="0"/>
      </w:pPr>
      <w:r w:rsidRPr="00134905">
        <w:rPr>
          <w:color w:val="000000"/>
        </w:rPr>
        <w:t>Configuració de permisos de recurs compartit.</w:t>
      </w:r>
    </w:p>
    <w:p w14:paraId="244276C7" w14:textId="0881D408" w:rsidR="00AD4EE6" w:rsidRPr="00084174" w:rsidRDefault="00AD4EE6" w:rsidP="00912DC0">
      <w:pPr>
        <w:pStyle w:val="TextdeldocumentMP"/>
        <w:numPr>
          <w:ilvl w:val="1"/>
          <w:numId w:val="93"/>
        </w:numPr>
        <w:ind w:left="0" w:firstLine="0"/>
      </w:pPr>
      <w:r w:rsidRPr="00134905">
        <w:rPr>
          <w:color w:val="000000"/>
        </w:rPr>
        <w:t>Configuració d'impressores compartides en xarxa.</w:t>
      </w:r>
    </w:p>
    <w:p w14:paraId="77AFE3C9" w14:textId="77777777" w:rsidR="00084174" w:rsidRPr="00134905" w:rsidRDefault="00084174" w:rsidP="005969A7">
      <w:pPr>
        <w:pStyle w:val="TextdeldocumentMP"/>
      </w:pPr>
    </w:p>
    <w:p w14:paraId="68ED17F6" w14:textId="33E6B68E" w:rsidR="00AD4EE6" w:rsidRPr="00134905" w:rsidRDefault="00AD4EE6" w:rsidP="00912DC0">
      <w:pPr>
        <w:pStyle w:val="TextdeldocumentMP"/>
        <w:numPr>
          <w:ilvl w:val="0"/>
          <w:numId w:val="19"/>
        </w:numPr>
        <w:ind w:left="0" w:firstLine="0"/>
      </w:pPr>
      <w:r w:rsidRPr="00134905">
        <w:rPr>
          <w:color w:val="000000"/>
        </w:rPr>
        <w:t>Monitoratge i ús del sistema operatiu en xarxa</w:t>
      </w:r>
      <w:r w:rsidRPr="00134905">
        <w:t>:</w:t>
      </w:r>
    </w:p>
    <w:p w14:paraId="6ABD17C0" w14:textId="536E7B79" w:rsidR="00AD4EE6" w:rsidRPr="00134905" w:rsidRDefault="00AD4EE6" w:rsidP="00912DC0">
      <w:pPr>
        <w:pStyle w:val="TextdeldocumentMP"/>
        <w:numPr>
          <w:ilvl w:val="1"/>
          <w:numId w:val="94"/>
        </w:numPr>
        <w:ind w:left="0" w:firstLine="0"/>
      </w:pPr>
      <w:r w:rsidRPr="00134905">
        <w:rPr>
          <w:color w:val="000000"/>
        </w:rPr>
        <w:t>Arrencada del sistema operatiu en xarxa</w:t>
      </w:r>
      <w:r w:rsidRPr="00134905">
        <w:t>.</w:t>
      </w:r>
    </w:p>
    <w:p w14:paraId="4F2089EE" w14:textId="1126F065" w:rsidR="00AD4EE6" w:rsidRPr="00A42F4F" w:rsidRDefault="00AD4EE6" w:rsidP="00912DC0">
      <w:pPr>
        <w:pStyle w:val="TextdeldocumentMP"/>
        <w:numPr>
          <w:ilvl w:val="1"/>
          <w:numId w:val="94"/>
        </w:numPr>
        <w:ind w:left="0" w:firstLine="0"/>
        <w:rPr>
          <w:color w:val="000000"/>
        </w:rPr>
      </w:pPr>
      <w:r w:rsidRPr="00134905">
        <w:rPr>
          <w:color w:val="000000"/>
        </w:rPr>
        <w:t>Descripció de les fallades produïdes en l'arrencada: possibles solucions.</w:t>
      </w:r>
    </w:p>
    <w:p w14:paraId="1F67504B" w14:textId="1E4E49C0" w:rsidR="00AD4EE6" w:rsidRPr="00134905" w:rsidRDefault="00AD4EE6" w:rsidP="00912DC0">
      <w:pPr>
        <w:pStyle w:val="TextdeldocumentMP"/>
        <w:numPr>
          <w:ilvl w:val="1"/>
          <w:numId w:val="94"/>
        </w:numPr>
        <w:ind w:left="0" w:firstLine="0"/>
      </w:pPr>
      <w:r w:rsidRPr="00134905">
        <w:rPr>
          <w:color w:val="000000"/>
        </w:rPr>
        <w:t>Utilització d'eines per al control i seguiment del rendiment del sistema operatiu en xarxa.</w:t>
      </w:r>
    </w:p>
    <w:p w14:paraId="6122CA74" w14:textId="510900B6" w:rsidR="00AD4EE6" w:rsidRPr="00134905" w:rsidRDefault="00AD4EE6" w:rsidP="00912DC0">
      <w:pPr>
        <w:pStyle w:val="TextdeldocumentMP"/>
        <w:numPr>
          <w:ilvl w:val="1"/>
          <w:numId w:val="94"/>
        </w:numPr>
        <w:ind w:left="0" w:firstLine="0"/>
      </w:pPr>
      <w:r w:rsidRPr="00134905">
        <w:rPr>
          <w:color w:val="000000"/>
        </w:rPr>
        <w:t>Gestió dels processos relatius als serveis del sistema operatiu en xarxa.</w:t>
      </w:r>
    </w:p>
    <w:p w14:paraId="278D8C22" w14:textId="796F3396" w:rsidR="00AD4EE6" w:rsidRPr="00134905" w:rsidRDefault="00AD4EE6" w:rsidP="00912DC0">
      <w:pPr>
        <w:pStyle w:val="TextdeldocumentMP"/>
        <w:numPr>
          <w:ilvl w:val="0"/>
          <w:numId w:val="19"/>
        </w:numPr>
        <w:ind w:left="0" w:firstLine="0"/>
      </w:pPr>
      <w:r w:rsidRPr="00134905">
        <w:rPr>
          <w:color w:val="000000"/>
        </w:rPr>
        <w:t>Integració de sistemes operatius en xarxa lliures i propietaris</w:t>
      </w:r>
      <w:r w:rsidRPr="00134905">
        <w:t>:</w:t>
      </w:r>
    </w:p>
    <w:p w14:paraId="7C45A99F" w14:textId="0A9DA8B9" w:rsidR="00AD4EE6" w:rsidRPr="00134905" w:rsidRDefault="00AD4EE6" w:rsidP="00912DC0">
      <w:pPr>
        <w:pStyle w:val="TextdeldocumentMP"/>
        <w:numPr>
          <w:ilvl w:val="1"/>
          <w:numId w:val="95"/>
        </w:numPr>
        <w:ind w:left="0" w:firstLine="0"/>
      </w:pPr>
      <w:r w:rsidRPr="00134905">
        <w:rPr>
          <w:color w:val="000000"/>
        </w:rPr>
        <w:t>Descripció d'escenaris heterogenis</w:t>
      </w:r>
      <w:r w:rsidRPr="00134905">
        <w:t>.</w:t>
      </w:r>
    </w:p>
    <w:p w14:paraId="2CDD5992" w14:textId="6C4E97F4" w:rsidR="00AD4EE6" w:rsidRPr="00134905" w:rsidRDefault="00AD4EE6" w:rsidP="00912DC0">
      <w:pPr>
        <w:pStyle w:val="TextdeldocumentMP"/>
        <w:numPr>
          <w:ilvl w:val="1"/>
          <w:numId w:val="95"/>
        </w:numPr>
        <w:ind w:left="0" w:firstLine="0"/>
      </w:pPr>
      <w:r w:rsidRPr="00134905">
        <w:rPr>
          <w:color w:val="000000"/>
        </w:rPr>
        <w:t>Instal·lació, configuració i ús de serveis de xarxa per a compartir recursos.</w:t>
      </w:r>
    </w:p>
    <w:p w14:paraId="6ABA1900" w14:textId="2FA9311F" w:rsidR="00AD4EE6" w:rsidRPr="00134905" w:rsidRDefault="00AD4EE6" w:rsidP="00912DC0">
      <w:pPr>
        <w:pStyle w:val="TextdeldocumentMP"/>
        <w:numPr>
          <w:ilvl w:val="1"/>
          <w:numId w:val="95"/>
        </w:numPr>
        <w:ind w:left="0" w:firstLine="0"/>
      </w:pPr>
      <w:r w:rsidRPr="00134905">
        <w:rPr>
          <w:color w:val="000000"/>
        </w:rPr>
        <w:t>Configuració de recursos compartits en xarxa.</w:t>
      </w:r>
    </w:p>
    <w:p w14:paraId="08CE4699" w14:textId="41D4169D" w:rsidR="00AD4EE6" w:rsidRPr="00134905" w:rsidRDefault="00AD4EE6" w:rsidP="00912DC0">
      <w:pPr>
        <w:pStyle w:val="TextdeldocumentMP"/>
        <w:numPr>
          <w:ilvl w:val="1"/>
          <w:numId w:val="95"/>
        </w:numPr>
        <w:ind w:left="0" w:firstLine="0"/>
      </w:pPr>
      <w:r w:rsidRPr="00134905">
        <w:rPr>
          <w:color w:val="000000"/>
        </w:rPr>
        <w:t>Seguretat dels recursos compartits en xarxa.</w:t>
      </w:r>
    </w:p>
    <w:p w14:paraId="00745F2E" w14:textId="77777777" w:rsidR="00AD4EE6" w:rsidRPr="00134905" w:rsidRDefault="00AD4EE6" w:rsidP="005969A7">
      <w:pPr>
        <w:pStyle w:val="TextdeldocumentMP"/>
      </w:pPr>
    </w:p>
    <w:p w14:paraId="0FA4C441" w14:textId="3C4CEAC3" w:rsidR="00AD4EE6" w:rsidRPr="00134905" w:rsidRDefault="00AD4EE6" w:rsidP="005969A7">
      <w:pPr>
        <w:pStyle w:val="Ttol2MP"/>
      </w:pPr>
      <w:r w:rsidRPr="00134905">
        <w:t xml:space="preserve">0225. </w:t>
      </w:r>
      <w:r w:rsidRPr="00134905">
        <w:rPr>
          <w:color w:val="000000"/>
          <w:szCs w:val="24"/>
        </w:rPr>
        <w:t>Xarxes locals</w:t>
      </w:r>
    </w:p>
    <w:p w14:paraId="3F09ACE2" w14:textId="77777777" w:rsidR="00AD4EE6" w:rsidRPr="00134905" w:rsidRDefault="00AD4EE6" w:rsidP="005969A7">
      <w:pPr>
        <w:pStyle w:val="TextdeldocumentMP"/>
      </w:pPr>
      <w:r w:rsidRPr="00134905">
        <w:t>Durada: 198 hores</w:t>
      </w:r>
    </w:p>
    <w:p w14:paraId="713A2793" w14:textId="77777777" w:rsidR="00AD4EE6" w:rsidRPr="00134905" w:rsidRDefault="00AD4EE6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 132 hores</w:t>
      </w:r>
    </w:p>
    <w:p w14:paraId="5F0D2B8F" w14:textId="1E44F47B" w:rsidR="00AD4EE6" w:rsidRDefault="00AD4EE6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d’estada a l’empresa: 66 hores</w:t>
      </w:r>
    </w:p>
    <w:p w14:paraId="5663CB1B" w14:textId="7132A74D" w:rsidR="00084174" w:rsidRDefault="00084174" w:rsidP="005969A7">
      <w:pPr>
        <w:pStyle w:val="TextdeldocumentMP"/>
        <w:rPr>
          <w:rFonts w:cs="Arial"/>
        </w:rPr>
      </w:pPr>
    </w:p>
    <w:p w14:paraId="3F491E52" w14:textId="6F5A6C1E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02D2AC53" w14:textId="75D3BB9D" w:rsidR="00AD4EE6" w:rsidRPr="00134905" w:rsidRDefault="00AD4EE6" w:rsidP="00912DC0">
      <w:pPr>
        <w:pStyle w:val="Ttol3UF"/>
        <w:numPr>
          <w:ilvl w:val="0"/>
          <w:numId w:val="74"/>
        </w:numPr>
        <w:ind w:left="0" w:firstLine="0"/>
      </w:pPr>
      <w:r w:rsidRPr="00134905">
        <w:rPr>
          <w:color w:val="1F1F1F"/>
          <w:highlight w:val="white"/>
        </w:rPr>
        <w:t>Reconeix l'estructura de xarxes locals cablejades analitzant-ne les característiques d'entorns d'aplicació i descrivint-ne la funcionalitat dels seus components</w:t>
      </w:r>
      <w:r w:rsidRPr="00134905">
        <w:rPr>
          <w:rFonts w:eastAsia="Arial" w:cs="Arial"/>
          <w:color w:val="1F1F1F"/>
        </w:rPr>
        <w:t>.</w:t>
      </w:r>
    </w:p>
    <w:p w14:paraId="71172520" w14:textId="77777777" w:rsidR="00AD4EE6" w:rsidRPr="00134905" w:rsidRDefault="00AD4EE6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1FF82873" w14:textId="20D0F9BE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els principis de funcionament de les xarxes locals</w:t>
      </w:r>
      <w:r w:rsidRPr="00134905">
        <w:rPr>
          <w:rFonts w:eastAsia="Arial" w:cs="Arial"/>
          <w:color w:val="000000"/>
        </w:rPr>
        <w:t>.</w:t>
      </w:r>
      <w:r w:rsidRPr="00134905">
        <w:t xml:space="preserve"> </w:t>
      </w:r>
    </w:p>
    <w:p w14:paraId="0E34917B" w14:textId="26AC35B0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I</w:t>
      </w:r>
      <w:r w:rsidRPr="00134905">
        <w:rPr>
          <w:color w:val="000000"/>
        </w:rPr>
        <w:t>dentifica els diferents tipus de xarxes</w:t>
      </w:r>
      <w:r w:rsidRPr="00134905">
        <w:t>.</w:t>
      </w:r>
    </w:p>
    <w:p w14:paraId="3EB50C96" w14:textId="1E3875DC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els elements de la xarxa local i la seva funció.</w:t>
      </w:r>
    </w:p>
    <w:p w14:paraId="770E2CB2" w14:textId="394D3D1B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I</w:t>
      </w:r>
      <w:r w:rsidRPr="00134905">
        <w:rPr>
          <w:color w:val="000000"/>
        </w:rPr>
        <w:t>dentifica i classifica els mitjans de transmissió.</w:t>
      </w:r>
    </w:p>
    <w:p w14:paraId="632DF612" w14:textId="707FC995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el mapa físic de la xarxa local.</w:t>
      </w:r>
    </w:p>
    <w:p w14:paraId="71653C08" w14:textId="70B98DB4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U</w:t>
      </w:r>
      <w:r w:rsidRPr="00134905">
        <w:rPr>
          <w:color w:val="000000"/>
        </w:rPr>
        <w:t>tilitza aplicacions per representar el mapa físic de la xarxa local.</w:t>
      </w:r>
    </w:p>
    <w:p w14:paraId="1E287173" w14:textId="77777777" w:rsidR="00AD4EE6" w:rsidRPr="00134905" w:rsidRDefault="00AD4EE6" w:rsidP="00912DC0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les diferents topologies de xarxa.</w:t>
      </w:r>
    </w:p>
    <w:p w14:paraId="752DED5D" w14:textId="09999D74" w:rsidR="00AD4EE6" w:rsidRPr="00134905" w:rsidRDefault="00AD4EE6" w:rsidP="00912DC0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lastRenderedPageBreak/>
        <w:t>I</w:t>
      </w:r>
      <w:r w:rsidRPr="00134905">
        <w:rPr>
          <w:color w:val="000000"/>
        </w:rPr>
        <w:t>dentifica estructures alternatives.</w:t>
      </w:r>
    </w:p>
    <w:p w14:paraId="75A7C63B" w14:textId="2BC5C4F5" w:rsidR="00AD4EE6" w:rsidRPr="00134905" w:rsidRDefault="00AD4EE6" w:rsidP="00912DC0">
      <w:pPr>
        <w:pStyle w:val="Ttol3UF"/>
        <w:numPr>
          <w:ilvl w:val="0"/>
          <w:numId w:val="74"/>
        </w:numPr>
        <w:ind w:left="0" w:firstLine="0"/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Desplega el cablejat d'una xarxa local interpretant-ne especificacions i aplicant-hi tècniques de muntatge</w:t>
      </w:r>
      <w:r w:rsidRPr="00134905">
        <w:rPr>
          <w:rFonts w:eastAsia="Arial" w:cs="Arial"/>
          <w:color w:val="1F1F1F"/>
        </w:rPr>
        <w:t>.</w:t>
      </w:r>
    </w:p>
    <w:p w14:paraId="3EE63351" w14:textId="77777777" w:rsidR="00AD4EE6" w:rsidRPr="00134905" w:rsidRDefault="00AD4EE6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299D2DA" w14:textId="77777777" w:rsidR="00AD4EE6" w:rsidRPr="00134905" w:rsidRDefault="00AD4EE6" w:rsidP="00912DC0">
      <w:pPr>
        <w:pStyle w:val="Pargrafdellista"/>
        <w:numPr>
          <w:ilvl w:val="0"/>
          <w:numId w:val="2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04B95D1" w14:textId="77777777" w:rsidR="00AD4EE6" w:rsidRPr="00134905" w:rsidRDefault="00AD4EE6" w:rsidP="00912DC0">
      <w:pPr>
        <w:pStyle w:val="Pargrafdellista"/>
        <w:numPr>
          <w:ilvl w:val="0"/>
          <w:numId w:val="2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04B8371" w14:textId="1527EFF9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els principis funcionals de les xarxes locals</w:t>
      </w:r>
      <w:r w:rsidRPr="00134905">
        <w:rPr>
          <w:rFonts w:eastAsia="Arial" w:cs="Arial"/>
          <w:color w:val="000000"/>
        </w:rPr>
        <w:t>.</w:t>
      </w:r>
      <w:r w:rsidRPr="00134905">
        <w:t xml:space="preserve"> </w:t>
      </w:r>
    </w:p>
    <w:p w14:paraId="0BFE57CD" w14:textId="06721C75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I</w:t>
      </w:r>
      <w:r w:rsidRPr="00134905">
        <w:rPr>
          <w:color w:val="000000"/>
        </w:rPr>
        <w:t>dentifica els diferents tipus de xarxes</w:t>
      </w:r>
      <w:r w:rsidRPr="00134905">
        <w:t>.</w:t>
      </w:r>
    </w:p>
    <w:p w14:paraId="62BA6595" w14:textId="150D2C1C" w:rsidR="00AD4EE6" w:rsidRPr="00134905" w:rsidRDefault="00AD4EE6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D</w:t>
      </w:r>
      <w:r w:rsidRPr="00134905">
        <w:rPr>
          <w:color w:val="000000"/>
        </w:rPr>
        <w:t>iferencia els mitjans de transmissió.</w:t>
      </w:r>
    </w:p>
    <w:p w14:paraId="4D01917C" w14:textId="77777777" w:rsidR="00AD4EE6" w:rsidRPr="00134905" w:rsidRDefault="00AD4EE6" w:rsidP="00912DC0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els detalls del cablejat de la instal·lació i el seu desplegament (categoria del cablejat, espais pels quals discorre, suport per a les canalitzacions, entre altres).</w:t>
      </w:r>
    </w:p>
    <w:p w14:paraId="3561F548" w14:textId="1637FA60" w:rsidR="00AD4EE6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rPr>
          <w:color w:val="000000"/>
        </w:rPr>
        <w:t>Selecciona i munta les canalitzacions i tubs.</w:t>
      </w:r>
    </w:p>
    <w:p w14:paraId="7C8CF5C2" w14:textId="5C102F0C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M</w:t>
      </w:r>
      <w:r w:rsidRPr="00134905">
        <w:rPr>
          <w:color w:val="000000"/>
        </w:rPr>
        <w:t>unta els armaris de comunicacions i els seus accessoris.</w:t>
      </w:r>
    </w:p>
    <w:p w14:paraId="73E9C2C9" w14:textId="6C8E14C0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M</w:t>
      </w:r>
      <w:r w:rsidRPr="00134905">
        <w:rPr>
          <w:color w:val="000000"/>
        </w:rPr>
        <w:t>unta i estable</w:t>
      </w:r>
      <w:r w:rsidRPr="00134905">
        <w:t>ix</w:t>
      </w:r>
      <w:r w:rsidRPr="00134905">
        <w:rPr>
          <w:color w:val="000000"/>
        </w:rPr>
        <w:t xml:space="preserve"> connexió les preses d'usuari i panells de connexions.</w:t>
      </w:r>
    </w:p>
    <w:p w14:paraId="21BF065C" w14:textId="4D4DAABF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P</w:t>
      </w:r>
      <w:r w:rsidRPr="00134905">
        <w:rPr>
          <w:color w:val="000000"/>
        </w:rPr>
        <w:t>rova les línies de comunicació entre les preses d'usuari i panells de connexions.</w:t>
      </w:r>
    </w:p>
    <w:p w14:paraId="379C3695" w14:textId="41C19362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E</w:t>
      </w:r>
      <w:r w:rsidRPr="00134905">
        <w:rPr>
          <w:color w:val="000000"/>
        </w:rPr>
        <w:t>tiqueta els cables i preses d'usuari.</w:t>
      </w:r>
    </w:p>
    <w:p w14:paraId="3A3FF29D" w14:textId="4920228F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T</w:t>
      </w:r>
      <w:r w:rsidRPr="00134905">
        <w:rPr>
          <w:color w:val="000000"/>
        </w:rPr>
        <w:t>reballa amb la qualitat i seguretat requerides.</w:t>
      </w:r>
    </w:p>
    <w:p w14:paraId="150991B7" w14:textId="0575FE17" w:rsidR="00A96FF4" w:rsidRPr="00134905" w:rsidRDefault="00A96FF4" w:rsidP="00912DC0">
      <w:pPr>
        <w:pStyle w:val="Ttol3UF"/>
        <w:numPr>
          <w:ilvl w:val="0"/>
          <w:numId w:val="74"/>
        </w:numPr>
        <w:ind w:left="0" w:firstLine="0"/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Interconnecta equips en xarxes locals cablejades descrivint estàndards de cablejat i aplicant tècniques de muntatge de connectors</w:t>
      </w:r>
      <w:r w:rsidRPr="00134905">
        <w:rPr>
          <w:rFonts w:eastAsia="Arial" w:cs="Arial"/>
          <w:color w:val="1F1F1F"/>
        </w:rPr>
        <w:t>.</w:t>
      </w:r>
    </w:p>
    <w:p w14:paraId="47D22E08" w14:textId="77777777" w:rsidR="00A96FF4" w:rsidRPr="00134905" w:rsidRDefault="00A96FF4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653CC045" w14:textId="77777777" w:rsidR="00A96FF4" w:rsidRPr="00134905" w:rsidRDefault="00A96FF4" w:rsidP="00912DC0">
      <w:pPr>
        <w:pStyle w:val="Pargrafdellista"/>
        <w:numPr>
          <w:ilvl w:val="0"/>
          <w:numId w:val="74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6A90F53" w14:textId="77777777" w:rsidR="00A96FF4" w:rsidRPr="00134905" w:rsidRDefault="00A96FF4" w:rsidP="00912DC0">
      <w:pPr>
        <w:pStyle w:val="Pargrafdellista"/>
        <w:numPr>
          <w:ilvl w:val="0"/>
          <w:numId w:val="74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217D4BF" w14:textId="77777777" w:rsidR="00A96FF4" w:rsidRPr="00134905" w:rsidRDefault="00A96FF4" w:rsidP="00912DC0">
      <w:pPr>
        <w:pStyle w:val="Pargrafdellista"/>
        <w:numPr>
          <w:ilvl w:val="0"/>
          <w:numId w:val="21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1D00266" w14:textId="77777777" w:rsidR="00A96FF4" w:rsidRPr="00134905" w:rsidRDefault="00A96FF4" w:rsidP="00912DC0">
      <w:pPr>
        <w:pStyle w:val="Pargrafdellista"/>
        <w:numPr>
          <w:ilvl w:val="0"/>
          <w:numId w:val="21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14F88E2F" w14:textId="77777777" w:rsidR="00A96FF4" w:rsidRPr="00134905" w:rsidRDefault="00A96FF4" w:rsidP="00912DC0">
      <w:pPr>
        <w:pStyle w:val="Pargrafdellista"/>
        <w:numPr>
          <w:ilvl w:val="0"/>
          <w:numId w:val="21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EBDD171" w14:textId="3A397C2B" w:rsidR="00A96FF4" w:rsidRPr="00134905" w:rsidRDefault="00A96FF4" w:rsidP="00912DC0">
      <w:pPr>
        <w:pStyle w:val="TextdeldocumentMP"/>
        <w:numPr>
          <w:ilvl w:val="1"/>
          <w:numId w:val="75"/>
        </w:numPr>
        <w:ind w:left="0" w:firstLine="0"/>
      </w:pPr>
      <w:r w:rsidRPr="00134905">
        <w:t>I</w:t>
      </w:r>
      <w:r w:rsidRPr="00134905">
        <w:rPr>
          <w:color w:val="000000"/>
        </w:rPr>
        <w:t>nterpreta el pla de muntatge lògic de la xarxa</w:t>
      </w:r>
      <w:r w:rsidRPr="00134905">
        <w:rPr>
          <w:rFonts w:eastAsia="Arial" w:cs="Arial"/>
          <w:color w:val="000000"/>
        </w:rPr>
        <w:t>.</w:t>
      </w:r>
      <w:r w:rsidRPr="00134905">
        <w:t xml:space="preserve"> </w:t>
      </w:r>
    </w:p>
    <w:p w14:paraId="5318EAA3" w14:textId="5CE27736" w:rsidR="00A96FF4" w:rsidRPr="00134905" w:rsidRDefault="00A96FF4" w:rsidP="00912DC0">
      <w:pPr>
        <w:pStyle w:val="TextdeldocumentMP"/>
        <w:numPr>
          <w:ilvl w:val="1"/>
          <w:numId w:val="75"/>
        </w:numPr>
        <w:ind w:left="0" w:firstLine="0"/>
      </w:pPr>
      <w:r w:rsidRPr="00134905">
        <w:t>M</w:t>
      </w:r>
      <w:r w:rsidRPr="00134905">
        <w:rPr>
          <w:color w:val="000000"/>
        </w:rPr>
        <w:t>unta els adaptadors de xarxa en els equips</w:t>
      </w:r>
      <w:r w:rsidRPr="00134905">
        <w:t>.</w:t>
      </w:r>
    </w:p>
    <w:p w14:paraId="1F4286B9" w14:textId="2F2CA475" w:rsidR="00A96FF4" w:rsidRPr="00134905" w:rsidRDefault="00A96FF4" w:rsidP="00912DC0">
      <w:pPr>
        <w:pStyle w:val="TextdeldocumentMP"/>
        <w:numPr>
          <w:ilvl w:val="1"/>
          <w:numId w:val="75"/>
        </w:numPr>
        <w:ind w:left="0" w:firstLine="0"/>
      </w:pPr>
      <w:r w:rsidRPr="00134905">
        <w:t>M</w:t>
      </w:r>
      <w:r w:rsidRPr="00134905">
        <w:rPr>
          <w:color w:val="000000"/>
        </w:rPr>
        <w:t>unta connectors sobre cables (coure i fibra) de xarxa.</w:t>
      </w:r>
    </w:p>
    <w:p w14:paraId="5EADDF0A" w14:textId="6C97040F" w:rsidR="00A96FF4" w:rsidRPr="00134905" w:rsidRDefault="00A96FF4" w:rsidP="00912DC0">
      <w:pPr>
        <w:pStyle w:val="TextdeldocumentMP"/>
        <w:numPr>
          <w:ilvl w:val="1"/>
          <w:numId w:val="75"/>
        </w:numPr>
        <w:ind w:left="0" w:firstLine="0"/>
      </w:pPr>
      <w:r w:rsidRPr="00134905">
        <w:t>M</w:t>
      </w:r>
      <w:r w:rsidRPr="00134905">
        <w:rPr>
          <w:color w:val="000000"/>
        </w:rPr>
        <w:t>unta els equips de commutació en els armaris de comunicacions.</w:t>
      </w:r>
    </w:p>
    <w:p w14:paraId="7883A4E3" w14:textId="435FB34C" w:rsidR="00A96FF4" w:rsidRPr="00134905" w:rsidRDefault="00A96FF4" w:rsidP="00912DC0">
      <w:pPr>
        <w:pStyle w:val="TextdeldocumentMP"/>
        <w:numPr>
          <w:ilvl w:val="1"/>
          <w:numId w:val="75"/>
        </w:numPr>
        <w:ind w:left="0" w:firstLine="0"/>
      </w:pPr>
      <w:r w:rsidRPr="00134905">
        <w:t>C</w:t>
      </w:r>
      <w:r w:rsidRPr="00134905">
        <w:rPr>
          <w:color w:val="000000"/>
        </w:rPr>
        <w:t>onnecta els equips de commutació als panells de connexions.</w:t>
      </w:r>
    </w:p>
    <w:p w14:paraId="496E39E2" w14:textId="12879E8F" w:rsidR="00A96FF4" w:rsidRPr="00134905" w:rsidRDefault="00A96FF4" w:rsidP="00912DC0">
      <w:pPr>
        <w:pStyle w:val="TextdeldocumentMP"/>
        <w:numPr>
          <w:ilvl w:val="1"/>
          <w:numId w:val="75"/>
        </w:numPr>
        <w:ind w:left="0" w:firstLine="0"/>
      </w:pPr>
      <w:r w:rsidRPr="00134905">
        <w:t>V</w:t>
      </w:r>
      <w:r w:rsidRPr="00134905">
        <w:rPr>
          <w:color w:val="000000"/>
        </w:rPr>
        <w:t>erifica la connectivitat de la instal·lació.</w:t>
      </w:r>
    </w:p>
    <w:p w14:paraId="77DA88FF" w14:textId="2C84C00C" w:rsidR="00A96FF4" w:rsidRPr="00134905" w:rsidRDefault="00A96FF4" w:rsidP="00912DC0">
      <w:pPr>
        <w:pStyle w:val="TextdeldocumentMP"/>
        <w:numPr>
          <w:ilvl w:val="1"/>
          <w:numId w:val="75"/>
        </w:numPr>
        <w:ind w:left="0" w:firstLine="0"/>
      </w:pPr>
      <w:r w:rsidRPr="00134905">
        <w:t>T</w:t>
      </w:r>
      <w:r w:rsidRPr="00134905">
        <w:rPr>
          <w:color w:val="000000"/>
        </w:rPr>
        <w:t>reballa amb la qualitat requerida.</w:t>
      </w:r>
    </w:p>
    <w:p w14:paraId="5B07CB78" w14:textId="016C41A7" w:rsidR="00A96FF4" w:rsidRPr="00134905" w:rsidRDefault="00A96FF4" w:rsidP="00912DC0">
      <w:pPr>
        <w:pStyle w:val="Ttol3UF"/>
        <w:numPr>
          <w:ilvl w:val="0"/>
          <w:numId w:val="21"/>
        </w:numPr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Instal·la equips en xarxa, descrivint les seves prestacions i aplicant tècniques de muntatge</w:t>
      </w:r>
      <w:r w:rsidRPr="00134905">
        <w:rPr>
          <w:rFonts w:eastAsia="Arial" w:cs="Arial"/>
          <w:color w:val="1F1F1F"/>
        </w:rPr>
        <w:t>.</w:t>
      </w:r>
    </w:p>
    <w:p w14:paraId="672C6202" w14:textId="77777777" w:rsidR="00A96FF4" w:rsidRPr="00134905" w:rsidRDefault="00A96FF4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CB8D745" w14:textId="77777777" w:rsidR="00A96FF4" w:rsidRPr="00134905" w:rsidRDefault="00A96FF4" w:rsidP="00912DC0">
      <w:pPr>
        <w:pStyle w:val="Pargrafdellista"/>
        <w:numPr>
          <w:ilvl w:val="0"/>
          <w:numId w:val="21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4A274529" w14:textId="77777777" w:rsidR="00A96FF4" w:rsidRPr="00134905" w:rsidRDefault="00A96FF4" w:rsidP="00912DC0">
      <w:pPr>
        <w:pStyle w:val="Pargrafdellista"/>
        <w:numPr>
          <w:ilvl w:val="0"/>
          <w:numId w:val="21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7112DF9" w14:textId="77777777" w:rsidR="00A96FF4" w:rsidRPr="00134905" w:rsidRDefault="00A96FF4" w:rsidP="00912DC0">
      <w:pPr>
        <w:pStyle w:val="Pargrafdellista"/>
        <w:numPr>
          <w:ilvl w:val="0"/>
          <w:numId w:val="21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667E80B" w14:textId="453D6C58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I</w:t>
      </w:r>
      <w:r w:rsidRPr="00134905">
        <w:rPr>
          <w:color w:val="000000"/>
        </w:rPr>
        <w:t>dentifica les característiques funcionals de les xarxes sense fils</w:t>
      </w:r>
      <w:r w:rsidRPr="00134905">
        <w:rPr>
          <w:rFonts w:eastAsia="Arial" w:cs="Arial"/>
          <w:color w:val="000000"/>
        </w:rPr>
        <w:t>.</w:t>
      </w:r>
      <w:r w:rsidRPr="00134905">
        <w:t xml:space="preserve"> </w:t>
      </w:r>
    </w:p>
    <w:p w14:paraId="6B3DD4F2" w14:textId="1B3D6EFB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I</w:t>
      </w:r>
      <w:r w:rsidRPr="00134905">
        <w:rPr>
          <w:color w:val="000000"/>
        </w:rPr>
        <w:t>dentifica els modes de funcionament de les xarxes sense fils</w:t>
      </w:r>
      <w:r w:rsidRPr="00134905">
        <w:t>.</w:t>
      </w:r>
    </w:p>
    <w:p w14:paraId="5F58EF3E" w14:textId="011FE813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I</w:t>
      </w:r>
      <w:r w:rsidRPr="00134905">
        <w:rPr>
          <w:color w:val="000000"/>
        </w:rPr>
        <w:t>nstal·la adaptadors i punts d'accés sense fil.</w:t>
      </w:r>
    </w:p>
    <w:p w14:paraId="4016C0AC" w14:textId="1B8A9F5C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C</w:t>
      </w:r>
      <w:r w:rsidRPr="00134905">
        <w:rPr>
          <w:color w:val="000000"/>
        </w:rPr>
        <w:t>onfigura els modes de funcionament i els paràmetres bàsics.</w:t>
      </w:r>
    </w:p>
    <w:p w14:paraId="30105EC5" w14:textId="533E1890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C</w:t>
      </w:r>
      <w:r w:rsidRPr="00134905">
        <w:rPr>
          <w:color w:val="000000"/>
        </w:rPr>
        <w:t>omprova la connectivitat entre diversos dispositius i adaptadors sense fils.</w:t>
      </w:r>
    </w:p>
    <w:p w14:paraId="1041404E" w14:textId="3E991E05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I</w:t>
      </w:r>
      <w:r w:rsidRPr="00134905">
        <w:rPr>
          <w:color w:val="000000"/>
        </w:rPr>
        <w:t>nstal·la el programari corresponent.</w:t>
      </w:r>
    </w:p>
    <w:p w14:paraId="13216A9B" w14:textId="2A7BF8E9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I</w:t>
      </w:r>
      <w:r w:rsidRPr="00134905">
        <w:rPr>
          <w:color w:val="000000"/>
        </w:rPr>
        <w:t>dentifica els protocols.</w:t>
      </w:r>
    </w:p>
    <w:p w14:paraId="7108D823" w14:textId="111A915F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C</w:t>
      </w:r>
      <w:r w:rsidRPr="00134905">
        <w:rPr>
          <w:color w:val="000000"/>
        </w:rPr>
        <w:t>onfigura els paràmetres bàsics.</w:t>
      </w:r>
    </w:p>
    <w:p w14:paraId="43479B7D" w14:textId="6FADEC34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t>A</w:t>
      </w:r>
      <w:r w:rsidRPr="00134905">
        <w:rPr>
          <w:color w:val="000000"/>
        </w:rPr>
        <w:t>plica mecanismes bàsics de seguretat.</w:t>
      </w:r>
    </w:p>
    <w:p w14:paraId="7E4B68D2" w14:textId="43B2EE33" w:rsidR="00A96FF4" w:rsidRPr="00134905" w:rsidRDefault="00A96FF4" w:rsidP="00912DC0">
      <w:pPr>
        <w:pStyle w:val="TextdeldocumentMP"/>
        <w:numPr>
          <w:ilvl w:val="1"/>
          <w:numId w:val="76"/>
        </w:numPr>
        <w:ind w:left="0" w:firstLine="0"/>
      </w:pPr>
      <w:r w:rsidRPr="00134905">
        <w:lastRenderedPageBreak/>
        <w:t>C</w:t>
      </w:r>
      <w:r w:rsidRPr="00134905">
        <w:rPr>
          <w:color w:val="000000"/>
        </w:rPr>
        <w:t>rea i configura VLANS.</w:t>
      </w:r>
    </w:p>
    <w:p w14:paraId="64D37FD0" w14:textId="706C3CAF" w:rsidR="00A96FF4" w:rsidRPr="00134905" w:rsidRDefault="00A96FF4" w:rsidP="00912DC0">
      <w:pPr>
        <w:pStyle w:val="Ttol3UF"/>
        <w:numPr>
          <w:ilvl w:val="0"/>
          <w:numId w:val="77"/>
        </w:numPr>
        <w:ind w:left="0" w:firstLine="0"/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Manté una xarxa local interpretant recomanacions dels fabricants de maquinari o programari i establint la relació entre disfuncions i les seves causes</w:t>
      </w:r>
      <w:r w:rsidRPr="00134905">
        <w:rPr>
          <w:rFonts w:eastAsia="Arial" w:cs="Arial"/>
          <w:color w:val="1F1F1F"/>
        </w:rPr>
        <w:t>.</w:t>
      </w:r>
    </w:p>
    <w:p w14:paraId="2C0D116B" w14:textId="77777777" w:rsidR="00A96FF4" w:rsidRPr="00134905" w:rsidRDefault="00A96FF4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C6204ED" w14:textId="77777777" w:rsidR="00A96FF4" w:rsidRPr="00134905" w:rsidRDefault="00A96FF4" w:rsidP="00912DC0">
      <w:pPr>
        <w:pStyle w:val="Pargrafdellista"/>
        <w:numPr>
          <w:ilvl w:val="0"/>
          <w:numId w:val="77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27639D6A" w14:textId="77777777" w:rsidR="00A96FF4" w:rsidRPr="00134905" w:rsidRDefault="00A96FF4" w:rsidP="00912DC0">
      <w:pPr>
        <w:pStyle w:val="Pargrafdellista"/>
        <w:numPr>
          <w:ilvl w:val="0"/>
          <w:numId w:val="77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339AB085" w14:textId="77777777" w:rsidR="00A96FF4" w:rsidRPr="00134905" w:rsidRDefault="00A96FF4" w:rsidP="00912DC0">
      <w:pPr>
        <w:pStyle w:val="Pargrafdellista"/>
        <w:numPr>
          <w:ilvl w:val="0"/>
          <w:numId w:val="77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50729CF5" w14:textId="4344D80A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I</w:t>
      </w:r>
      <w:r w:rsidRPr="00134905">
        <w:rPr>
          <w:color w:val="000000"/>
        </w:rPr>
        <w:t>dentifica incidències i comportaments anòmals</w:t>
      </w:r>
      <w:r w:rsidRPr="00134905">
        <w:rPr>
          <w:rFonts w:eastAsia="Arial" w:cs="Arial"/>
          <w:color w:val="000000"/>
        </w:rPr>
        <w:t>.</w:t>
      </w:r>
      <w:r w:rsidRPr="00134905">
        <w:t xml:space="preserve"> </w:t>
      </w:r>
    </w:p>
    <w:p w14:paraId="71BB8450" w14:textId="4383791A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I</w:t>
      </w:r>
      <w:r w:rsidRPr="00134905">
        <w:rPr>
          <w:color w:val="000000"/>
        </w:rPr>
        <w:t>dentifica si la disfunció és deguda al maquinari o al programari.</w:t>
      </w:r>
    </w:p>
    <w:p w14:paraId="25C9A440" w14:textId="79A7B1BC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M</w:t>
      </w:r>
      <w:r w:rsidRPr="00134905">
        <w:rPr>
          <w:color w:val="000000"/>
        </w:rPr>
        <w:t>onitora els senyals visuals dels dispositius d'interconnexió.</w:t>
      </w:r>
    </w:p>
    <w:p w14:paraId="315A7EBF" w14:textId="0E4DFC69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V</w:t>
      </w:r>
      <w:r w:rsidRPr="00134905">
        <w:rPr>
          <w:color w:val="000000"/>
        </w:rPr>
        <w:t>erifica els protocols de comunicacions.</w:t>
      </w:r>
    </w:p>
    <w:p w14:paraId="60D8FAA5" w14:textId="75FBDEA0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L</w:t>
      </w:r>
      <w:r w:rsidRPr="00134905">
        <w:rPr>
          <w:color w:val="000000"/>
        </w:rPr>
        <w:t>ocalitza la causa de la disfunció.</w:t>
      </w:r>
    </w:p>
    <w:p w14:paraId="5A9884FA" w14:textId="6632EC7D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R</w:t>
      </w:r>
      <w:r w:rsidRPr="00134905">
        <w:rPr>
          <w:color w:val="000000"/>
        </w:rPr>
        <w:t>estitu</w:t>
      </w:r>
      <w:r w:rsidRPr="00134905">
        <w:t>eix</w:t>
      </w:r>
      <w:r w:rsidRPr="00134905">
        <w:rPr>
          <w:color w:val="000000"/>
        </w:rPr>
        <w:t xml:space="preserve"> el funcionament substituint equips o elements.</w:t>
      </w:r>
    </w:p>
    <w:p w14:paraId="4AA75E23" w14:textId="16B7FAA1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rPr>
          <w:color w:val="000000"/>
        </w:rPr>
        <w:t>Soluciona les disfuncions programari 0 (configurant o reinstal·lant).</w:t>
      </w:r>
    </w:p>
    <w:p w14:paraId="2B16A152" w14:textId="1E9D407D" w:rsidR="00A96FF4" w:rsidRPr="00134905" w:rsidRDefault="00A96FF4" w:rsidP="00912DC0">
      <w:pPr>
        <w:pStyle w:val="TextdeldocumentMP"/>
        <w:numPr>
          <w:ilvl w:val="1"/>
          <w:numId w:val="74"/>
        </w:numPr>
        <w:ind w:left="0" w:firstLine="0"/>
      </w:pPr>
      <w:r w:rsidRPr="00134905">
        <w:t>E</w:t>
      </w:r>
      <w:r w:rsidRPr="00134905">
        <w:rPr>
          <w:color w:val="000000"/>
        </w:rPr>
        <w:t>labora un informe d'incidències.</w:t>
      </w:r>
    </w:p>
    <w:p w14:paraId="74C3375E" w14:textId="68CED928" w:rsidR="00A96FF4" w:rsidRPr="00134905" w:rsidRDefault="00A96FF4" w:rsidP="00912DC0">
      <w:pPr>
        <w:pStyle w:val="Ttol3UF"/>
        <w:numPr>
          <w:ilvl w:val="0"/>
          <w:numId w:val="74"/>
        </w:numPr>
        <w:ind w:left="0" w:firstLine="0"/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Compleix les normes de prevenció de riscos laborals i de protecció ambiental, identificant els riscos associats, les mesures i equips per a prevenir-los</w:t>
      </w:r>
      <w:r w:rsidRPr="00134905">
        <w:rPr>
          <w:rFonts w:eastAsia="Arial" w:cs="Arial"/>
          <w:color w:val="1F1F1F"/>
        </w:rPr>
        <w:t>.</w:t>
      </w:r>
    </w:p>
    <w:p w14:paraId="71A2B46A" w14:textId="77777777" w:rsidR="00A96FF4" w:rsidRPr="00134905" w:rsidRDefault="00A96FF4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9F02B71" w14:textId="77777777" w:rsidR="00A96FF4" w:rsidRPr="00134905" w:rsidRDefault="00A96FF4" w:rsidP="00912DC0">
      <w:pPr>
        <w:pStyle w:val="Pargrafdellista"/>
        <w:numPr>
          <w:ilvl w:val="0"/>
          <w:numId w:val="74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5DBF34F0" w14:textId="77777777" w:rsidR="00A96FF4" w:rsidRPr="00134905" w:rsidRDefault="00A96FF4" w:rsidP="00912DC0">
      <w:pPr>
        <w:pStyle w:val="Pargrafdellista"/>
        <w:numPr>
          <w:ilvl w:val="0"/>
          <w:numId w:val="74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B5EBF72" w14:textId="77777777" w:rsidR="00A96FF4" w:rsidRPr="00134905" w:rsidRDefault="00A96FF4" w:rsidP="00912DC0">
      <w:pPr>
        <w:pStyle w:val="Pargrafdellista"/>
        <w:numPr>
          <w:ilvl w:val="0"/>
          <w:numId w:val="74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CE32D3D" w14:textId="315F5B6B" w:rsidR="00A96FF4" w:rsidRPr="00134905" w:rsidRDefault="005906D3" w:rsidP="00912DC0">
      <w:pPr>
        <w:pStyle w:val="TextdeldocumentMP"/>
        <w:numPr>
          <w:ilvl w:val="1"/>
          <w:numId w:val="78"/>
        </w:numPr>
        <w:ind w:left="0" w:firstLine="0"/>
      </w:pPr>
      <w:r w:rsidRPr="00134905">
        <w:t>I</w:t>
      </w:r>
      <w:r w:rsidRPr="00134905">
        <w:rPr>
          <w:color w:val="000000"/>
        </w:rPr>
        <w:t>dentifica els riscos i el nivell de perillositat que suposa la manipulació dels materials, eines, útils, màquines i mitjans de transport</w:t>
      </w:r>
      <w:r w:rsidR="00A96FF4" w:rsidRPr="00134905">
        <w:rPr>
          <w:rFonts w:eastAsia="Arial" w:cs="Arial"/>
          <w:color w:val="000000"/>
        </w:rPr>
        <w:t>.</w:t>
      </w:r>
      <w:r w:rsidR="00A96FF4" w:rsidRPr="00134905">
        <w:t xml:space="preserve"> </w:t>
      </w:r>
    </w:p>
    <w:p w14:paraId="4EBECB3A" w14:textId="685BEFE2" w:rsidR="00A96FF4" w:rsidRPr="00134905" w:rsidRDefault="005906D3" w:rsidP="00912DC0">
      <w:pPr>
        <w:pStyle w:val="TextdeldocumentMP"/>
        <w:numPr>
          <w:ilvl w:val="1"/>
          <w:numId w:val="78"/>
        </w:numPr>
        <w:ind w:left="0" w:firstLine="0"/>
      </w:pPr>
      <w:r w:rsidRPr="00134905">
        <w:t>O</w:t>
      </w:r>
      <w:r w:rsidRPr="00134905">
        <w:rPr>
          <w:color w:val="000000"/>
        </w:rPr>
        <w:t>pera les màquines respectant les normes de seguretat.</w:t>
      </w:r>
    </w:p>
    <w:p w14:paraId="2A0E956F" w14:textId="22C36DB3" w:rsidR="005906D3" w:rsidRPr="00134905" w:rsidRDefault="005906D3" w:rsidP="00912DC0">
      <w:pPr>
        <w:pStyle w:val="TextdeldocumentMP"/>
        <w:numPr>
          <w:ilvl w:val="1"/>
          <w:numId w:val="78"/>
        </w:numPr>
        <w:ind w:left="0" w:firstLine="0"/>
      </w:pPr>
      <w:r w:rsidRPr="00134905">
        <w:t>I</w:t>
      </w:r>
      <w:r w:rsidRPr="00134905">
        <w:rPr>
          <w:color w:val="000000"/>
        </w:rPr>
        <w:t>dentifica les causes més freqüents d'accidents en la manipulació de materials, eines, màquines de tall i conformat, entre altres.</w:t>
      </w:r>
    </w:p>
    <w:p w14:paraId="5B3F700C" w14:textId="77777777" w:rsidR="005906D3" w:rsidRPr="00134905" w:rsidRDefault="005906D3" w:rsidP="00912DC0">
      <w:pPr>
        <w:numPr>
          <w:ilvl w:val="1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els elements de seguretat (proteccions, alarmes, passos d'emergència, entre altres) de les màquines i els equips de protecció individual (calçat, protecció ocular, indumentària, entre altres) que s'han d'emprar en les operacions de muntatge i manteniment.</w:t>
      </w:r>
    </w:p>
    <w:p w14:paraId="3E542739" w14:textId="3FA3D39E" w:rsidR="005906D3" w:rsidRPr="00134905" w:rsidRDefault="005906D3" w:rsidP="00912DC0">
      <w:pPr>
        <w:pStyle w:val="TextdeldocumentMP"/>
        <w:numPr>
          <w:ilvl w:val="1"/>
          <w:numId w:val="78"/>
        </w:numPr>
        <w:ind w:left="0" w:firstLine="0"/>
      </w:pPr>
      <w:r w:rsidRPr="00134905">
        <w:t>R</w:t>
      </w:r>
      <w:r w:rsidRPr="00134905">
        <w:rPr>
          <w:color w:val="000000"/>
        </w:rPr>
        <w:t>elaciona la manipulació de materials, eines i màquines amb les mesures de seguretat i protecció personal requeri</w:t>
      </w:r>
      <w:r w:rsidRPr="00134905">
        <w:t>de</w:t>
      </w:r>
      <w:r w:rsidRPr="00134905">
        <w:rPr>
          <w:color w:val="000000"/>
        </w:rPr>
        <w:t>s.</w:t>
      </w:r>
    </w:p>
    <w:p w14:paraId="0AFA2EEA" w14:textId="45FDB80A" w:rsidR="005906D3" w:rsidRPr="00134905" w:rsidRDefault="005906D3" w:rsidP="00912DC0">
      <w:pPr>
        <w:pStyle w:val="TextdeldocumentMP"/>
        <w:numPr>
          <w:ilvl w:val="1"/>
          <w:numId w:val="78"/>
        </w:numPr>
        <w:ind w:left="0" w:firstLine="0"/>
      </w:pPr>
      <w:r w:rsidRPr="00134905">
        <w:t>I</w:t>
      </w:r>
      <w:r w:rsidRPr="00134905">
        <w:rPr>
          <w:color w:val="000000"/>
        </w:rPr>
        <w:t>dentifica les possibles fonts de contaminació de l'entorn ambiental.</w:t>
      </w:r>
    </w:p>
    <w:p w14:paraId="318A404F" w14:textId="5DF3AC75" w:rsidR="005906D3" w:rsidRPr="00134905" w:rsidRDefault="005906D3" w:rsidP="00912DC0">
      <w:pPr>
        <w:pStyle w:val="TextdeldocumentMP"/>
        <w:numPr>
          <w:ilvl w:val="1"/>
          <w:numId w:val="78"/>
        </w:numPr>
        <w:ind w:left="0" w:firstLine="0"/>
      </w:pPr>
      <w:r w:rsidRPr="00134905">
        <w:t>C</w:t>
      </w:r>
      <w:r w:rsidRPr="00134905">
        <w:rPr>
          <w:color w:val="000000"/>
        </w:rPr>
        <w:t>lassifica els residus generats per a la seva retirada selectiva.</w:t>
      </w:r>
    </w:p>
    <w:p w14:paraId="682BE9F4" w14:textId="6E498F6B" w:rsidR="005906D3" w:rsidRPr="00134905" w:rsidRDefault="005906D3" w:rsidP="00912DC0">
      <w:pPr>
        <w:pStyle w:val="TextdeldocumentMP"/>
        <w:numPr>
          <w:ilvl w:val="1"/>
          <w:numId w:val="78"/>
        </w:numPr>
        <w:ind w:left="0" w:firstLine="0"/>
      </w:pPr>
      <w:r w:rsidRPr="00134905">
        <w:t>V</w:t>
      </w:r>
      <w:r w:rsidRPr="00134905">
        <w:rPr>
          <w:color w:val="000000"/>
        </w:rPr>
        <w:t>alora l'ordre i la neteja d'instal·lacions i equips com a primer factor de prevenció de riscos.</w:t>
      </w:r>
    </w:p>
    <w:p w14:paraId="71F3DFF5" w14:textId="7DD38E24" w:rsidR="00F16D3B" w:rsidRPr="00134905" w:rsidRDefault="00F16D3B" w:rsidP="005969A7">
      <w:pPr>
        <w:pStyle w:val="TextdeldocumentMP"/>
        <w:spacing w:before="120" w:after="120"/>
        <w:contextualSpacing w:val="0"/>
      </w:pPr>
      <w:r w:rsidRPr="00134905">
        <w:t>Continguts</w:t>
      </w:r>
      <w:r w:rsidR="00084174">
        <w:t xml:space="preserve"> (orientatius)</w:t>
      </w:r>
    </w:p>
    <w:p w14:paraId="33E3B077" w14:textId="49CFA00D" w:rsidR="00F16D3B" w:rsidRPr="00134905" w:rsidRDefault="00F16D3B" w:rsidP="00912DC0">
      <w:pPr>
        <w:pStyle w:val="TextdeldocumentMP"/>
        <w:numPr>
          <w:ilvl w:val="0"/>
          <w:numId w:val="22"/>
        </w:numPr>
        <w:ind w:left="0" w:firstLine="0"/>
      </w:pPr>
      <w:r w:rsidRPr="00134905">
        <w:rPr>
          <w:color w:val="000000"/>
        </w:rPr>
        <w:t>Identificació d'elements i espais físics d'una xarxa local</w:t>
      </w:r>
      <w:r w:rsidRPr="00134905">
        <w:t>:</w:t>
      </w:r>
    </w:p>
    <w:p w14:paraId="40F5A5D0" w14:textId="30D936C7" w:rsidR="00F16D3B" w:rsidRPr="00134905" w:rsidRDefault="00F16D3B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Caracterització de Xarxes locals</w:t>
      </w:r>
      <w:r w:rsidRPr="00134905">
        <w:t>.</w:t>
      </w:r>
    </w:p>
    <w:p w14:paraId="18173D06" w14:textId="125698CC" w:rsidR="00F16D3B" w:rsidRPr="00134905" w:rsidRDefault="00F16D3B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Característiques. Avantatges i inconvenients.</w:t>
      </w:r>
    </w:p>
    <w:p w14:paraId="1F309065" w14:textId="1484B712" w:rsidR="00F16D3B" w:rsidRPr="00084174" w:rsidRDefault="00F16D3B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Tipus. Elements de xarxa. Topologies.</w:t>
      </w:r>
    </w:p>
    <w:p w14:paraId="426FDDF1" w14:textId="77777777" w:rsidR="00084174" w:rsidRPr="00134905" w:rsidRDefault="00084174" w:rsidP="005969A7">
      <w:pPr>
        <w:pStyle w:val="TextdeldocumentMP"/>
      </w:pPr>
    </w:p>
    <w:p w14:paraId="1E2728A3" w14:textId="78A7CFB2" w:rsidR="00F16D3B" w:rsidRPr="00134905" w:rsidRDefault="00F16D3B" w:rsidP="00912DC0">
      <w:pPr>
        <w:pStyle w:val="TextdeldocumentMP"/>
        <w:numPr>
          <w:ilvl w:val="0"/>
          <w:numId w:val="22"/>
        </w:numPr>
        <w:ind w:left="0" w:firstLine="0"/>
      </w:pPr>
      <w:r w:rsidRPr="00134905">
        <w:rPr>
          <w:color w:val="000000"/>
        </w:rPr>
        <w:t>Desplegament del cablejat</w:t>
      </w:r>
      <w:r w:rsidRPr="00134905">
        <w:t>:</w:t>
      </w:r>
    </w:p>
    <w:p w14:paraId="5F4EB4AD" w14:textId="438C74A2" w:rsidR="00F16D3B" w:rsidRPr="00134905" w:rsidRDefault="00F16D3B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lastRenderedPageBreak/>
        <w:t>Espais. Habitacions de comunicacions. Armaris de comunicacions. Panells de connexions. Canalitzacions</w:t>
      </w:r>
      <w:r w:rsidRPr="00134905">
        <w:t>.</w:t>
      </w:r>
    </w:p>
    <w:p w14:paraId="7E63442A" w14:textId="72A00BFA" w:rsidR="00F16D3B" w:rsidRPr="00134905" w:rsidRDefault="00F16D3B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Mitjans de transmissió (parell trenat, fibra òptica, entre altres).</w:t>
      </w:r>
    </w:p>
    <w:p w14:paraId="0CACE54A" w14:textId="24CE13FC" w:rsidR="00F16D3B" w:rsidRPr="00134905" w:rsidRDefault="00C10FE9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Connectors i preses de xarxa. Eines. Connexió de preses i panells de connexions.</w:t>
      </w:r>
    </w:p>
    <w:p w14:paraId="10E18271" w14:textId="1497DB31" w:rsidR="00C10FE9" w:rsidRPr="00134905" w:rsidRDefault="00377DA0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Creació de cables.</w:t>
      </w:r>
    </w:p>
    <w:p w14:paraId="20C0A239" w14:textId="11E09F23" w:rsidR="00340279" w:rsidRPr="00134905" w:rsidRDefault="00340279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Recomanacions en la instal·lació del cablejat.</w:t>
      </w:r>
    </w:p>
    <w:p w14:paraId="26D68C91" w14:textId="780B6EC6" w:rsidR="00340279" w:rsidRPr="00134905" w:rsidRDefault="00340279" w:rsidP="00912DC0">
      <w:pPr>
        <w:pStyle w:val="TextdeldocumentMP"/>
        <w:numPr>
          <w:ilvl w:val="0"/>
          <w:numId w:val="22"/>
        </w:numPr>
        <w:ind w:left="0" w:firstLine="0"/>
      </w:pPr>
      <w:r w:rsidRPr="00134905">
        <w:rPr>
          <w:color w:val="000000"/>
        </w:rPr>
        <w:t>Interconnexió d'equips en xarxes locals</w:t>
      </w:r>
      <w:r w:rsidRPr="00134905">
        <w:t>:</w:t>
      </w:r>
    </w:p>
    <w:p w14:paraId="0FDB51B9" w14:textId="6D47B3F9" w:rsidR="00340279" w:rsidRPr="00134905" w:rsidRDefault="00340279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Adaptadors per a xarxa cablejada</w:t>
      </w:r>
      <w:r w:rsidRPr="00134905">
        <w:t>.</w:t>
      </w:r>
    </w:p>
    <w:p w14:paraId="72D03830" w14:textId="24CF0923" w:rsidR="00340279" w:rsidRPr="00134905" w:rsidRDefault="00340279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Dispositius d'interconnexió de xarxes.</w:t>
      </w:r>
    </w:p>
    <w:p w14:paraId="359E4DBF" w14:textId="6066ED04" w:rsidR="00340279" w:rsidRPr="00134905" w:rsidRDefault="00327200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Adaptadors per a xarxes sense fils.</w:t>
      </w:r>
    </w:p>
    <w:p w14:paraId="679FA41E" w14:textId="4530EF8F" w:rsidR="00327200" w:rsidRPr="00134905" w:rsidRDefault="00327200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Dispositius d'interconnexió de xarxes sense fils.</w:t>
      </w:r>
    </w:p>
    <w:p w14:paraId="01631E64" w14:textId="2948F1E3" w:rsidR="00327200" w:rsidRPr="00084174" w:rsidRDefault="00327200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Xarxes mixtes.</w:t>
      </w:r>
    </w:p>
    <w:p w14:paraId="6E745DE4" w14:textId="77777777" w:rsidR="00084174" w:rsidRPr="00134905" w:rsidRDefault="00084174" w:rsidP="005969A7">
      <w:pPr>
        <w:pStyle w:val="TextdeldocumentMP"/>
      </w:pPr>
    </w:p>
    <w:p w14:paraId="2E85AB65" w14:textId="493D2E82" w:rsidR="00327200" w:rsidRPr="00134905" w:rsidRDefault="006510ED" w:rsidP="00912DC0">
      <w:pPr>
        <w:pStyle w:val="TextdeldocumentMP"/>
        <w:numPr>
          <w:ilvl w:val="0"/>
          <w:numId w:val="22"/>
        </w:numPr>
        <w:ind w:left="0" w:firstLine="0"/>
      </w:pPr>
      <w:r w:rsidRPr="00134905">
        <w:rPr>
          <w:color w:val="000000"/>
        </w:rPr>
        <w:t>Instal·lació/ configuració dels equips de xarxa</w:t>
      </w:r>
      <w:r w:rsidR="00327200" w:rsidRPr="00134905">
        <w:t>:</w:t>
      </w:r>
    </w:p>
    <w:p w14:paraId="590CFE4F" w14:textId="78665F8E" w:rsidR="00327200" w:rsidRPr="00134905" w:rsidRDefault="00167914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Procediments d'instal·lació</w:t>
      </w:r>
      <w:r w:rsidR="00327200" w:rsidRPr="00134905">
        <w:t>.</w:t>
      </w:r>
    </w:p>
    <w:p w14:paraId="2B9D3CAE" w14:textId="6C65C02A" w:rsidR="00167914" w:rsidRPr="00134905" w:rsidRDefault="0092032D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Protocols. TCP/IP. Estructura. Classes IP. Adreces IP. Ipv4. IPv6.</w:t>
      </w:r>
    </w:p>
    <w:p w14:paraId="1689FF79" w14:textId="2D85F3AA" w:rsidR="0092032D" w:rsidRPr="00134905" w:rsidRDefault="0092032D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Configuració dels adaptadors de xarxa en sistemes operatius lliures i propietaris.</w:t>
      </w:r>
    </w:p>
    <w:p w14:paraId="06E188C5" w14:textId="47C2F3E1" w:rsidR="0092032D" w:rsidRPr="00134905" w:rsidRDefault="0092032D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Configuració bàsica dels dispositius d'interconnexió de xarxa cablejada i sense fil.</w:t>
      </w:r>
    </w:p>
    <w:p w14:paraId="1D12CDA4" w14:textId="1FC158F7" w:rsidR="00A9356D" w:rsidRPr="00084174" w:rsidRDefault="00A9356D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Seguretat bàsica en xarxes cablejades i sense fils.</w:t>
      </w:r>
    </w:p>
    <w:p w14:paraId="577ED0C6" w14:textId="77777777" w:rsidR="00084174" w:rsidRPr="00134905" w:rsidRDefault="00084174" w:rsidP="005969A7">
      <w:pPr>
        <w:pStyle w:val="TextdeldocumentMP"/>
      </w:pPr>
    </w:p>
    <w:p w14:paraId="2CC9A66A" w14:textId="4F0EE89C" w:rsidR="00D523DA" w:rsidRPr="00134905" w:rsidRDefault="00B0774A" w:rsidP="00912DC0">
      <w:pPr>
        <w:pStyle w:val="TextdeldocumentMP"/>
        <w:numPr>
          <w:ilvl w:val="0"/>
          <w:numId w:val="22"/>
        </w:numPr>
        <w:ind w:left="0" w:firstLine="0"/>
      </w:pPr>
      <w:r w:rsidRPr="00134905">
        <w:rPr>
          <w:color w:val="000000"/>
        </w:rPr>
        <w:t>Resolució d'incidències d'una xarxa d'àrea local</w:t>
      </w:r>
      <w:r w:rsidR="00D523DA" w:rsidRPr="00134905">
        <w:t>:</w:t>
      </w:r>
    </w:p>
    <w:p w14:paraId="4F01F152" w14:textId="47ED1425" w:rsidR="00D523DA" w:rsidRPr="00134905" w:rsidRDefault="00B0774A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Estratègies. Paràmetres del rendiment.</w:t>
      </w:r>
    </w:p>
    <w:p w14:paraId="6D2A9BCA" w14:textId="3723B068" w:rsidR="00B0774A" w:rsidRPr="00134905" w:rsidRDefault="00B0774A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Incidències físiques i incidències lògiques en xarxes locals.</w:t>
      </w:r>
    </w:p>
    <w:p w14:paraId="6F336636" w14:textId="3161BD0B" w:rsidR="00B0774A" w:rsidRPr="00134905" w:rsidRDefault="00B0774A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Monitoratge de xarxes cablejades i sense fils.</w:t>
      </w:r>
    </w:p>
    <w:p w14:paraId="0D9E0E04" w14:textId="64181E48" w:rsidR="00B0774A" w:rsidRPr="00084174" w:rsidRDefault="00B0774A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Eines de diagnòstic. Comandes i programes.</w:t>
      </w:r>
    </w:p>
    <w:p w14:paraId="0C4EAB1E" w14:textId="77777777" w:rsidR="00084174" w:rsidRPr="00134905" w:rsidRDefault="00084174" w:rsidP="005969A7">
      <w:pPr>
        <w:pStyle w:val="TextdeldocumentMP"/>
      </w:pPr>
    </w:p>
    <w:p w14:paraId="2841B485" w14:textId="73AEB6C6" w:rsidR="00B0774A" w:rsidRPr="00134905" w:rsidRDefault="00B0774A" w:rsidP="00912DC0">
      <w:pPr>
        <w:pStyle w:val="TextdeldocumentMP"/>
        <w:numPr>
          <w:ilvl w:val="0"/>
          <w:numId w:val="22"/>
        </w:numPr>
        <w:ind w:left="0" w:firstLine="0"/>
      </w:pPr>
      <w:r w:rsidRPr="00134905">
        <w:rPr>
          <w:color w:val="000000"/>
        </w:rPr>
        <w:t>Compliment de les normes de prevenció de riscos laborals i protecció ambiental</w:t>
      </w:r>
      <w:r w:rsidRPr="00134905">
        <w:t>:</w:t>
      </w:r>
    </w:p>
    <w:p w14:paraId="7BB70A82" w14:textId="093EBFEA" w:rsidR="00B0774A" w:rsidRPr="00134905" w:rsidRDefault="00B0774A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Identificació de riscos.</w:t>
      </w:r>
    </w:p>
    <w:p w14:paraId="47551A25" w14:textId="027FB28B" w:rsidR="00B0774A" w:rsidRPr="00134905" w:rsidRDefault="00341361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Determinació de les mesures de prevenció de riscos laborals</w:t>
      </w:r>
      <w:r w:rsidR="00D61785" w:rsidRPr="00134905">
        <w:rPr>
          <w:color w:val="000000"/>
        </w:rPr>
        <w:t>.</w:t>
      </w:r>
    </w:p>
    <w:p w14:paraId="77F141A1" w14:textId="7DF3E181" w:rsidR="00341361" w:rsidRPr="00134905" w:rsidRDefault="00341361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Prevenció de riscos laborals en els processos de muntatge</w:t>
      </w:r>
      <w:r w:rsidRPr="00134905">
        <w:t>.</w:t>
      </w:r>
    </w:p>
    <w:p w14:paraId="101EFBAA" w14:textId="047DE18D" w:rsidR="00341361" w:rsidRPr="00134905" w:rsidRDefault="00AA21DD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Equips de protecció individual.</w:t>
      </w:r>
    </w:p>
    <w:p w14:paraId="6C429046" w14:textId="00A148B3" w:rsidR="00AA21DD" w:rsidRPr="00134905" w:rsidRDefault="00AA21DD" w:rsidP="00912DC0">
      <w:pPr>
        <w:pStyle w:val="TextdeldocumentMP"/>
        <w:numPr>
          <w:ilvl w:val="1"/>
          <w:numId w:val="22"/>
        </w:numPr>
      </w:pPr>
      <w:r w:rsidRPr="00134905">
        <w:rPr>
          <w:color w:val="000000"/>
        </w:rPr>
        <w:t>Compliment de la normativa de prevenció de riscos laborals. Compliment de la normativa de protecció ambiental.</w:t>
      </w:r>
    </w:p>
    <w:p w14:paraId="21B746FA" w14:textId="77777777" w:rsidR="00A9356D" w:rsidRPr="00134905" w:rsidRDefault="00A9356D" w:rsidP="005969A7">
      <w:pPr>
        <w:pStyle w:val="TextdeldocumentMP"/>
      </w:pPr>
    </w:p>
    <w:p w14:paraId="2DDF6055" w14:textId="526B11FB" w:rsidR="00945C93" w:rsidRPr="00134905" w:rsidRDefault="00945C93" w:rsidP="005969A7">
      <w:pPr>
        <w:pStyle w:val="Ttol2MP"/>
      </w:pPr>
      <w:r w:rsidRPr="00134905">
        <w:t xml:space="preserve">0226. </w:t>
      </w:r>
      <w:r w:rsidRPr="00134905">
        <w:rPr>
          <w:color w:val="000000"/>
          <w:szCs w:val="24"/>
        </w:rPr>
        <w:t>Seguretat informàtica</w:t>
      </w:r>
    </w:p>
    <w:p w14:paraId="6D7F6C00" w14:textId="560A0FA0" w:rsidR="00945C93" w:rsidRPr="00134905" w:rsidRDefault="00945C93" w:rsidP="005969A7">
      <w:pPr>
        <w:pStyle w:val="TextdeldocumentMP"/>
      </w:pPr>
      <w:r w:rsidRPr="00134905">
        <w:t>Durada:</w:t>
      </w:r>
      <w:r w:rsidR="004B0EAB" w:rsidRPr="00134905">
        <w:t xml:space="preserve"> 132</w:t>
      </w:r>
      <w:r w:rsidRPr="00134905">
        <w:t xml:space="preserve"> hores</w:t>
      </w:r>
    </w:p>
    <w:p w14:paraId="4C5F3502" w14:textId="33BB343D" w:rsidR="00945C93" w:rsidRPr="00134905" w:rsidRDefault="00945C93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a realitzar en el centre educatiu: </w:t>
      </w:r>
      <w:r w:rsidR="004B0EAB" w:rsidRPr="00134905">
        <w:rPr>
          <w:rFonts w:cs="Arial"/>
        </w:rPr>
        <w:t>99</w:t>
      </w:r>
      <w:r w:rsidRPr="00134905">
        <w:rPr>
          <w:rFonts w:cs="Arial"/>
        </w:rPr>
        <w:t xml:space="preserve"> hores</w:t>
      </w:r>
    </w:p>
    <w:p w14:paraId="7B81750D" w14:textId="5A18C57A" w:rsidR="00945C93" w:rsidRDefault="00945C93" w:rsidP="005969A7">
      <w:pPr>
        <w:pStyle w:val="TextdeldocumentMP"/>
        <w:rPr>
          <w:rFonts w:cs="Arial"/>
        </w:rPr>
      </w:pPr>
      <w:r w:rsidRPr="00134905">
        <w:rPr>
          <w:rFonts w:cs="Arial"/>
        </w:rPr>
        <w:t xml:space="preserve">Hores d’estada a l’empresa: </w:t>
      </w:r>
      <w:r w:rsidR="004B0EAB" w:rsidRPr="00134905">
        <w:rPr>
          <w:rFonts w:cs="Arial"/>
        </w:rPr>
        <w:t>33</w:t>
      </w:r>
      <w:r w:rsidRPr="00134905">
        <w:rPr>
          <w:rFonts w:cs="Arial"/>
        </w:rPr>
        <w:t xml:space="preserve"> hores</w:t>
      </w:r>
    </w:p>
    <w:p w14:paraId="035CC8E4" w14:textId="040380CC" w:rsidR="00084174" w:rsidRDefault="00084174" w:rsidP="005969A7">
      <w:pPr>
        <w:pStyle w:val="TextdeldocumentMP"/>
        <w:rPr>
          <w:rFonts w:cs="Arial"/>
        </w:rPr>
      </w:pPr>
    </w:p>
    <w:p w14:paraId="1570BFE5" w14:textId="758F119F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3DD252F0" w14:textId="5B24CC58" w:rsidR="00C25FFE" w:rsidRPr="00134905" w:rsidRDefault="00C25FFE" w:rsidP="00912DC0">
      <w:pPr>
        <w:pStyle w:val="Ttol3UF"/>
        <w:numPr>
          <w:ilvl w:val="0"/>
          <w:numId w:val="79"/>
        </w:numPr>
        <w:ind w:left="0" w:firstLine="0"/>
      </w:pPr>
      <w:r w:rsidRPr="00134905">
        <w:rPr>
          <w:color w:val="1F1F1F"/>
          <w:highlight w:val="white"/>
        </w:rPr>
        <w:lastRenderedPageBreak/>
        <w:t>Aplica mesures de seguretat passiva en sistemes informàtics descrivint característiques d'entorns i relacionant-les amb les seves necessitats</w:t>
      </w:r>
      <w:r w:rsidRPr="00134905">
        <w:rPr>
          <w:rFonts w:eastAsia="Arial" w:cs="Arial"/>
          <w:color w:val="1F1F1F"/>
        </w:rPr>
        <w:t>.</w:t>
      </w:r>
    </w:p>
    <w:p w14:paraId="212AFBFF" w14:textId="77777777" w:rsidR="00C25FFE" w:rsidRPr="00134905" w:rsidRDefault="00C25FFE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CDB2673" w14:textId="6F16CD47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V</w:t>
      </w:r>
      <w:r w:rsidRPr="00134905">
        <w:rPr>
          <w:color w:val="000000"/>
        </w:rPr>
        <w:t>alora la importància de mantenir la informació segura</w:t>
      </w:r>
      <w:r w:rsidRPr="00134905">
        <w:rPr>
          <w:rFonts w:eastAsia="Arial" w:cs="Arial"/>
          <w:color w:val="000000"/>
        </w:rPr>
        <w:t>.</w:t>
      </w:r>
    </w:p>
    <w:p w14:paraId="0912306B" w14:textId="420A77A8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 xml:space="preserve"> 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les diferències entre seguretat física i lògica.</w:t>
      </w:r>
    </w:p>
    <w:p w14:paraId="68113D72" w14:textId="1CD51DB9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D</w:t>
      </w:r>
      <w:r w:rsidRPr="00134905">
        <w:rPr>
          <w:color w:val="000000"/>
        </w:rPr>
        <w:t>efin</w:t>
      </w:r>
      <w:r w:rsidRPr="00134905">
        <w:t>eix</w:t>
      </w:r>
      <w:r w:rsidRPr="00134905">
        <w:rPr>
          <w:color w:val="000000"/>
        </w:rPr>
        <w:t xml:space="preserve"> les característiques de la ubicació física i condicions ambientals dels equips i servidors.</w:t>
      </w:r>
    </w:p>
    <w:p w14:paraId="36E20964" w14:textId="7DD13013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I</w:t>
      </w:r>
      <w:r w:rsidRPr="00134905">
        <w:rPr>
          <w:color w:val="000000"/>
        </w:rPr>
        <w:t>dentifica la necessitat de protegir físicament els sistemes informàtics.</w:t>
      </w:r>
    </w:p>
    <w:p w14:paraId="5D2E3B8B" w14:textId="141808F7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V</w:t>
      </w:r>
      <w:r w:rsidRPr="00134905">
        <w:rPr>
          <w:color w:val="000000"/>
        </w:rPr>
        <w:t>erifica el funcionament dels sistemes d'alimentació ininterrompuda.</w:t>
      </w:r>
    </w:p>
    <w:p w14:paraId="791CBA07" w14:textId="64FBA839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rPr>
          <w:color w:val="000000"/>
        </w:rPr>
        <w:t>Selecciona els punts d'aplicació dels sistemes d'alimentació ininterrompuda.</w:t>
      </w:r>
    </w:p>
    <w:p w14:paraId="257179CF" w14:textId="6F66F4B7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E</w:t>
      </w:r>
      <w:r w:rsidRPr="00134905">
        <w:rPr>
          <w:color w:val="000000"/>
        </w:rPr>
        <w:t>squematitza les característiques d'una política de seguretat basada en llistes de control d'accés.</w:t>
      </w:r>
    </w:p>
    <w:p w14:paraId="5BC6F303" w14:textId="6376BCBD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V</w:t>
      </w:r>
      <w:r w:rsidRPr="00134905">
        <w:rPr>
          <w:color w:val="000000"/>
        </w:rPr>
        <w:t>alora la importància d'establir una política de contrasenyes.</w:t>
      </w:r>
    </w:p>
    <w:p w14:paraId="5D33866F" w14:textId="0DAB76A7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V</w:t>
      </w:r>
      <w:r w:rsidRPr="00134905">
        <w:rPr>
          <w:color w:val="000000"/>
        </w:rPr>
        <w:t>alora els avantatges que suposa la utilització de sistemes biomètrics.</w:t>
      </w:r>
    </w:p>
    <w:p w14:paraId="48CEFC86" w14:textId="48818DCF" w:rsidR="00C25FFE" w:rsidRPr="00134905" w:rsidRDefault="00C25FFE" w:rsidP="00912DC0">
      <w:pPr>
        <w:pStyle w:val="Ttol3UF"/>
        <w:numPr>
          <w:ilvl w:val="0"/>
          <w:numId w:val="79"/>
        </w:numPr>
        <w:ind w:left="0" w:firstLine="0"/>
      </w:pPr>
      <w:r w:rsidRPr="00134905">
        <w:rPr>
          <w:color w:val="1F1F1F"/>
          <w:highlight w:val="white"/>
        </w:rPr>
        <w:t>Gestiona dispositius d'emmagatzematge descrivint els procediments efectuats i aplicant tècniques per assegurar la integritat de la informació</w:t>
      </w:r>
      <w:r w:rsidRPr="00134905">
        <w:rPr>
          <w:rFonts w:eastAsia="Arial" w:cs="Arial"/>
          <w:color w:val="1F1F1F"/>
        </w:rPr>
        <w:t>.</w:t>
      </w:r>
    </w:p>
    <w:p w14:paraId="0CE9BC92" w14:textId="77777777" w:rsidR="00C25FFE" w:rsidRPr="00134905" w:rsidRDefault="00C25FFE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12337C46" w14:textId="77777777" w:rsidR="00C25FFE" w:rsidRPr="00134905" w:rsidRDefault="00C25FFE" w:rsidP="00912DC0">
      <w:pPr>
        <w:pStyle w:val="Pargrafdellista"/>
        <w:numPr>
          <w:ilvl w:val="0"/>
          <w:numId w:val="2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427884B" w14:textId="77777777" w:rsidR="00C25FFE" w:rsidRPr="00134905" w:rsidRDefault="00C25FFE" w:rsidP="00912DC0">
      <w:pPr>
        <w:pStyle w:val="Pargrafdellista"/>
        <w:numPr>
          <w:ilvl w:val="0"/>
          <w:numId w:val="2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DF3F6D7" w14:textId="08F3F5CF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I</w:t>
      </w:r>
      <w:r w:rsidRPr="00134905">
        <w:rPr>
          <w:color w:val="000000"/>
        </w:rPr>
        <w:t>nterpreta la documentació tècnica relativa a la política d'emmagatzematge</w:t>
      </w:r>
      <w:r w:rsidRPr="00134905">
        <w:rPr>
          <w:rFonts w:eastAsia="Arial" w:cs="Arial"/>
          <w:color w:val="000000"/>
        </w:rPr>
        <w:t>.</w:t>
      </w:r>
    </w:p>
    <w:p w14:paraId="7177DE71" w14:textId="3C8F01DB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Té</w:t>
      </w:r>
      <w:r w:rsidRPr="00134905">
        <w:rPr>
          <w:color w:val="000000"/>
        </w:rPr>
        <w:t xml:space="preserve"> en compte factors inherents a l'emmagatzematge de la informació (rendiment, disponibilitat, accessibilitat, entre d</w:t>
      </w:r>
      <w:r w:rsidRPr="00134905">
        <w:t>’</w:t>
      </w:r>
      <w:r w:rsidRPr="00134905">
        <w:rPr>
          <w:color w:val="000000"/>
        </w:rPr>
        <w:t>altres)..</w:t>
      </w:r>
    </w:p>
    <w:p w14:paraId="3710ABFC" w14:textId="369603BE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C</w:t>
      </w:r>
      <w:r w:rsidRPr="00134905">
        <w:rPr>
          <w:color w:val="000000"/>
        </w:rPr>
        <w:t>lassifica i enumera els principals mètodes d'emmagatzematge inclosos els sistemes d'emmagatzematge en xarxa.</w:t>
      </w:r>
    </w:p>
    <w:p w14:paraId="085E4DDC" w14:textId="36C117DD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les tecnologies d'emmagatzematge redundant i distribuït.</w:t>
      </w:r>
    </w:p>
    <w:p w14:paraId="28BD4471" w14:textId="19082A6E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rPr>
          <w:color w:val="000000"/>
        </w:rPr>
        <w:t>Selecciona estratègies per a la realització de còpies de seguretat.</w:t>
      </w:r>
    </w:p>
    <w:p w14:paraId="69507FAC" w14:textId="6613F0E7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Té</w:t>
      </w:r>
      <w:r w:rsidRPr="00134905">
        <w:rPr>
          <w:color w:val="000000"/>
        </w:rPr>
        <w:t xml:space="preserve"> en compte la freqüència i l'esquema de rotació.</w:t>
      </w:r>
    </w:p>
    <w:p w14:paraId="260DB446" w14:textId="17FC5419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R</w:t>
      </w:r>
      <w:r w:rsidRPr="00134905">
        <w:rPr>
          <w:color w:val="000000"/>
        </w:rPr>
        <w:t>ealitza còpies de seguretat amb diferents estratègies.</w:t>
      </w:r>
    </w:p>
    <w:p w14:paraId="4633094A" w14:textId="5988C8E0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I</w:t>
      </w:r>
      <w:r w:rsidRPr="00134905">
        <w:rPr>
          <w:color w:val="000000"/>
        </w:rPr>
        <w:t>dentifica les característiques dels mitjans d'emmagatzematge remots i extraïbles.</w:t>
      </w:r>
    </w:p>
    <w:p w14:paraId="6F8F2B30" w14:textId="7DE847F5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U</w:t>
      </w:r>
      <w:r w:rsidRPr="00134905">
        <w:rPr>
          <w:color w:val="000000"/>
        </w:rPr>
        <w:t>tilitza mitjans d'emmagatzematge remots i extraïbles.</w:t>
      </w:r>
    </w:p>
    <w:p w14:paraId="531D6CA0" w14:textId="4630725C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C</w:t>
      </w:r>
      <w:r w:rsidRPr="00134905">
        <w:rPr>
          <w:color w:val="000000"/>
        </w:rPr>
        <w:t>rea i restaura imatges de suport de sistemes en funcionament.</w:t>
      </w:r>
    </w:p>
    <w:p w14:paraId="0673C7F8" w14:textId="16FEC7BE" w:rsidR="00C25FFE" w:rsidRPr="00134905" w:rsidRDefault="00C25FFE" w:rsidP="00912DC0">
      <w:pPr>
        <w:pStyle w:val="Ttol3UF"/>
        <w:numPr>
          <w:ilvl w:val="0"/>
          <w:numId w:val="79"/>
        </w:numPr>
        <w:ind w:left="0" w:firstLine="0"/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Aplica mecanismes de seguretat activa descrivint-ne les característiques i relacionant-les amb les necessitats d'ús del sistema informàtic</w:t>
      </w:r>
      <w:r w:rsidRPr="00134905">
        <w:rPr>
          <w:rFonts w:eastAsia="Arial" w:cs="Arial"/>
          <w:color w:val="1F1F1F"/>
        </w:rPr>
        <w:t>.</w:t>
      </w:r>
    </w:p>
    <w:p w14:paraId="4C34025F" w14:textId="77777777" w:rsidR="00C25FFE" w:rsidRPr="00134905" w:rsidRDefault="00C25FFE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24BC394" w14:textId="77777777" w:rsidR="00C25FFE" w:rsidRPr="00134905" w:rsidRDefault="00C25FFE" w:rsidP="00912DC0">
      <w:pPr>
        <w:pStyle w:val="Pargrafdellista"/>
        <w:numPr>
          <w:ilvl w:val="0"/>
          <w:numId w:val="79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2F9AC475" w14:textId="77777777" w:rsidR="00C25FFE" w:rsidRPr="00134905" w:rsidRDefault="00C25FFE" w:rsidP="00912DC0">
      <w:pPr>
        <w:pStyle w:val="Pargrafdellista"/>
        <w:numPr>
          <w:ilvl w:val="0"/>
          <w:numId w:val="79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3DA31A3" w14:textId="77777777" w:rsidR="00C25FFE" w:rsidRPr="00134905" w:rsidRDefault="00C25FFE" w:rsidP="00912DC0">
      <w:pPr>
        <w:pStyle w:val="Pargrafdellista"/>
        <w:numPr>
          <w:ilvl w:val="0"/>
          <w:numId w:val="24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94589EA" w14:textId="77777777" w:rsidR="00C25FFE" w:rsidRPr="00134905" w:rsidRDefault="00C25FFE" w:rsidP="00912DC0">
      <w:pPr>
        <w:pStyle w:val="Pargrafdellista"/>
        <w:numPr>
          <w:ilvl w:val="0"/>
          <w:numId w:val="24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033C54B" w14:textId="77777777" w:rsidR="00C25FFE" w:rsidRPr="00134905" w:rsidRDefault="00C25FFE" w:rsidP="00912DC0">
      <w:pPr>
        <w:pStyle w:val="Pargrafdellista"/>
        <w:numPr>
          <w:ilvl w:val="0"/>
          <w:numId w:val="24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F6F7F1E" w14:textId="031783EC" w:rsidR="00C25FFE" w:rsidRPr="00134905" w:rsidRDefault="00C25FFE" w:rsidP="00912DC0">
      <w:pPr>
        <w:pStyle w:val="TextdeldocumentMP"/>
        <w:numPr>
          <w:ilvl w:val="1"/>
          <w:numId w:val="80"/>
        </w:numPr>
        <w:ind w:left="0" w:firstLine="0"/>
      </w:pPr>
      <w:r w:rsidRPr="00134905">
        <w:rPr>
          <w:color w:val="000000"/>
        </w:rPr>
        <w:t>Segu</w:t>
      </w:r>
      <w:r w:rsidRPr="00134905">
        <w:t>eix</w:t>
      </w:r>
      <w:r w:rsidRPr="00134905">
        <w:rPr>
          <w:color w:val="000000"/>
        </w:rPr>
        <w:t xml:space="preserve"> plans de contingència per actuar davant fallades de seguretat</w:t>
      </w:r>
      <w:r w:rsidRPr="00134905">
        <w:rPr>
          <w:rFonts w:eastAsia="Arial" w:cs="Arial"/>
          <w:color w:val="000000"/>
        </w:rPr>
        <w:t>.</w:t>
      </w:r>
    </w:p>
    <w:p w14:paraId="5B801CE1" w14:textId="423819E2" w:rsidR="00C25FFE" w:rsidRPr="00134905" w:rsidRDefault="00C25FFE" w:rsidP="00912DC0">
      <w:pPr>
        <w:pStyle w:val="TextdeldocumentMP"/>
        <w:numPr>
          <w:ilvl w:val="1"/>
          <w:numId w:val="80"/>
        </w:numPr>
        <w:ind w:left="0" w:firstLine="0"/>
      </w:pPr>
      <w:r w:rsidRPr="00134905">
        <w:t>C</w:t>
      </w:r>
      <w:r w:rsidRPr="00134905">
        <w:rPr>
          <w:color w:val="000000"/>
        </w:rPr>
        <w:t>lassifica els principals tipus de programari maliciós.</w:t>
      </w:r>
    </w:p>
    <w:p w14:paraId="233EE856" w14:textId="7E713069" w:rsidR="00C25FFE" w:rsidRPr="00134905" w:rsidRDefault="00C25FFE" w:rsidP="00912DC0">
      <w:pPr>
        <w:pStyle w:val="TextdeldocumentMP"/>
        <w:numPr>
          <w:ilvl w:val="1"/>
          <w:numId w:val="80"/>
        </w:numPr>
        <w:ind w:left="0" w:firstLine="0"/>
      </w:pPr>
      <w:r w:rsidRPr="00134905">
        <w:t>R</w:t>
      </w:r>
      <w:r w:rsidRPr="00134905">
        <w:rPr>
          <w:color w:val="000000"/>
        </w:rPr>
        <w:t>ealitza actualitzacions periòdiques dels sistemes per a corregir possibles vulnerabilitats.</w:t>
      </w:r>
    </w:p>
    <w:p w14:paraId="575B31E4" w14:textId="1E64F390" w:rsidR="00C25FFE" w:rsidRPr="00134905" w:rsidRDefault="00C25FFE" w:rsidP="00912DC0">
      <w:pPr>
        <w:pStyle w:val="TextdeldocumentMP"/>
        <w:numPr>
          <w:ilvl w:val="1"/>
          <w:numId w:val="80"/>
        </w:numPr>
        <w:ind w:left="0" w:firstLine="0"/>
      </w:pPr>
      <w:r w:rsidRPr="00134905">
        <w:t>V</w:t>
      </w:r>
      <w:r w:rsidRPr="00134905">
        <w:rPr>
          <w:color w:val="000000"/>
        </w:rPr>
        <w:t>erifica l'origen i l'autenticitat de les aplicacions que s'instal·len en els sistemes.</w:t>
      </w:r>
    </w:p>
    <w:p w14:paraId="21E0904A" w14:textId="5B623D5F" w:rsidR="00C25FFE" w:rsidRPr="00134905" w:rsidRDefault="00C25FFE" w:rsidP="00912DC0">
      <w:pPr>
        <w:pStyle w:val="TextdeldocumentMP"/>
        <w:numPr>
          <w:ilvl w:val="1"/>
          <w:numId w:val="80"/>
        </w:numPr>
        <w:ind w:left="0" w:firstLine="0"/>
      </w:pPr>
      <w:r w:rsidRPr="00134905">
        <w:t>I</w:t>
      </w:r>
      <w:r w:rsidRPr="00134905">
        <w:rPr>
          <w:color w:val="000000"/>
        </w:rPr>
        <w:t>nstal·la, prova i actualitza aplicacions específiques per a la detecció i eliminació de programari maliciós.</w:t>
      </w:r>
    </w:p>
    <w:p w14:paraId="62D9529B" w14:textId="3C9B8237" w:rsidR="00C25FFE" w:rsidRPr="00134905" w:rsidRDefault="00C25FFE" w:rsidP="00912DC0">
      <w:pPr>
        <w:pStyle w:val="TextdeldocumentMP"/>
        <w:numPr>
          <w:ilvl w:val="1"/>
          <w:numId w:val="80"/>
        </w:numPr>
        <w:ind w:left="0" w:firstLine="0"/>
      </w:pPr>
      <w:r w:rsidRPr="00134905">
        <w:lastRenderedPageBreak/>
        <w:t>A</w:t>
      </w:r>
      <w:r w:rsidRPr="00134905">
        <w:rPr>
          <w:color w:val="000000"/>
        </w:rPr>
        <w:t>plica tècniques de recuperació de dades.</w:t>
      </w:r>
    </w:p>
    <w:p w14:paraId="4043E252" w14:textId="1C915022" w:rsidR="00C25FFE" w:rsidRPr="00134905" w:rsidRDefault="00C25FFE" w:rsidP="00912DC0">
      <w:pPr>
        <w:pStyle w:val="Ttol3UF"/>
        <w:numPr>
          <w:ilvl w:val="0"/>
          <w:numId w:val="24"/>
        </w:numPr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Assegura la privadesa de la informació transmesa en xarxes informàtiques descrivint vulnerabilitats i instal·lant programari específic</w:t>
      </w:r>
      <w:r w:rsidRPr="00134905">
        <w:rPr>
          <w:rFonts w:eastAsia="Arial" w:cs="Arial"/>
          <w:color w:val="1F1F1F"/>
        </w:rPr>
        <w:t>.</w:t>
      </w:r>
    </w:p>
    <w:p w14:paraId="07EA3E78" w14:textId="77777777" w:rsidR="00C25FFE" w:rsidRPr="00134905" w:rsidRDefault="00C25FFE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406B2FFA" w14:textId="77777777" w:rsidR="00C25FFE" w:rsidRPr="00134905" w:rsidRDefault="00C25FFE" w:rsidP="00912DC0">
      <w:pPr>
        <w:pStyle w:val="Pargrafdellista"/>
        <w:numPr>
          <w:ilvl w:val="0"/>
          <w:numId w:val="24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B1C4E01" w14:textId="77777777" w:rsidR="00C25FFE" w:rsidRPr="00134905" w:rsidRDefault="00C25FFE" w:rsidP="00912DC0">
      <w:pPr>
        <w:pStyle w:val="Pargrafdellista"/>
        <w:numPr>
          <w:ilvl w:val="0"/>
          <w:numId w:val="24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DB15CB0" w14:textId="77777777" w:rsidR="00C25FFE" w:rsidRPr="00134905" w:rsidRDefault="00C25FFE" w:rsidP="00912DC0">
      <w:pPr>
        <w:pStyle w:val="Pargrafdellista"/>
        <w:numPr>
          <w:ilvl w:val="0"/>
          <w:numId w:val="24"/>
        </w:numPr>
        <w:suppressAutoHyphens/>
        <w:spacing w:after="0"/>
        <w:contextualSpacing/>
        <w:rPr>
          <w:rFonts w:eastAsiaTheme="minorHAnsi" w:cstheme="minorBidi"/>
          <w:vanish/>
          <w:color w:val="000000"/>
        </w:rPr>
      </w:pPr>
    </w:p>
    <w:p w14:paraId="12EDF2ED" w14:textId="5CF21EB5" w:rsidR="00C25FFE" w:rsidRPr="00134905" w:rsidRDefault="00C25FFE" w:rsidP="00912DC0">
      <w:pPr>
        <w:pStyle w:val="TextdeldocumentMP"/>
        <w:numPr>
          <w:ilvl w:val="1"/>
          <w:numId w:val="81"/>
        </w:numPr>
        <w:ind w:left="0" w:firstLine="0"/>
      </w:pPr>
      <w:r w:rsidRPr="00134905">
        <w:t>I</w:t>
      </w:r>
      <w:r w:rsidRPr="00134905">
        <w:rPr>
          <w:color w:val="000000"/>
        </w:rPr>
        <w:t>dentifica la necessitat d'inventariar i controlar els serveis de xarxa</w:t>
      </w:r>
      <w:r w:rsidRPr="00134905">
        <w:rPr>
          <w:rFonts w:eastAsia="Arial" w:cs="Arial"/>
          <w:color w:val="000000"/>
        </w:rPr>
        <w:t>.</w:t>
      </w:r>
    </w:p>
    <w:p w14:paraId="016C1199" w14:textId="0AA4EB99" w:rsidR="00C25FFE" w:rsidRPr="00134905" w:rsidRDefault="00C25FFE" w:rsidP="00912DC0">
      <w:pPr>
        <w:pStyle w:val="TextdeldocumentMP"/>
        <w:numPr>
          <w:ilvl w:val="1"/>
          <w:numId w:val="81"/>
        </w:numPr>
        <w:ind w:left="0" w:firstLine="0"/>
      </w:pPr>
      <w:r w:rsidRPr="00134905">
        <w:t>C</w:t>
      </w:r>
      <w:r w:rsidRPr="00134905">
        <w:rPr>
          <w:color w:val="000000"/>
        </w:rPr>
        <w:t>ontrasta la incidència de les tècniques d'enginyeria social en els fraus informàtics i robatoris d'informació.</w:t>
      </w:r>
    </w:p>
    <w:p w14:paraId="76DEA627" w14:textId="6A1484B7" w:rsidR="00C25FFE" w:rsidRPr="00134905" w:rsidRDefault="00C25FFE" w:rsidP="00912DC0">
      <w:pPr>
        <w:pStyle w:val="TextdeldocumentMP"/>
        <w:numPr>
          <w:ilvl w:val="1"/>
          <w:numId w:val="81"/>
        </w:numPr>
        <w:ind w:left="0" w:firstLine="0"/>
      </w:pPr>
      <w:r w:rsidRPr="00134905">
        <w:t>D</w:t>
      </w:r>
      <w:r w:rsidRPr="00134905">
        <w:rPr>
          <w:color w:val="000000"/>
        </w:rPr>
        <w:t>edu</w:t>
      </w:r>
      <w:r w:rsidRPr="00134905">
        <w:t>eix</w:t>
      </w:r>
      <w:r w:rsidRPr="00134905">
        <w:rPr>
          <w:color w:val="000000"/>
        </w:rPr>
        <w:t xml:space="preserve"> la importància de minimitzar el volum de trànsit generat per la publicitat i el correu </w:t>
      </w:r>
      <w:r w:rsidRPr="00134905">
        <w:t>brossa.</w:t>
      </w:r>
    </w:p>
    <w:p w14:paraId="3034578B" w14:textId="231B0D5F" w:rsidR="00C25FFE" w:rsidRPr="00134905" w:rsidRDefault="00C25FFE" w:rsidP="00912DC0">
      <w:pPr>
        <w:pStyle w:val="TextdeldocumentMP"/>
        <w:numPr>
          <w:ilvl w:val="1"/>
          <w:numId w:val="81"/>
        </w:numPr>
        <w:ind w:left="0" w:firstLine="0"/>
      </w:pPr>
      <w:r w:rsidRPr="00134905">
        <w:t>A</w:t>
      </w:r>
      <w:r w:rsidRPr="00134905">
        <w:rPr>
          <w:color w:val="000000"/>
        </w:rPr>
        <w:t>plica mesures per evitar el monitoratge de xarxes cablejades.</w:t>
      </w:r>
    </w:p>
    <w:p w14:paraId="5FDCB007" w14:textId="47D61AFC" w:rsidR="00C25FFE" w:rsidRPr="00134905" w:rsidRDefault="00C25FFE" w:rsidP="00912DC0">
      <w:pPr>
        <w:pStyle w:val="TextdeldocumentMP"/>
        <w:numPr>
          <w:ilvl w:val="1"/>
          <w:numId w:val="81"/>
        </w:numPr>
        <w:ind w:left="0" w:firstLine="0"/>
      </w:pPr>
      <w:r w:rsidRPr="00134905">
        <w:t>C</w:t>
      </w:r>
      <w:r w:rsidRPr="00134905">
        <w:rPr>
          <w:color w:val="000000"/>
        </w:rPr>
        <w:t>lassifica i valora les propietats de seguretat dels protocols usats en xarxes sense fils.</w:t>
      </w:r>
    </w:p>
    <w:p w14:paraId="7BD622B7" w14:textId="14471DF8" w:rsidR="00C25FFE" w:rsidRPr="00134905" w:rsidRDefault="00C25FFE" w:rsidP="00912DC0">
      <w:pPr>
        <w:pStyle w:val="TextdeldocumentMP"/>
        <w:numPr>
          <w:ilvl w:val="1"/>
          <w:numId w:val="81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sistemes d'identificació com la signatura electrònica, certificat digital, entre altres.</w:t>
      </w:r>
    </w:p>
    <w:p w14:paraId="075569F2" w14:textId="0D4FAFE5" w:rsidR="00C25FFE" w:rsidRPr="00134905" w:rsidRDefault="00C25FFE" w:rsidP="00912DC0">
      <w:pPr>
        <w:pStyle w:val="TextdeldocumentMP"/>
        <w:numPr>
          <w:ilvl w:val="1"/>
          <w:numId w:val="81"/>
        </w:numPr>
        <w:ind w:left="0" w:firstLine="0"/>
      </w:pPr>
      <w:r w:rsidRPr="00134905">
        <w:t>U</w:t>
      </w:r>
      <w:r w:rsidRPr="00134905">
        <w:rPr>
          <w:color w:val="000000"/>
        </w:rPr>
        <w:t>tilitza sistemes d'identificació com la signatura electrònica, certificat digital, entre altres.</w:t>
      </w:r>
    </w:p>
    <w:p w14:paraId="451B8948" w14:textId="7806509C" w:rsidR="00C25FFE" w:rsidRPr="00134905" w:rsidRDefault="00C25FFE" w:rsidP="00912DC0">
      <w:pPr>
        <w:pStyle w:val="TextdeldocumentMP"/>
        <w:numPr>
          <w:ilvl w:val="1"/>
          <w:numId w:val="81"/>
        </w:numPr>
        <w:ind w:left="0" w:firstLine="0"/>
      </w:pPr>
      <w:r w:rsidRPr="00134905">
        <w:t>I</w:t>
      </w:r>
      <w:r w:rsidRPr="00134905">
        <w:rPr>
          <w:color w:val="000000"/>
        </w:rPr>
        <w:t>nstal·la i configura un tallafocs en un equip o servidor.</w:t>
      </w:r>
    </w:p>
    <w:p w14:paraId="0A7C6AE6" w14:textId="2E4C80F3" w:rsidR="00C25FFE" w:rsidRPr="00134905" w:rsidRDefault="00C25FFE" w:rsidP="00912DC0">
      <w:pPr>
        <w:pStyle w:val="Ttol3UF"/>
        <w:numPr>
          <w:ilvl w:val="0"/>
          <w:numId w:val="82"/>
        </w:numPr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Reconeix la legislació i normativa sobre seguretat i protecció de dades analitzant-ne les repercussions de l’incompliment</w:t>
      </w:r>
      <w:r w:rsidRPr="00134905">
        <w:rPr>
          <w:rFonts w:eastAsia="Arial" w:cs="Arial"/>
          <w:color w:val="1F1F1F"/>
        </w:rPr>
        <w:t>.</w:t>
      </w:r>
    </w:p>
    <w:p w14:paraId="354B6600" w14:textId="77777777" w:rsidR="00C25FFE" w:rsidRPr="00134905" w:rsidRDefault="00C25FFE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894CEE4" w14:textId="77777777" w:rsidR="00C25FFE" w:rsidRPr="00134905" w:rsidRDefault="00C25FFE" w:rsidP="00912DC0">
      <w:pPr>
        <w:pStyle w:val="Pargrafdellista"/>
        <w:numPr>
          <w:ilvl w:val="0"/>
          <w:numId w:val="8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FD1BFD7" w14:textId="77777777" w:rsidR="00C25FFE" w:rsidRPr="00134905" w:rsidRDefault="00C25FFE" w:rsidP="00912DC0">
      <w:pPr>
        <w:pStyle w:val="Pargrafdellista"/>
        <w:numPr>
          <w:ilvl w:val="0"/>
          <w:numId w:val="8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CB99217" w14:textId="77777777" w:rsidR="00C25FFE" w:rsidRPr="00134905" w:rsidRDefault="00C25FFE" w:rsidP="00912DC0">
      <w:pPr>
        <w:pStyle w:val="Pargrafdellista"/>
        <w:numPr>
          <w:ilvl w:val="0"/>
          <w:numId w:val="82"/>
        </w:numPr>
        <w:suppressAutoHyphens/>
        <w:spacing w:after="0"/>
        <w:contextualSpacing/>
        <w:rPr>
          <w:rFonts w:eastAsiaTheme="minorHAnsi" w:cstheme="minorBidi"/>
          <w:vanish/>
          <w:color w:val="000000"/>
        </w:rPr>
      </w:pPr>
    </w:p>
    <w:p w14:paraId="56266747" w14:textId="5BEDB352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la legislació sobre protecció de dades de caràcter personal</w:t>
      </w:r>
      <w:r w:rsidRPr="00134905">
        <w:rPr>
          <w:rFonts w:eastAsia="Arial" w:cs="Arial"/>
          <w:color w:val="000000"/>
        </w:rPr>
        <w:t>.</w:t>
      </w:r>
    </w:p>
    <w:p w14:paraId="34E2B65F" w14:textId="5297646C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D</w:t>
      </w:r>
      <w:r w:rsidRPr="00134905">
        <w:rPr>
          <w:color w:val="000000"/>
        </w:rPr>
        <w:t>etermina la necessitat de controlar l'accés a la informació personal emmagatzemada.</w:t>
      </w:r>
    </w:p>
    <w:p w14:paraId="14F4573B" w14:textId="6A0E9AE8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I</w:t>
      </w:r>
      <w:r w:rsidRPr="00134905">
        <w:rPr>
          <w:color w:val="000000"/>
        </w:rPr>
        <w:t>dentifica les figures legals que intervenen en el tractament i manteniment dels fitxers de dades.</w:t>
      </w:r>
    </w:p>
    <w:p w14:paraId="4D59B07D" w14:textId="67501231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C</w:t>
      </w:r>
      <w:r w:rsidRPr="00134905">
        <w:rPr>
          <w:color w:val="000000"/>
        </w:rPr>
        <w:t>ontrasta l'obligació de posar a disposició de les persones les dades personals que els concerneixen.</w:t>
      </w:r>
    </w:p>
    <w:p w14:paraId="05D6BF77" w14:textId="53057EB4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la legislació actual sobre els serveis de la societat de la informació i comerç electrònic.</w:t>
      </w:r>
    </w:p>
    <w:p w14:paraId="14DAA359" w14:textId="75FE2BB9" w:rsidR="00C25FFE" w:rsidRPr="00134905" w:rsidRDefault="00C25FFE" w:rsidP="00912DC0">
      <w:pPr>
        <w:pStyle w:val="TextdeldocumentMP"/>
        <w:numPr>
          <w:ilvl w:val="1"/>
          <w:numId w:val="79"/>
        </w:numPr>
        <w:ind w:left="0" w:firstLine="0"/>
      </w:pPr>
      <w:r w:rsidRPr="00134905">
        <w:t>C</w:t>
      </w:r>
      <w:r w:rsidRPr="00134905">
        <w:rPr>
          <w:color w:val="000000"/>
        </w:rPr>
        <w:t>ontrasta les normes sobre gestió de seguretat de la informació.</w:t>
      </w:r>
    </w:p>
    <w:p w14:paraId="1C6B5F68" w14:textId="041C34B2" w:rsidR="00C25FFE" w:rsidRPr="00134905" w:rsidRDefault="00C25FFE" w:rsidP="005969A7">
      <w:pPr>
        <w:pStyle w:val="TextdeldocumentMP"/>
        <w:spacing w:before="120" w:after="120"/>
        <w:contextualSpacing w:val="0"/>
      </w:pPr>
      <w:r w:rsidRPr="00134905">
        <w:t>Continguts</w:t>
      </w:r>
      <w:r w:rsidR="00084174">
        <w:t xml:space="preserve"> (orientatius)</w:t>
      </w:r>
    </w:p>
    <w:p w14:paraId="5E37E26F" w14:textId="1B5E9A95" w:rsidR="00C25FFE" w:rsidRPr="00134905" w:rsidRDefault="00C25FFE" w:rsidP="00912DC0">
      <w:pPr>
        <w:pStyle w:val="TextdeldocumentMP"/>
        <w:numPr>
          <w:ilvl w:val="0"/>
          <w:numId w:val="25"/>
        </w:numPr>
        <w:ind w:left="0" w:firstLine="0"/>
      </w:pPr>
      <w:r w:rsidRPr="00134905">
        <w:rPr>
          <w:color w:val="000000"/>
        </w:rPr>
        <w:t>Aplicació de mesures de seguretat passiva</w:t>
      </w:r>
      <w:r w:rsidRPr="00134905">
        <w:t>:</w:t>
      </w:r>
    </w:p>
    <w:p w14:paraId="20F6AB5F" w14:textId="18FF09A2" w:rsidR="00C25FFE" w:rsidRPr="00134905" w:rsidRDefault="00C25FFE" w:rsidP="00912DC0">
      <w:pPr>
        <w:pStyle w:val="TextdeldocumentMP"/>
        <w:numPr>
          <w:ilvl w:val="1"/>
          <w:numId w:val="96"/>
        </w:numPr>
        <w:ind w:left="0" w:firstLine="0"/>
      </w:pPr>
      <w:r w:rsidRPr="00134905">
        <w:rPr>
          <w:color w:val="000000"/>
        </w:rPr>
        <w:t>Ubicació i protecció física dels equips i servidors</w:t>
      </w:r>
      <w:r w:rsidRPr="00134905">
        <w:t>.</w:t>
      </w:r>
    </w:p>
    <w:p w14:paraId="7AE6DEC2" w14:textId="450494BE" w:rsidR="00C25FFE" w:rsidRPr="00084174" w:rsidRDefault="00C25FFE" w:rsidP="00912DC0">
      <w:pPr>
        <w:pStyle w:val="TextdeldocumentMP"/>
        <w:numPr>
          <w:ilvl w:val="1"/>
          <w:numId w:val="96"/>
        </w:numPr>
        <w:ind w:left="0" w:firstLine="0"/>
      </w:pPr>
      <w:r w:rsidRPr="00134905">
        <w:rPr>
          <w:color w:val="000000"/>
        </w:rPr>
        <w:t>Sistemes d'alimentació ininterrompuda.</w:t>
      </w:r>
    </w:p>
    <w:p w14:paraId="5BCB09C0" w14:textId="77777777" w:rsidR="00084174" w:rsidRPr="00134905" w:rsidRDefault="00084174" w:rsidP="005969A7">
      <w:pPr>
        <w:pStyle w:val="TextdeldocumentMP"/>
      </w:pPr>
    </w:p>
    <w:p w14:paraId="26E698C4" w14:textId="0A012C0A" w:rsidR="00C25FFE" w:rsidRPr="00134905" w:rsidRDefault="00923AA8" w:rsidP="00912DC0">
      <w:pPr>
        <w:pStyle w:val="TextdeldocumentMP"/>
        <w:numPr>
          <w:ilvl w:val="0"/>
          <w:numId w:val="25"/>
        </w:numPr>
        <w:ind w:left="0" w:firstLine="0"/>
      </w:pPr>
      <w:r w:rsidRPr="00134905">
        <w:rPr>
          <w:color w:val="000000"/>
        </w:rPr>
        <w:t>Gestió de dispositius d'emmagatzematge</w:t>
      </w:r>
      <w:r w:rsidR="00C25FFE" w:rsidRPr="00134905">
        <w:t>:</w:t>
      </w:r>
    </w:p>
    <w:p w14:paraId="777F7190" w14:textId="7EF765E7" w:rsidR="00C25FFE" w:rsidRPr="00134905" w:rsidRDefault="00923AA8" w:rsidP="00912DC0">
      <w:pPr>
        <w:pStyle w:val="TextdeldocumentMP"/>
        <w:numPr>
          <w:ilvl w:val="1"/>
          <w:numId w:val="97"/>
        </w:numPr>
        <w:ind w:left="0" w:firstLine="0"/>
      </w:pPr>
      <w:r w:rsidRPr="00134905">
        <w:rPr>
          <w:color w:val="000000"/>
        </w:rPr>
        <w:t>Emmagatzematge de la informació: rendiment, disponibilitat, accessibilitat</w:t>
      </w:r>
      <w:r w:rsidR="00C25FFE" w:rsidRPr="00134905">
        <w:t>.</w:t>
      </w:r>
    </w:p>
    <w:p w14:paraId="414869CF" w14:textId="3982235F" w:rsidR="00923AA8" w:rsidRPr="00134905" w:rsidRDefault="00923AA8" w:rsidP="00912DC0">
      <w:pPr>
        <w:pStyle w:val="TextdeldocumentMP"/>
        <w:numPr>
          <w:ilvl w:val="1"/>
          <w:numId w:val="97"/>
        </w:numPr>
        <w:ind w:left="0" w:firstLine="0"/>
      </w:pPr>
      <w:r w:rsidRPr="00134905">
        <w:rPr>
          <w:color w:val="000000"/>
        </w:rPr>
        <w:t>Emmagatzematge redundant i distribuït. Emmagatzematge remot i extraïble.</w:t>
      </w:r>
    </w:p>
    <w:p w14:paraId="332A7369" w14:textId="31483650" w:rsidR="00923AA8" w:rsidRPr="00134905" w:rsidRDefault="00923AA8" w:rsidP="00912DC0">
      <w:pPr>
        <w:pStyle w:val="TextdeldocumentMP"/>
        <w:numPr>
          <w:ilvl w:val="1"/>
          <w:numId w:val="97"/>
        </w:numPr>
        <w:ind w:left="0" w:firstLine="0"/>
      </w:pPr>
      <w:r w:rsidRPr="00134905">
        <w:rPr>
          <w:color w:val="000000"/>
        </w:rPr>
        <w:t>Criptografia.</w:t>
      </w:r>
    </w:p>
    <w:p w14:paraId="3A5858E1" w14:textId="1F86EDCD" w:rsidR="00923AA8" w:rsidRPr="00084174" w:rsidRDefault="00923AA8" w:rsidP="00912DC0">
      <w:pPr>
        <w:pStyle w:val="TextdeldocumentMP"/>
        <w:numPr>
          <w:ilvl w:val="1"/>
          <w:numId w:val="97"/>
        </w:numPr>
        <w:ind w:left="0" w:firstLine="0"/>
      </w:pPr>
      <w:r w:rsidRPr="00134905">
        <w:rPr>
          <w:color w:val="000000"/>
        </w:rPr>
        <w:t>Còpies de seguretat i imatges de suport. Mitjans d'emmagatzematge.</w:t>
      </w:r>
    </w:p>
    <w:p w14:paraId="165D9762" w14:textId="77777777" w:rsidR="00084174" w:rsidRPr="00134905" w:rsidRDefault="00084174" w:rsidP="005969A7">
      <w:pPr>
        <w:pStyle w:val="TextdeldocumentMP"/>
      </w:pPr>
    </w:p>
    <w:p w14:paraId="6BC52DC0" w14:textId="6541A6A8" w:rsidR="00923AA8" w:rsidRPr="00134905" w:rsidRDefault="00923AA8" w:rsidP="00912DC0">
      <w:pPr>
        <w:pStyle w:val="TextdeldocumentMP"/>
        <w:numPr>
          <w:ilvl w:val="0"/>
          <w:numId w:val="25"/>
        </w:numPr>
        <w:ind w:left="0" w:firstLine="0"/>
      </w:pPr>
      <w:r w:rsidRPr="00134905">
        <w:rPr>
          <w:color w:val="000000"/>
        </w:rPr>
        <w:t>Aplicació de mecanismes de seguretat activa</w:t>
      </w:r>
      <w:r w:rsidRPr="00134905">
        <w:t>:</w:t>
      </w:r>
    </w:p>
    <w:p w14:paraId="06791A29" w14:textId="78FD77CD" w:rsidR="00923AA8" w:rsidRPr="00134905" w:rsidRDefault="00923AA8" w:rsidP="00912DC0">
      <w:pPr>
        <w:pStyle w:val="TextdeldocumentMP"/>
        <w:numPr>
          <w:ilvl w:val="1"/>
          <w:numId w:val="98"/>
        </w:numPr>
        <w:ind w:left="0" w:firstLine="0"/>
      </w:pPr>
      <w:r w:rsidRPr="00134905">
        <w:rPr>
          <w:color w:val="000000"/>
        </w:rPr>
        <w:lastRenderedPageBreak/>
        <w:t>Identificació digital. Signatura electrònica i certificat digital</w:t>
      </w:r>
      <w:r w:rsidRPr="00134905">
        <w:t>.</w:t>
      </w:r>
    </w:p>
    <w:p w14:paraId="1CAED8C9" w14:textId="378F1970" w:rsidR="00923AA8" w:rsidRPr="00134905" w:rsidRDefault="00923AA8" w:rsidP="00912DC0">
      <w:pPr>
        <w:pStyle w:val="TextdeldocumentMP"/>
        <w:numPr>
          <w:ilvl w:val="1"/>
          <w:numId w:val="98"/>
        </w:numPr>
        <w:ind w:left="0" w:firstLine="0"/>
      </w:pPr>
      <w:r w:rsidRPr="00134905">
        <w:rPr>
          <w:color w:val="000000"/>
        </w:rPr>
        <w:t>Seguretat en els protocols per a comunicacions sense fils.</w:t>
      </w:r>
    </w:p>
    <w:p w14:paraId="3EE5E50C" w14:textId="0D83DFD3" w:rsidR="00923AA8" w:rsidRPr="00134905" w:rsidRDefault="00923AA8" w:rsidP="00912DC0">
      <w:pPr>
        <w:pStyle w:val="TextdeldocumentMP"/>
        <w:numPr>
          <w:ilvl w:val="1"/>
          <w:numId w:val="98"/>
        </w:numPr>
        <w:ind w:left="0" w:firstLine="0"/>
      </w:pPr>
      <w:r w:rsidRPr="00134905">
        <w:rPr>
          <w:color w:val="000000"/>
        </w:rPr>
        <w:t>Utilització de tallafocs en un sistema o servidor. Llistes de control d'accés.</w:t>
      </w:r>
    </w:p>
    <w:p w14:paraId="172E62C5" w14:textId="2808AAC7" w:rsidR="00923AA8" w:rsidRPr="00134905" w:rsidRDefault="00923AA8" w:rsidP="00912DC0">
      <w:pPr>
        <w:pStyle w:val="TextdeldocumentMP"/>
        <w:numPr>
          <w:ilvl w:val="1"/>
          <w:numId w:val="98"/>
        </w:numPr>
        <w:ind w:left="0" w:firstLine="0"/>
      </w:pPr>
      <w:r w:rsidRPr="00134905">
        <w:rPr>
          <w:color w:val="000000"/>
        </w:rPr>
        <w:t>Política de contrasenyes.</w:t>
      </w:r>
    </w:p>
    <w:p w14:paraId="6F8C59C0" w14:textId="582ADFE7" w:rsidR="00923AA8" w:rsidRPr="00134905" w:rsidRDefault="00923AA8" w:rsidP="00912DC0">
      <w:pPr>
        <w:pStyle w:val="TextdeldocumentMP"/>
        <w:numPr>
          <w:ilvl w:val="1"/>
          <w:numId w:val="98"/>
        </w:numPr>
        <w:ind w:left="0" w:firstLine="0"/>
      </w:pPr>
      <w:r w:rsidRPr="00134905">
        <w:rPr>
          <w:color w:val="000000"/>
        </w:rPr>
        <w:t>Recuperació de dades.</w:t>
      </w:r>
    </w:p>
    <w:p w14:paraId="7FDC8817" w14:textId="5C4BFF18" w:rsidR="00923AA8" w:rsidRPr="00084174" w:rsidRDefault="00923AA8" w:rsidP="00912DC0">
      <w:pPr>
        <w:pStyle w:val="TextdeldocumentMP"/>
        <w:numPr>
          <w:ilvl w:val="1"/>
          <w:numId w:val="98"/>
        </w:numPr>
        <w:ind w:left="0" w:firstLine="0"/>
      </w:pPr>
      <w:r w:rsidRPr="00134905">
        <w:rPr>
          <w:color w:val="000000"/>
        </w:rPr>
        <w:t>Programari maliciós. Classificació. Eines de protecció i desinfecció.</w:t>
      </w:r>
    </w:p>
    <w:p w14:paraId="6A8633FB" w14:textId="77777777" w:rsidR="00084174" w:rsidRPr="00134905" w:rsidRDefault="00084174" w:rsidP="005969A7">
      <w:pPr>
        <w:pStyle w:val="TextdeldocumentMP"/>
      </w:pPr>
    </w:p>
    <w:p w14:paraId="4F48A963" w14:textId="799D6DFA" w:rsidR="00923AA8" w:rsidRPr="00134905" w:rsidRDefault="00923AA8" w:rsidP="00912DC0">
      <w:pPr>
        <w:pStyle w:val="TextdeldocumentMP"/>
        <w:numPr>
          <w:ilvl w:val="0"/>
          <w:numId w:val="25"/>
        </w:numPr>
        <w:ind w:left="0" w:firstLine="0"/>
      </w:pPr>
      <w:r w:rsidRPr="00134905">
        <w:rPr>
          <w:color w:val="000000"/>
        </w:rPr>
        <w:t>Assegurament de la privacitat</w:t>
      </w:r>
      <w:r w:rsidRPr="00134905">
        <w:t>:</w:t>
      </w:r>
    </w:p>
    <w:p w14:paraId="319727C3" w14:textId="5CCE91D5" w:rsidR="00923AA8" w:rsidRPr="00134905" w:rsidRDefault="00923AA8" w:rsidP="00912DC0">
      <w:pPr>
        <w:pStyle w:val="TextdeldocumentMP"/>
        <w:numPr>
          <w:ilvl w:val="1"/>
          <w:numId w:val="99"/>
        </w:numPr>
        <w:ind w:left="0" w:firstLine="0"/>
      </w:pPr>
      <w:r w:rsidRPr="00134905">
        <w:rPr>
          <w:color w:val="000000"/>
        </w:rPr>
        <w:t>Mètodes per a assegurar la privacitat de la informació transmesa</w:t>
      </w:r>
      <w:r w:rsidRPr="00134905">
        <w:t>.</w:t>
      </w:r>
    </w:p>
    <w:p w14:paraId="06093C8A" w14:textId="65729072" w:rsidR="00923AA8" w:rsidRPr="00134905" w:rsidRDefault="00923AA8" w:rsidP="00912DC0">
      <w:pPr>
        <w:pStyle w:val="TextdeldocumentMP"/>
        <w:numPr>
          <w:ilvl w:val="1"/>
          <w:numId w:val="99"/>
        </w:numPr>
        <w:ind w:left="0" w:firstLine="0"/>
      </w:pPr>
      <w:r w:rsidRPr="00134905">
        <w:rPr>
          <w:color w:val="000000"/>
        </w:rPr>
        <w:t>Fraus informàtics i robatoris d'informació.</w:t>
      </w:r>
    </w:p>
    <w:p w14:paraId="060E1D7E" w14:textId="5A0348CD" w:rsidR="00923AA8" w:rsidRPr="00134905" w:rsidRDefault="00923AA8" w:rsidP="00912DC0">
      <w:pPr>
        <w:pStyle w:val="TextdeldocumentMP"/>
        <w:numPr>
          <w:ilvl w:val="1"/>
          <w:numId w:val="99"/>
        </w:numPr>
        <w:ind w:left="0" w:firstLine="0"/>
      </w:pPr>
      <w:r w:rsidRPr="00134905">
        <w:rPr>
          <w:color w:val="000000"/>
        </w:rPr>
        <w:t>Control del monitoratge en xarxes cablejades.</w:t>
      </w:r>
    </w:p>
    <w:p w14:paraId="4B0CD908" w14:textId="1C4CBB23" w:rsidR="00923AA8" w:rsidRPr="00134905" w:rsidRDefault="00923AA8" w:rsidP="00912DC0">
      <w:pPr>
        <w:pStyle w:val="TextdeldocumentMP"/>
        <w:numPr>
          <w:ilvl w:val="1"/>
          <w:numId w:val="99"/>
        </w:numPr>
        <w:ind w:left="0" w:firstLine="0"/>
      </w:pPr>
      <w:r w:rsidRPr="00134905">
        <w:rPr>
          <w:color w:val="000000"/>
        </w:rPr>
        <w:t>Seguretat en xarxes sense fils.</w:t>
      </w:r>
    </w:p>
    <w:p w14:paraId="46B3F785" w14:textId="797616CA" w:rsidR="00923AA8" w:rsidRPr="00134905" w:rsidRDefault="00923AA8" w:rsidP="00912DC0">
      <w:pPr>
        <w:pStyle w:val="TextdeldocumentMP"/>
        <w:numPr>
          <w:ilvl w:val="1"/>
          <w:numId w:val="99"/>
        </w:numPr>
        <w:ind w:left="0" w:firstLine="0"/>
      </w:pPr>
      <w:r w:rsidRPr="00134905">
        <w:rPr>
          <w:color w:val="000000"/>
        </w:rPr>
        <w:t>Sistemes d'identificació: signatura electrònica, certificats digitals i altres.</w:t>
      </w:r>
    </w:p>
    <w:p w14:paraId="4255441C" w14:textId="0C959A69" w:rsidR="00923AA8" w:rsidRPr="00084174" w:rsidRDefault="00923AA8" w:rsidP="00912DC0">
      <w:pPr>
        <w:pStyle w:val="TextdeldocumentMP"/>
        <w:numPr>
          <w:ilvl w:val="1"/>
          <w:numId w:val="99"/>
        </w:numPr>
        <w:ind w:left="0" w:firstLine="0"/>
      </w:pPr>
      <w:r w:rsidRPr="00134905">
        <w:rPr>
          <w:color w:val="000000"/>
        </w:rPr>
        <w:t>Tallafocs en equips i servidors.</w:t>
      </w:r>
    </w:p>
    <w:p w14:paraId="62516AE9" w14:textId="77777777" w:rsidR="00084174" w:rsidRPr="00134905" w:rsidRDefault="00084174" w:rsidP="005969A7">
      <w:pPr>
        <w:pStyle w:val="TextdeldocumentMP"/>
      </w:pPr>
    </w:p>
    <w:p w14:paraId="03261968" w14:textId="6C1EB7F2" w:rsidR="00923AA8" w:rsidRPr="00134905" w:rsidRDefault="00923AA8" w:rsidP="00912DC0">
      <w:pPr>
        <w:pStyle w:val="TextdeldocumentMP"/>
        <w:numPr>
          <w:ilvl w:val="0"/>
          <w:numId w:val="25"/>
        </w:numPr>
        <w:ind w:left="0" w:firstLine="0"/>
      </w:pPr>
      <w:r w:rsidRPr="00134905">
        <w:rPr>
          <w:color w:val="000000"/>
        </w:rPr>
        <w:t>Compliment de la legislació i de les normes sobre seguretat</w:t>
      </w:r>
      <w:r w:rsidRPr="00134905">
        <w:t>:</w:t>
      </w:r>
    </w:p>
    <w:p w14:paraId="67A94FB8" w14:textId="50DED645" w:rsidR="00923AA8" w:rsidRPr="00134905" w:rsidRDefault="00923AA8" w:rsidP="00912DC0">
      <w:pPr>
        <w:pStyle w:val="TextdeldocumentMP"/>
        <w:numPr>
          <w:ilvl w:val="1"/>
          <w:numId w:val="100"/>
        </w:numPr>
        <w:ind w:left="0" w:firstLine="0"/>
      </w:pPr>
      <w:r w:rsidRPr="00134905">
        <w:rPr>
          <w:color w:val="000000"/>
        </w:rPr>
        <w:t>Legislació sobre protecció de dades</w:t>
      </w:r>
      <w:r w:rsidRPr="00134905">
        <w:t>.</w:t>
      </w:r>
    </w:p>
    <w:p w14:paraId="736B6BE8" w14:textId="7A7A6C67" w:rsidR="00923AA8" w:rsidRPr="00134905" w:rsidRDefault="00923AA8" w:rsidP="00912DC0">
      <w:pPr>
        <w:pStyle w:val="TextdeldocumentMP"/>
        <w:numPr>
          <w:ilvl w:val="1"/>
          <w:numId w:val="100"/>
        </w:numPr>
        <w:ind w:left="0" w:firstLine="0"/>
      </w:pPr>
      <w:r w:rsidRPr="00134905">
        <w:rPr>
          <w:color w:val="000000"/>
        </w:rPr>
        <w:t>Legislació sobre els serveis de la societat de la informació i correu electrònic.</w:t>
      </w:r>
    </w:p>
    <w:p w14:paraId="2857D1F8" w14:textId="77777777" w:rsidR="00606597" w:rsidRPr="00134905" w:rsidRDefault="00606597" w:rsidP="005969A7">
      <w:pPr>
        <w:pStyle w:val="Textindependent"/>
        <w:rPr>
          <w:lang w:val="ca-ES"/>
        </w:rPr>
      </w:pPr>
    </w:p>
    <w:p w14:paraId="7A390C9A" w14:textId="20BFCCD8" w:rsidR="00923AA8" w:rsidRPr="00134905" w:rsidRDefault="00923AA8" w:rsidP="005969A7">
      <w:pPr>
        <w:pStyle w:val="Ttol2MP"/>
      </w:pPr>
      <w:r w:rsidRPr="00134905">
        <w:t xml:space="preserve">0227. </w:t>
      </w:r>
      <w:r w:rsidRPr="00134905">
        <w:rPr>
          <w:color w:val="000000"/>
          <w:szCs w:val="24"/>
        </w:rPr>
        <w:t>Serveis de xarxa</w:t>
      </w:r>
    </w:p>
    <w:p w14:paraId="79A5650E" w14:textId="225DB114" w:rsidR="00923AA8" w:rsidRPr="00134905" w:rsidRDefault="00923AA8" w:rsidP="005969A7">
      <w:pPr>
        <w:pStyle w:val="TextdeldocumentMP"/>
      </w:pPr>
      <w:r w:rsidRPr="00134905">
        <w:t>Durada: 198 hores</w:t>
      </w:r>
    </w:p>
    <w:p w14:paraId="5922C6B1" w14:textId="49190F90" w:rsidR="00923AA8" w:rsidRPr="00134905" w:rsidRDefault="00923AA8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 132 hores</w:t>
      </w:r>
    </w:p>
    <w:p w14:paraId="262D50D7" w14:textId="584ABB0C" w:rsidR="00923AA8" w:rsidRDefault="00923AA8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d’estada a l’empresa: 66 hores</w:t>
      </w:r>
    </w:p>
    <w:p w14:paraId="45F6A9BB" w14:textId="40BD3739" w:rsidR="00084174" w:rsidRDefault="00084174" w:rsidP="005969A7">
      <w:pPr>
        <w:pStyle w:val="TextdeldocumentMP"/>
        <w:rPr>
          <w:rFonts w:cs="Arial"/>
        </w:rPr>
      </w:pPr>
    </w:p>
    <w:p w14:paraId="35FC683D" w14:textId="40E7CDB6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1BA4E33B" w14:textId="73B502F3" w:rsidR="00923AA8" w:rsidRPr="00134905" w:rsidRDefault="00923AA8" w:rsidP="00912DC0">
      <w:pPr>
        <w:pStyle w:val="Ttol3UF"/>
        <w:numPr>
          <w:ilvl w:val="0"/>
          <w:numId w:val="83"/>
        </w:numPr>
        <w:ind w:left="0" w:firstLine="0"/>
      </w:pPr>
      <w:r w:rsidRPr="00134905">
        <w:rPr>
          <w:color w:val="1F1F1F"/>
          <w:highlight w:val="white"/>
        </w:rPr>
        <w:t>Instal·la serveis de configuració dinàmica, descrivint-ne les característiques i aplicacions</w:t>
      </w:r>
      <w:r w:rsidRPr="00134905">
        <w:rPr>
          <w:rFonts w:eastAsia="Arial" w:cs="Arial"/>
          <w:color w:val="1F1F1F"/>
        </w:rPr>
        <w:t>.</w:t>
      </w:r>
    </w:p>
    <w:p w14:paraId="5B31753E" w14:textId="77777777" w:rsidR="00923AA8" w:rsidRPr="00134905" w:rsidRDefault="00923AA8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136BB6AD" w14:textId="4E5ACD17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el funcionament dels mecanismes automatitzats de configuració dels paràmetres de xarxa</w:t>
      </w:r>
      <w:r w:rsidRPr="00134905">
        <w:rPr>
          <w:rFonts w:eastAsia="Arial" w:cs="Arial"/>
          <w:color w:val="000000"/>
        </w:rPr>
        <w:t>.</w:t>
      </w:r>
    </w:p>
    <w:p w14:paraId="7124D78C" w14:textId="6BA6D984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dentifica els avantatges que proporcionen.</w:t>
      </w:r>
    </w:p>
    <w:p w14:paraId="7AF383E7" w14:textId="43ED0C86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l·lustra els procediments i pautes que intervenen en una sol·licitud de configuració dels paràmetres de xarxa.</w:t>
      </w:r>
    </w:p>
    <w:p w14:paraId="78065588" w14:textId="232F4F6A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nstal·la un servei de configuració dinàmica dels paràmetres de xarxa.</w:t>
      </w:r>
    </w:p>
    <w:p w14:paraId="69065D6E" w14:textId="60C87C07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P</w:t>
      </w:r>
      <w:r w:rsidRPr="00134905">
        <w:rPr>
          <w:color w:val="000000"/>
        </w:rPr>
        <w:t>repara el servei per a assignar la configuració bàsica als sistemes d'una xarxa local.</w:t>
      </w:r>
    </w:p>
    <w:p w14:paraId="064AF59C" w14:textId="43E68287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R</w:t>
      </w:r>
      <w:r w:rsidRPr="00134905">
        <w:rPr>
          <w:color w:val="000000"/>
        </w:rPr>
        <w:t>ealitza assignacions dinàmiques i estàtiques.</w:t>
      </w:r>
    </w:p>
    <w:p w14:paraId="7D2A3C73" w14:textId="1CD033A9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ntegra en el servei opcions addicionals de configuració.</w:t>
      </w:r>
    </w:p>
    <w:p w14:paraId="7A5A98F5" w14:textId="73DD1B2C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V</w:t>
      </w:r>
      <w:r w:rsidRPr="00134905">
        <w:rPr>
          <w:color w:val="000000"/>
        </w:rPr>
        <w:t>erifica la correcta assignació dels paràmetres.</w:t>
      </w:r>
    </w:p>
    <w:p w14:paraId="659E2407" w14:textId="5CC0ED7F" w:rsidR="00923AA8" w:rsidRPr="00134905" w:rsidRDefault="00923AA8" w:rsidP="00912DC0">
      <w:pPr>
        <w:pStyle w:val="Ttol3UF"/>
        <w:numPr>
          <w:ilvl w:val="0"/>
          <w:numId w:val="83"/>
        </w:numPr>
        <w:ind w:left="0" w:firstLine="0"/>
      </w:pPr>
      <w:r w:rsidRPr="00134905">
        <w:rPr>
          <w:color w:val="1F1F1F"/>
          <w:highlight w:val="white"/>
        </w:rPr>
        <w:t>Instal·la serveis de resolució de noms, descrivint-ne les característiques i aplicacions</w:t>
      </w:r>
      <w:r w:rsidRPr="00134905">
        <w:rPr>
          <w:rFonts w:eastAsia="Arial" w:cs="Arial"/>
          <w:color w:val="1F1F1F"/>
        </w:rPr>
        <w:t>.</w:t>
      </w:r>
    </w:p>
    <w:p w14:paraId="740D4D7C" w14:textId="77777777" w:rsidR="00923AA8" w:rsidRPr="00134905" w:rsidRDefault="00923AA8" w:rsidP="005969A7">
      <w:pPr>
        <w:pStyle w:val="TextdeldocumentMP"/>
        <w:spacing w:before="120" w:after="120"/>
        <w:contextualSpacing w:val="0"/>
      </w:pPr>
      <w:r w:rsidRPr="00134905">
        <w:lastRenderedPageBreak/>
        <w:t>Criteris d'avaluació</w:t>
      </w:r>
    </w:p>
    <w:p w14:paraId="4AC3E58F" w14:textId="77777777" w:rsidR="00923AA8" w:rsidRPr="00134905" w:rsidRDefault="00923AA8" w:rsidP="00912DC0">
      <w:pPr>
        <w:pStyle w:val="Pargrafdellista"/>
        <w:numPr>
          <w:ilvl w:val="0"/>
          <w:numId w:val="26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ADDBC81" w14:textId="77777777" w:rsidR="00923AA8" w:rsidRPr="00134905" w:rsidRDefault="00923AA8" w:rsidP="00912DC0">
      <w:pPr>
        <w:pStyle w:val="Pargrafdellista"/>
        <w:numPr>
          <w:ilvl w:val="0"/>
          <w:numId w:val="26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D62717A" w14:textId="00883C75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dentifica i descri</w:t>
      </w:r>
      <w:r w:rsidRPr="00134905">
        <w:t>u</w:t>
      </w:r>
      <w:r w:rsidRPr="00134905">
        <w:rPr>
          <w:color w:val="000000"/>
        </w:rPr>
        <w:t xml:space="preserve"> escenaris en els quals sorgeix la necessitat d'un servei de resolució de noms</w:t>
      </w:r>
      <w:r w:rsidRPr="00134905">
        <w:rPr>
          <w:rFonts w:eastAsia="Arial" w:cs="Arial"/>
          <w:color w:val="000000"/>
        </w:rPr>
        <w:t>.</w:t>
      </w:r>
    </w:p>
    <w:p w14:paraId="2397714C" w14:textId="03D7DB2E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C</w:t>
      </w:r>
      <w:r w:rsidRPr="00134905">
        <w:rPr>
          <w:color w:val="000000"/>
        </w:rPr>
        <w:t>lassifica els principals mecanismes de resolució de noms.</w:t>
      </w:r>
    </w:p>
    <w:p w14:paraId="0B0032CE" w14:textId="4EBF1746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l'estructura, nomenclatura i funcionalitat dels sistemes de noms jeràrquics.</w:t>
      </w:r>
    </w:p>
    <w:p w14:paraId="541A9F4B" w14:textId="429DCABA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nstal·la un servei jeràrquic de resolució de noms.</w:t>
      </w:r>
    </w:p>
    <w:p w14:paraId="3A770AC7" w14:textId="757ACCDA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P</w:t>
      </w:r>
      <w:r w:rsidRPr="00134905">
        <w:rPr>
          <w:color w:val="000000"/>
        </w:rPr>
        <w:t>repara el servei per a emmagatzemar les respostes procedents de servidors de xarxes públiques i servir-les als equips de la xarxa local.</w:t>
      </w:r>
    </w:p>
    <w:p w14:paraId="0311CC7F" w14:textId="196ADD7D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A</w:t>
      </w:r>
      <w:r w:rsidRPr="00134905">
        <w:rPr>
          <w:color w:val="000000"/>
        </w:rPr>
        <w:t>feg</w:t>
      </w:r>
      <w:r w:rsidRPr="00134905">
        <w:t>eix</w:t>
      </w:r>
      <w:r w:rsidRPr="00134905">
        <w:rPr>
          <w:color w:val="000000"/>
        </w:rPr>
        <w:t xml:space="preserve"> registres de noms corresponents a una zona nova, amb opcions relatives a servidors de correu i àlies.</w:t>
      </w:r>
    </w:p>
    <w:p w14:paraId="33BFC11A" w14:textId="0A75A2EC" w:rsidR="00923AA8" w:rsidRPr="00134905" w:rsidRDefault="00923AA8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T</w:t>
      </w:r>
      <w:r w:rsidRPr="00134905">
        <w:rPr>
          <w:color w:val="000000"/>
        </w:rPr>
        <w:t>reballa en grup per realitzar transferències de zona entre dos o més servidors.</w:t>
      </w:r>
    </w:p>
    <w:p w14:paraId="5DF7E49D" w14:textId="53E81193" w:rsidR="00923AA8" w:rsidRPr="00134905" w:rsidRDefault="008B567B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C</w:t>
      </w:r>
      <w:r w:rsidRPr="00134905">
        <w:rPr>
          <w:color w:val="000000"/>
        </w:rPr>
        <w:t>omprova el funcionament correcte del servidor.</w:t>
      </w:r>
    </w:p>
    <w:p w14:paraId="7FCAEF23" w14:textId="43C561F0" w:rsidR="008B567B" w:rsidRPr="00134905" w:rsidRDefault="008B567B" w:rsidP="00912DC0">
      <w:pPr>
        <w:pStyle w:val="Ttol3UF"/>
        <w:numPr>
          <w:ilvl w:val="0"/>
          <w:numId w:val="83"/>
        </w:numPr>
        <w:ind w:left="0" w:firstLine="0"/>
      </w:pPr>
      <w:r w:rsidRPr="00134905">
        <w:rPr>
          <w:color w:val="1F1F1F"/>
          <w:highlight w:val="white"/>
        </w:rPr>
        <w:t>Instal·la serveis de transferència de fitxers, descrivint-ne les característiques i aplicacions</w:t>
      </w:r>
      <w:r w:rsidRPr="00134905">
        <w:rPr>
          <w:rFonts w:eastAsia="Arial" w:cs="Arial"/>
          <w:color w:val="1F1F1F"/>
        </w:rPr>
        <w:t>.</w:t>
      </w:r>
    </w:p>
    <w:p w14:paraId="67C0AF37" w14:textId="77777777" w:rsidR="008B567B" w:rsidRPr="00134905" w:rsidRDefault="008B567B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366C42FC" w14:textId="77777777" w:rsidR="008B567B" w:rsidRPr="00134905" w:rsidRDefault="008B567B" w:rsidP="00912DC0">
      <w:pPr>
        <w:pStyle w:val="Pargrafdellista"/>
        <w:numPr>
          <w:ilvl w:val="0"/>
          <w:numId w:val="83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D7AF865" w14:textId="43EEFC73" w:rsidR="008B567B" w:rsidRPr="00134905" w:rsidRDefault="008B567B" w:rsidP="00912DC0">
      <w:pPr>
        <w:pStyle w:val="TextdeldocumentMP"/>
        <w:numPr>
          <w:ilvl w:val="1"/>
          <w:numId w:val="84"/>
        </w:numPr>
        <w:ind w:left="0" w:firstLine="0"/>
      </w:pPr>
      <w:r w:rsidRPr="00134905">
        <w:t>E</w:t>
      </w:r>
      <w:r w:rsidRPr="00134905">
        <w:rPr>
          <w:color w:val="000000"/>
        </w:rPr>
        <w:t>stable</w:t>
      </w:r>
      <w:r w:rsidRPr="00134905">
        <w:t>ix</w:t>
      </w:r>
      <w:r w:rsidRPr="00134905">
        <w:rPr>
          <w:color w:val="000000"/>
        </w:rPr>
        <w:t xml:space="preserve"> la utilitat i mode d'operació del servei de transferència de fitxers</w:t>
      </w:r>
      <w:r w:rsidRPr="00134905">
        <w:rPr>
          <w:rFonts w:eastAsia="Arial" w:cs="Arial"/>
          <w:color w:val="000000"/>
        </w:rPr>
        <w:t>.</w:t>
      </w:r>
    </w:p>
    <w:p w14:paraId="775F6A80" w14:textId="4A08C7BF" w:rsidR="008B567B" w:rsidRPr="00134905" w:rsidRDefault="008B567B" w:rsidP="00912DC0">
      <w:pPr>
        <w:pStyle w:val="TextdeldocumentMP"/>
        <w:numPr>
          <w:ilvl w:val="1"/>
          <w:numId w:val="84"/>
        </w:numPr>
        <w:ind w:left="0" w:firstLine="0"/>
      </w:pPr>
      <w:r w:rsidRPr="00134905">
        <w:t>I</w:t>
      </w:r>
      <w:r w:rsidRPr="00134905">
        <w:rPr>
          <w:color w:val="000000"/>
        </w:rPr>
        <w:t>nstal·la un servei de transferència de fitxers.</w:t>
      </w:r>
    </w:p>
    <w:p w14:paraId="4DE3CD84" w14:textId="433C3DE1" w:rsidR="008B567B" w:rsidRPr="00134905" w:rsidRDefault="008B567B" w:rsidP="00912DC0">
      <w:pPr>
        <w:pStyle w:val="TextdeldocumentMP"/>
        <w:numPr>
          <w:ilvl w:val="1"/>
          <w:numId w:val="84"/>
        </w:numPr>
        <w:ind w:left="0" w:firstLine="0"/>
      </w:pPr>
      <w:r w:rsidRPr="00134905">
        <w:t>C</w:t>
      </w:r>
      <w:r w:rsidRPr="00134905">
        <w:rPr>
          <w:color w:val="000000"/>
        </w:rPr>
        <w:t>rea usuaris i grups per a accés remot al servidor.</w:t>
      </w:r>
    </w:p>
    <w:p w14:paraId="791EC49D" w14:textId="785542AC" w:rsidR="008B567B" w:rsidRPr="00134905" w:rsidRDefault="008B567B" w:rsidP="00912DC0">
      <w:pPr>
        <w:pStyle w:val="TextdeldocumentMP"/>
        <w:numPr>
          <w:ilvl w:val="1"/>
          <w:numId w:val="84"/>
        </w:numPr>
        <w:ind w:left="0" w:firstLine="0"/>
      </w:pPr>
      <w:r w:rsidRPr="00134905">
        <w:t>C</w:t>
      </w:r>
      <w:r w:rsidRPr="00134905">
        <w:rPr>
          <w:color w:val="000000"/>
        </w:rPr>
        <w:t>onfigura l'accés anònim.</w:t>
      </w:r>
    </w:p>
    <w:p w14:paraId="79EBAEDA" w14:textId="38D15C45" w:rsidR="008B567B" w:rsidRPr="00134905" w:rsidRDefault="008B567B" w:rsidP="00912DC0">
      <w:pPr>
        <w:pStyle w:val="TextdeldocumentMP"/>
        <w:numPr>
          <w:ilvl w:val="1"/>
          <w:numId w:val="84"/>
        </w:numPr>
        <w:ind w:left="0" w:firstLine="0"/>
      </w:pPr>
      <w:r w:rsidRPr="00134905">
        <w:t>E</w:t>
      </w:r>
      <w:r w:rsidRPr="00134905">
        <w:rPr>
          <w:color w:val="000000"/>
        </w:rPr>
        <w:t>stable</w:t>
      </w:r>
      <w:r w:rsidRPr="00134905">
        <w:t>ix</w:t>
      </w:r>
      <w:r w:rsidRPr="00134905">
        <w:rPr>
          <w:color w:val="000000"/>
        </w:rPr>
        <w:t xml:space="preserve"> límits en els diferents modes d'accés.</w:t>
      </w:r>
    </w:p>
    <w:p w14:paraId="52CDA778" w14:textId="38C45102" w:rsidR="008B567B" w:rsidRPr="00134905" w:rsidRDefault="008B567B" w:rsidP="00912DC0">
      <w:pPr>
        <w:pStyle w:val="TextdeldocumentMP"/>
        <w:numPr>
          <w:ilvl w:val="1"/>
          <w:numId w:val="84"/>
        </w:numPr>
        <w:ind w:left="0" w:firstLine="0"/>
      </w:pPr>
      <w:r w:rsidRPr="00134905">
        <w:t>C</w:t>
      </w:r>
      <w:r w:rsidRPr="00134905">
        <w:rPr>
          <w:color w:val="000000"/>
        </w:rPr>
        <w:t>omprova l'accés al servidor, tant en mode actiu com en mode passiu.</w:t>
      </w:r>
    </w:p>
    <w:p w14:paraId="5E6491D7" w14:textId="662622C2" w:rsidR="008B567B" w:rsidRPr="00134905" w:rsidRDefault="008B567B" w:rsidP="00912DC0">
      <w:pPr>
        <w:pStyle w:val="TextdeldocumentMP"/>
        <w:numPr>
          <w:ilvl w:val="1"/>
          <w:numId w:val="84"/>
        </w:numPr>
        <w:ind w:left="0" w:firstLine="0"/>
      </w:pPr>
      <w:r w:rsidRPr="00134905">
        <w:t>R</w:t>
      </w:r>
      <w:r w:rsidRPr="00134905">
        <w:rPr>
          <w:color w:val="000000"/>
        </w:rPr>
        <w:t>ealitza proves amb clients en línia de comandes i en mode gràfic.</w:t>
      </w:r>
    </w:p>
    <w:p w14:paraId="28B3B833" w14:textId="3CDFE38D" w:rsidR="002B328A" w:rsidRPr="00134905" w:rsidRDefault="002B328A" w:rsidP="00912DC0">
      <w:pPr>
        <w:pStyle w:val="Ttol3UF"/>
        <w:numPr>
          <w:ilvl w:val="0"/>
          <w:numId w:val="85"/>
        </w:numPr>
        <w:ind w:left="0" w:firstLine="0"/>
      </w:pPr>
      <w:r w:rsidRPr="00134905">
        <w:rPr>
          <w:color w:val="1F1F1F"/>
          <w:highlight w:val="white"/>
        </w:rPr>
        <w:t>Gestiona servidors de correu electrònic identificant-ne requeriments d'utilització i aplicant-hi criteris de configuració</w:t>
      </w:r>
      <w:r w:rsidRPr="00134905">
        <w:rPr>
          <w:rFonts w:eastAsia="Arial" w:cs="Arial"/>
          <w:color w:val="1F1F1F"/>
        </w:rPr>
        <w:t>.</w:t>
      </w:r>
    </w:p>
    <w:p w14:paraId="55B121E8" w14:textId="77777777" w:rsidR="002B328A" w:rsidRPr="00134905" w:rsidRDefault="002B328A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76EAFBB" w14:textId="77777777" w:rsidR="002B328A" w:rsidRPr="00134905" w:rsidRDefault="002B328A" w:rsidP="00912DC0">
      <w:pPr>
        <w:pStyle w:val="Pargrafdellista"/>
        <w:numPr>
          <w:ilvl w:val="0"/>
          <w:numId w:val="8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1E2A7C9E" w14:textId="77777777" w:rsidR="002B328A" w:rsidRPr="00134905" w:rsidRDefault="002B328A" w:rsidP="00912DC0">
      <w:pPr>
        <w:pStyle w:val="Pargrafdellista"/>
        <w:numPr>
          <w:ilvl w:val="0"/>
          <w:numId w:val="2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E0E24BC" w14:textId="77777777" w:rsidR="002B328A" w:rsidRPr="00134905" w:rsidRDefault="002B328A" w:rsidP="00912DC0">
      <w:pPr>
        <w:pStyle w:val="Pargrafdellista"/>
        <w:numPr>
          <w:ilvl w:val="0"/>
          <w:numId w:val="2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49A79321" w14:textId="77777777" w:rsidR="002B328A" w:rsidRPr="00134905" w:rsidRDefault="002B328A" w:rsidP="00912DC0">
      <w:pPr>
        <w:pStyle w:val="Pargrafdellista"/>
        <w:numPr>
          <w:ilvl w:val="0"/>
          <w:numId w:val="2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4D072A63" w14:textId="77777777" w:rsidR="002B328A" w:rsidRPr="00134905" w:rsidRDefault="002B328A" w:rsidP="00912DC0">
      <w:pPr>
        <w:pStyle w:val="Pargrafdellista"/>
        <w:numPr>
          <w:ilvl w:val="0"/>
          <w:numId w:val="2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C58425F" w14:textId="7B0A1560" w:rsidR="002B328A" w:rsidRPr="00134905" w:rsidRDefault="002B328A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els diferents protocols que intervenen en l'enviament i recollida del correu electrònic</w:t>
      </w:r>
      <w:r w:rsidRPr="00134905">
        <w:rPr>
          <w:rFonts w:eastAsia="Arial" w:cs="Arial"/>
          <w:color w:val="000000"/>
        </w:rPr>
        <w:t>.</w:t>
      </w:r>
    </w:p>
    <w:p w14:paraId="295FE66C" w14:textId="3B1B08C0" w:rsidR="002B328A" w:rsidRPr="00134905" w:rsidRDefault="002B328A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nstal·la un servidor de correu electrònic.</w:t>
      </w:r>
    </w:p>
    <w:p w14:paraId="172B82CC" w14:textId="721A08CB" w:rsidR="002B328A" w:rsidRPr="00134905" w:rsidRDefault="002B328A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C</w:t>
      </w:r>
      <w:r w:rsidRPr="00134905">
        <w:rPr>
          <w:color w:val="000000"/>
        </w:rPr>
        <w:t>rea comptes d'usuari i verificat l'accés d'aquestes.</w:t>
      </w:r>
    </w:p>
    <w:p w14:paraId="6BD0482F" w14:textId="412A833A" w:rsidR="002B328A" w:rsidRPr="00134905" w:rsidRDefault="002B328A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D</w:t>
      </w:r>
      <w:r w:rsidRPr="00134905">
        <w:rPr>
          <w:color w:val="000000"/>
        </w:rPr>
        <w:t>efin</w:t>
      </w:r>
      <w:r w:rsidRPr="00134905">
        <w:t>eix</w:t>
      </w:r>
      <w:r w:rsidRPr="00134905">
        <w:rPr>
          <w:color w:val="000000"/>
        </w:rPr>
        <w:t xml:space="preserve"> àlies per als comptes de correu.</w:t>
      </w:r>
    </w:p>
    <w:p w14:paraId="16F90FB4" w14:textId="2D651381" w:rsidR="002B328A" w:rsidRPr="00134905" w:rsidRDefault="002B328A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A</w:t>
      </w:r>
      <w:r w:rsidRPr="00134905">
        <w:rPr>
          <w:color w:val="000000"/>
        </w:rPr>
        <w:t>plica mètodes per impedir usos indeguts del servidor de correu electrònic.</w:t>
      </w:r>
    </w:p>
    <w:p w14:paraId="19AA12DC" w14:textId="1C50827B" w:rsidR="002B328A" w:rsidRPr="00134905" w:rsidRDefault="002B328A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nstal·la serveis per permetre la recollida remota del correu existent en les bústies d'usuari.</w:t>
      </w:r>
    </w:p>
    <w:p w14:paraId="57AA72C9" w14:textId="1022A316" w:rsidR="002B328A" w:rsidRPr="00134905" w:rsidRDefault="002B328A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Utilitz</w:t>
      </w:r>
      <w:r w:rsidRPr="00134905">
        <w:rPr>
          <w:color w:val="000000"/>
        </w:rPr>
        <w:t>a clients de correu electrònic per enviar i rebre correu.</w:t>
      </w:r>
    </w:p>
    <w:p w14:paraId="7E1FB90A" w14:textId="245BB540" w:rsidR="002B328A" w:rsidRPr="00134905" w:rsidRDefault="002B328A" w:rsidP="00912DC0">
      <w:pPr>
        <w:pStyle w:val="Ttol3UF"/>
        <w:numPr>
          <w:ilvl w:val="0"/>
          <w:numId w:val="83"/>
        </w:numPr>
        <w:ind w:left="0" w:firstLine="0"/>
      </w:pPr>
      <w:r w:rsidRPr="00134905">
        <w:rPr>
          <w:color w:val="1F1F1F"/>
          <w:highlight w:val="white"/>
        </w:rPr>
        <w:t>Gestiona servidors web identificant-ne requeriments d'utilització i aplicant-hi criteris de configuració</w:t>
      </w:r>
      <w:r w:rsidRPr="00134905">
        <w:rPr>
          <w:rFonts w:eastAsia="Arial" w:cs="Arial"/>
          <w:color w:val="1F1F1F"/>
        </w:rPr>
        <w:t>.</w:t>
      </w:r>
    </w:p>
    <w:p w14:paraId="313C81BE" w14:textId="77777777" w:rsidR="002B328A" w:rsidRPr="00134905" w:rsidRDefault="002B328A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794A36AE" w14:textId="77777777" w:rsidR="002B328A" w:rsidRPr="00134905" w:rsidRDefault="002B328A" w:rsidP="00912DC0">
      <w:pPr>
        <w:pStyle w:val="Pargrafdellista"/>
        <w:numPr>
          <w:ilvl w:val="0"/>
          <w:numId w:val="83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50AC9DD6" w14:textId="77777777" w:rsidR="002B328A" w:rsidRPr="00134905" w:rsidRDefault="002B328A" w:rsidP="00912DC0">
      <w:pPr>
        <w:pStyle w:val="Pargrafdellista"/>
        <w:numPr>
          <w:ilvl w:val="0"/>
          <w:numId w:val="83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70CA94C" w14:textId="0F16B5FC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els fonaments i protocols en </w:t>
      </w:r>
      <w:r w:rsidRPr="00134905">
        <w:t>què</w:t>
      </w:r>
      <w:r w:rsidRPr="00134905">
        <w:rPr>
          <w:color w:val="000000"/>
        </w:rPr>
        <w:t xml:space="preserve"> es basa el funcionament d'un servidor web</w:t>
      </w:r>
      <w:r w:rsidRPr="00134905">
        <w:rPr>
          <w:rFonts w:eastAsia="Arial" w:cs="Arial"/>
          <w:color w:val="000000"/>
        </w:rPr>
        <w:t>.</w:t>
      </w:r>
    </w:p>
    <w:p w14:paraId="036D86D9" w14:textId="7DA37523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I</w:t>
      </w:r>
      <w:r w:rsidRPr="00134905">
        <w:rPr>
          <w:color w:val="000000"/>
        </w:rPr>
        <w:t>nstal·la un servidor web.</w:t>
      </w:r>
    </w:p>
    <w:p w14:paraId="02D1C5B1" w14:textId="465E8D55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C</w:t>
      </w:r>
      <w:r w:rsidRPr="00134905">
        <w:rPr>
          <w:color w:val="000000"/>
        </w:rPr>
        <w:t>rea llocs virtuals.</w:t>
      </w:r>
    </w:p>
    <w:p w14:paraId="3460D5B7" w14:textId="21915A91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V</w:t>
      </w:r>
      <w:r w:rsidRPr="00134905">
        <w:rPr>
          <w:color w:val="000000"/>
        </w:rPr>
        <w:t>erifica les possibilitats existents per a discriminar el lloc de dest</w:t>
      </w:r>
      <w:r w:rsidRPr="00134905">
        <w:t>inació</w:t>
      </w:r>
      <w:r w:rsidRPr="00134905">
        <w:rPr>
          <w:color w:val="000000"/>
        </w:rPr>
        <w:t xml:space="preserve"> del trànsit entrant al servidor.</w:t>
      </w:r>
    </w:p>
    <w:p w14:paraId="604C258B" w14:textId="54204FDF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C</w:t>
      </w:r>
      <w:r w:rsidRPr="00134905">
        <w:rPr>
          <w:color w:val="000000"/>
        </w:rPr>
        <w:t>onfigura la seguretat del servidor.</w:t>
      </w:r>
    </w:p>
    <w:p w14:paraId="76A4FD8B" w14:textId="1BF003F3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C</w:t>
      </w:r>
      <w:r w:rsidRPr="00134905">
        <w:rPr>
          <w:color w:val="000000"/>
        </w:rPr>
        <w:t>omprova l'accés dels usuaris al servidor.</w:t>
      </w:r>
    </w:p>
    <w:p w14:paraId="61D449CE" w14:textId="58052FDC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D</w:t>
      </w:r>
      <w:r w:rsidRPr="00134905">
        <w:rPr>
          <w:color w:val="000000"/>
        </w:rPr>
        <w:t>iferencia i prova l'execució de codi</w:t>
      </w:r>
      <w:r w:rsidRPr="00134905">
        <w:t xml:space="preserve"> a</w:t>
      </w:r>
      <w:r w:rsidRPr="00134905">
        <w:rPr>
          <w:color w:val="000000"/>
        </w:rPr>
        <w:t>l servidor i en el client.</w:t>
      </w:r>
    </w:p>
    <w:p w14:paraId="5A09F0AC" w14:textId="11605CDE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I</w:t>
      </w:r>
      <w:r w:rsidRPr="00134905">
        <w:rPr>
          <w:color w:val="000000"/>
        </w:rPr>
        <w:t>nstal·la mòduls sobre el servidor.</w:t>
      </w:r>
    </w:p>
    <w:p w14:paraId="38D75A3C" w14:textId="2E37C603" w:rsidR="002B328A" w:rsidRPr="00134905" w:rsidRDefault="002B328A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E</w:t>
      </w:r>
      <w:r w:rsidRPr="00134905">
        <w:rPr>
          <w:color w:val="000000"/>
        </w:rPr>
        <w:t>stable</w:t>
      </w:r>
      <w:r w:rsidRPr="00134905">
        <w:t>ix</w:t>
      </w:r>
      <w:r w:rsidRPr="00134905">
        <w:rPr>
          <w:color w:val="000000"/>
        </w:rPr>
        <w:t xml:space="preserve"> mecanismes per assegurar les comunicacions entre el client i el servidor.</w:t>
      </w:r>
    </w:p>
    <w:p w14:paraId="7074EB6A" w14:textId="0C347FC8" w:rsidR="002B328A" w:rsidRPr="00134905" w:rsidRDefault="002B328A" w:rsidP="00912DC0">
      <w:pPr>
        <w:pStyle w:val="Ttol3UF"/>
        <w:numPr>
          <w:ilvl w:val="0"/>
          <w:numId w:val="85"/>
        </w:numPr>
        <w:ind w:left="0" w:firstLine="0"/>
      </w:pPr>
      <w:r w:rsidRPr="00134905">
        <w:rPr>
          <w:color w:val="1F1F1F"/>
          <w:highlight w:val="white"/>
        </w:rPr>
        <w:t>Gestiona mètodes d'accés remot descrivint-ne les característiques i instal·lant-hi els serveis corresponents</w:t>
      </w:r>
      <w:r w:rsidRPr="00134905">
        <w:rPr>
          <w:rFonts w:eastAsia="Arial" w:cs="Arial"/>
          <w:color w:val="1F1F1F"/>
        </w:rPr>
        <w:t>.</w:t>
      </w:r>
    </w:p>
    <w:p w14:paraId="48961197" w14:textId="77777777" w:rsidR="002B328A" w:rsidRPr="00134905" w:rsidRDefault="002B328A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402DA991" w14:textId="77777777" w:rsidR="002B328A" w:rsidRPr="00134905" w:rsidRDefault="002B328A" w:rsidP="00912DC0">
      <w:pPr>
        <w:pStyle w:val="Pargrafdellista"/>
        <w:numPr>
          <w:ilvl w:val="0"/>
          <w:numId w:val="8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32CF061B" w14:textId="77777777" w:rsidR="002B328A" w:rsidRPr="00134905" w:rsidRDefault="002B328A" w:rsidP="00912DC0">
      <w:pPr>
        <w:pStyle w:val="Pargrafdellista"/>
        <w:numPr>
          <w:ilvl w:val="0"/>
          <w:numId w:val="8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B29F8E6" w14:textId="6C1FB767" w:rsidR="002B328A" w:rsidRPr="00134905" w:rsidRDefault="00AA6FCB" w:rsidP="00912DC0">
      <w:pPr>
        <w:pStyle w:val="TextdeldocumentMP"/>
        <w:numPr>
          <w:ilvl w:val="1"/>
          <w:numId w:val="86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mètodes d'accés i administració remota de sistemes</w:t>
      </w:r>
      <w:r w:rsidR="002B328A" w:rsidRPr="00134905">
        <w:rPr>
          <w:rFonts w:eastAsia="Arial" w:cs="Arial"/>
          <w:color w:val="000000"/>
        </w:rPr>
        <w:t>.</w:t>
      </w:r>
    </w:p>
    <w:p w14:paraId="707ED946" w14:textId="1778C065" w:rsidR="002B328A" w:rsidRPr="00134905" w:rsidRDefault="00AA6FCB" w:rsidP="00912DC0">
      <w:pPr>
        <w:pStyle w:val="TextdeldocumentMP"/>
        <w:numPr>
          <w:ilvl w:val="1"/>
          <w:numId w:val="86"/>
        </w:numPr>
        <w:ind w:left="0" w:firstLine="0"/>
      </w:pPr>
      <w:r w:rsidRPr="00134905">
        <w:t>I</w:t>
      </w:r>
      <w:r w:rsidRPr="00134905">
        <w:rPr>
          <w:color w:val="000000"/>
        </w:rPr>
        <w:t>nstal·la un servei d'accés remot en línia de comand</w:t>
      </w:r>
      <w:r w:rsidRPr="00134905">
        <w:t>aments.</w:t>
      </w:r>
    </w:p>
    <w:p w14:paraId="0E79A59B" w14:textId="21FB92AD" w:rsidR="00AA6FCB" w:rsidRPr="00134905" w:rsidRDefault="00AA6FCB" w:rsidP="00912DC0">
      <w:pPr>
        <w:pStyle w:val="TextdeldocumentMP"/>
        <w:numPr>
          <w:ilvl w:val="1"/>
          <w:numId w:val="86"/>
        </w:numPr>
        <w:ind w:left="0" w:firstLine="0"/>
      </w:pPr>
      <w:r w:rsidRPr="00134905">
        <w:t>I</w:t>
      </w:r>
      <w:r w:rsidRPr="00134905">
        <w:rPr>
          <w:color w:val="000000"/>
        </w:rPr>
        <w:t>nstal·la un servei d'accés remot en mode gràfic.</w:t>
      </w:r>
    </w:p>
    <w:p w14:paraId="4B36C79F" w14:textId="0974CA04" w:rsidR="00AA6FCB" w:rsidRPr="00134905" w:rsidRDefault="00AA6FCB" w:rsidP="00912DC0">
      <w:pPr>
        <w:pStyle w:val="TextdeldocumentMP"/>
        <w:numPr>
          <w:ilvl w:val="1"/>
          <w:numId w:val="86"/>
        </w:numPr>
        <w:ind w:left="0" w:firstLine="0"/>
      </w:pPr>
      <w:r w:rsidRPr="00134905">
        <w:t>C</w:t>
      </w:r>
      <w:r w:rsidRPr="00134905">
        <w:rPr>
          <w:color w:val="000000"/>
        </w:rPr>
        <w:t>omprova el funcionament d</w:t>
      </w:r>
      <w:r w:rsidRPr="00134905">
        <w:t>’ambdó</w:t>
      </w:r>
      <w:r w:rsidRPr="00134905">
        <w:rPr>
          <w:color w:val="000000"/>
        </w:rPr>
        <w:t>s mètodes.</w:t>
      </w:r>
    </w:p>
    <w:p w14:paraId="6076A9FB" w14:textId="38C8A9D6" w:rsidR="00AA6FCB" w:rsidRPr="00134905" w:rsidRDefault="00AA6FCB" w:rsidP="00912DC0">
      <w:pPr>
        <w:pStyle w:val="TextdeldocumentMP"/>
        <w:numPr>
          <w:ilvl w:val="1"/>
          <w:numId w:val="86"/>
        </w:numPr>
        <w:ind w:left="0" w:firstLine="0"/>
      </w:pPr>
      <w:r w:rsidRPr="00134905">
        <w:t>I</w:t>
      </w:r>
      <w:r w:rsidRPr="00134905">
        <w:rPr>
          <w:color w:val="000000"/>
        </w:rPr>
        <w:t>dentifica els principals avantatges i deficiències de cadascun.</w:t>
      </w:r>
    </w:p>
    <w:p w14:paraId="05284C04" w14:textId="4B2FD592" w:rsidR="00AA6FCB" w:rsidRPr="00134905" w:rsidRDefault="00AA6FCB" w:rsidP="00912DC0">
      <w:pPr>
        <w:pStyle w:val="TextdeldocumentMP"/>
        <w:numPr>
          <w:ilvl w:val="1"/>
          <w:numId w:val="86"/>
        </w:numPr>
        <w:ind w:left="0" w:firstLine="0"/>
      </w:pPr>
      <w:r w:rsidRPr="00134905">
        <w:t>R</w:t>
      </w:r>
      <w:r w:rsidRPr="00134905">
        <w:rPr>
          <w:color w:val="000000"/>
        </w:rPr>
        <w:t>ealitza proves d'accés remot entre sistemes de diferent naturalesa.</w:t>
      </w:r>
    </w:p>
    <w:p w14:paraId="05210E8B" w14:textId="1A8F5C01" w:rsidR="00AA6FCB" w:rsidRPr="00134905" w:rsidRDefault="00AA6FCB" w:rsidP="00912DC0">
      <w:pPr>
        <w:pStyle w:val="TextdeldocumentMP"/>
        <w:numPr>
          <w:ilvl w:val="1"/>
          <w:numId w:val="86"/>
        </w:numPr>
        <w:ind w:left="0" w:firstLine="0"/>
      </w:pPr>
      <w:r w:rsidRPr="00134905">
        <w:t>R</w:t>
      </w:r>
      <w:r w:rsidRPr="00134905">
        <w:rPr>
          <w:color w:val="000000"/>
        </w:rPr>
        <w:t>ealitzat proves d'administració remota entre sistemes de diferent naturalesa.</w:t>
      </w:r>
    </w:p>
    <w:p w14:paraId="5F33A602" w14:textId="1099DA92" w:rsidR="00AA6FCB" w:rsidRPr="00134905" w:rsidRDefault="00AA6FCB" w:rsidP="00912DC0">
      <w:pPr>
        <w:pStyle w:val="Ttol3UF"/>
        <w:numPr>
          <w:ilvl w:val="0"/>
          <w:numId w:val="87"/>
        </w:numPr>
        <w:ind w:left="0" w:firstLine="0"/>
      </w:pPr>
      <w:r w:rsidRPr="00134905">
        <w:rPr>
          <w:color w:val="1F1F1F"/>
          <w:highlight w:val="white"/>
        </w:rPr>
        <w:t>Desplega xarxes sense fils segures justificant la configuració triada i descrivint els procediments d'implantació</w:t>
      </w:r>
      <w:r w:rsidRPr="00134905">
        <w:rPr>
          <w:rFonts w:eastAsia="Arial" w:cs="Arial"/>
          <w:color w:val="1F1F1F"/>
        </w:rPr>
        <w:t>.</w:t>
      </w:r>
    </w:p>
    <w:p w14:paraId="0152A049" w14:textId="77777777" w:rsidR="00AA6FCB" w:rsidRPr="00134905" w:rsidRDefault="00AA6FCB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59DBCC29" w14:textId="77777777" w:rsidR="00AA6FCB" w:rsidRPr="00134905" w:rsidRDefault="00AA6FCB" w:rsidP="00912DC0">
      <w:pPr>
        <w:pStyle w:val="Pargrafdellista"/>
        <w:numPr>
          <w:ilvl w:val="0"/>
          <w:numId w:val="87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0343136" w14:textId="77777777" w:rsidR="00AA6FCB" w:rsidRPr="00134905" w:rsidRDefault="00AA6FCB" w:rsidP="00912DC0">
      <w:pPr>
        <w:pStyle w:val="Pargrafdellista"/>
        <w:numPr>
          <w:ilvl w:val="0"/>
          <w:numId w:val="87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D50D4A2" w14:textId="6D156B95" w:rsidR="00AA6FCB" w:rsidRPr="00134905" w:rsidRDefault="00AA6FCB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nstal·la un punt d'accés sense fil dins d'una xarxa local</w:t>
      </w:r>
      <w:r w:rsidRPr="00134905">
        <w:rPr>
          <w:rFonts w:eastAsia="Arial" w:cs="Arial"/>
          <w:color w:val="000000"/>
        </w:rPr>
        <w:t>.</w:t>
      </w:r>
    </w:p>
    <w:p w14:paraId="08A7F168" w14:textId="373D751B" w:rsidR="00AA6FCB" w:rsidRPr="00134905" w:rsidRDefault="00AA6FCB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els protocols, modes de funcionament i principals paràmetres de configuració del punt d'accés.</w:t>
      </w:r>
    </w:p>
    <w:p w14:paraId="4BC24DC5" w14:textId="669CDB85" w:rsidR="00AA6FCB" w:rsidRPr="00134905" w:rsidRDefault="00AA6FCB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rPr>
          <w:color w:val="000000"/>
        </w:rPr>
        <w:t>Selecciona la configuració més idònia sobre diferents escenaris de prova.</w:t>
      </w:r>
    </w:p>
    <w:p w14:paraId="2A9E6F82" w14:textId="2558C57B" w:rsidR="00AA6FCB" w:rsidRPr="00134905" w:rsidRDefault="00AA6FCB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E</w:t>
      </w:r>
      <w:r w:rsidRPr="00134905">
        <w:rPr>
          <w:color w:val="000000"/>
        </w:rPr>
        <w:t>stable</w:t>
      </w:r>
      <w:r w:rsidRPr="00134905">
        <w:t>ix</w:t>
      </w:r>
      <w:r w:rsidRPr="00134905">
        <w:rPr>
          <w:color w:val="000000"/>
        </w:rPr>
        <w:t xml:space="preserve"> un mecanisme adequat de seguretat per a les comunicacions sense fils.</w:t>
      </w:r>
    </w:p>
    <w:p w14:paraId="599CD673" w14:textId="4A32FF56" w:rsidR="00AA6FCB" w:rsidRPr="00134905" w:rsidRDefault="00AA6FCB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U</w:t>
      </w:r>
      <w:r w:rsidRPr="00134905">
        <w:rPr>
          <w:color w:val="000000"/>
        </w:rPr>
        <w:t>sa diversos tipus de dispositius i adaptadors sense fils per a comprovar la cobertura.</w:t>
      </w:r>
    </w:p>
    <w:p w14:paraId="217A5392" w14:textId="006D86BF" w:rsidR="00AA6FCB" w:rsidRPr="00134905" w:rsidRDefault="00AA6FCB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I</w:t>
      </w:r>
      <w:r w:rsidRPr="00134905">
        <w:rPr>
          <w:color w:val="000000"/>
        </w:rPr>
        <w:t>nstal·la un encaminador sense fil amb connexió a xarxa pública i serveis sense fils de xarxa local.</w:t>
      </w:r>
    </w:p>
    <w:p w14:paraId="04D6F747" w14:textId="064B808B" w:rsidR="00AA6FCB" w:rsidRPr="00134905" w:rsidRDefault="00AA6FCB" w:rsidP="00912DC0">
      <w:pPr>
        <w:pStyle w:val="TextdeldocumentMP"/>
        <w:numPr>
          <w:ilvl w:val="1"/>
          <w:numId w:val="83"/>
        </w:numPr>
        <w:ind w:left="0" w:firstLine="0"/>
      </w:pPr>
      <w:r w:rsidRPr="00134905">
        <w:t>C</w:t>
      </w:r>
      <w:r w:rsidRPr="00134905">
        <w:rPr>
          <w:color w:val="000000"/>
        </w:rPr>
        <w:t>onfigura i prova l’encaminador des dels ordinadors de la xarxa local.</w:t>
      </w:r>
    </w:p>
    <w:p w14:paraId="1E978AB6" w14:textId="474463BB" w:rsidR="00AA6FCB" w:rsidRPr="00134905" w:rsidRDefault="00AA6FCB" w:rsidP="00912DC0">
      <w:pPr>
        <w:pStyle w:val="Ttol3UF"/>
        <w:numPr>
          <w:ilvl w:val="0"/>
          <w:numId w:val="83"/>
        </w:numPr>
        <w:ind w:left="0" w:firstLine="0"/>
      </w:pPr>
      <w:r w:rsidRPr="00134905">
        <w:rPr>
          <w:color w:val="1F1F1F"/>
          <w:highlight w:val="white"/>
        </w:rPr>
        <w:t>Estableix l'accés des de xarxes locals a xarxes públiques identificant possibles escenaris i aplicant programari específic</w:t>
      </w:r>
      <w:r w:rsidRPr="00134905">
        <w:rPr>
          <w:rFonts w:eastAsia="Arial" w:cs="Arial"/>
          <w:color w:val="1F1F1F"/>
        </w:rPr>
        <w:t>.</w:t>
      </w:r>
    </w:p>
    <w:p w14:paraId="06839940" w14:textId="77777777" w:rsidR="00AA6FCB" w:rsidRPr="00134905" w:rsidRDefault="00AA6FCB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19AD3F7" w14:textId="77777777" w:rsidR="00AA6FCB" w:rsidRPr="00134905" w:rsidRDefault="00AA6FCB" w:rsidP="00912DC0">
      <w:pPr>
        <w:pStyle w:val="Pargrafdellista"/>
        <w:numPr>
          <w:ilvl w:val="0"/>
          <w:numId w:val="83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2BC2688C" w14:textId="77777777" w:rsidR="00AA6FCB" w:rsidRPr="00134905" w:rsidRDefault="00AA6FCB" w:rsidP="00912DC0">
      <w:pPr>
        <w:pStyle w:val="Pargrafdellista"/>
        <w:numPr>
          <w:ilvl w:val="0"/>
          <w:numId w:val="83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5C319714" w14:textId="673614EA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I</w:t>
      </w:r>
      <w:r w:rsidRPr="00134905">
        <w:rPr>
          <w:color w:val="000000"/>
        </w:rPr>
        <w:t>nstal·la i configura el maquinari d'un sistema amb accés a una xarxa privada local i a una xarxa pública</w:t>
      </w:r>
      <w:r w:rsidRPr="00134905">
        <w:rPr>
          <w:rFonts w:eastAsia="Arial" w:cs="Arial"/>
          <w:color w:val="000000"/>
        </w:rPr>
        <w:t>.</w:t>
      </w:r>
    </w:p>
    <w:p w14:paraId="4D0DCAAC" w14:textId="19CA7C1E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lastRenderedPageBreak/>
        <w:t>I</w:t>
      </w:r>
      <w:r w:rsidRPr="00134905">
        <w:rPr>
          <w:color w:val="000000"/>
        </w:rPr>
        <w:t>nstal·la una aplicació que actuï de passarel·la entre la xarxa privada local i la xarxa pública.</w:t>
      </w:r>
    </w:p>
    <w:p w14:paraId="08085D9F" w14:textId="1431DA82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i diferencia les principals característiques i possibilitats de l'aplicació seleccionada.</w:t>
      </w:r>
    </w:p>
    <w:p w14:paraId="57986C8A" w14:textId="01CB34F3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C</w:t>
      </w:r>
      <w:r w:rsidRPr="00134905">
        <w:rPr>
          <w:color w:val="000000"/>
        </w:rPr>
        <w:t>onfigura els sistemes de la xarxa privada local per a accedir a la xarxa pública a través de la passarel·la.</w:t>
      </w:r>
    </w:p>
    <w:p w14:paraId="6BBAF490" w14:textId="1F9610F9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E</w:t>
      </w:r>
      <w:r w:rsidRPr="00134905">
        <w:rPr>
          <w:color w:val="000000"/>
        </w:rPr>
        <w:t>stable</w:t>
      </w:r>
      <w:r w:rsidRPr="00134905">
        <w:t>ix</w:t>
      </w:r>
      <w:r w:rsidRPr="00134905">
        <w:rPr>
          <w:color w:val="000000"/>
        </w:rPr>
        <w:t xml:space="preserve"> els procediments de control d'accés per a assegurar el trànsit que es transmet a través de la passarel·la.</w:t>
      </w:r>
    </w:p>
    <w:p w14:paraId="5B15E923" w14:textId="1E694449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I</w:t>
      </w:r>
      <w:r w:rsidRPr="00134905">
        <w:rPr>
          <w:color w:val="000000"/>
        </w:rPr>
        <w:t>mplementa mecanismes per a accelerar les comunicacions entre la xarxa privada local i la pública.</w:t>
      </w:r>
    </w:p>
    <w:p w14:paraId="476D70F2" w14:textId="40FDA593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I</w:t>
      </w:r>
      <w:r w:rsidRPr="00134905">
        <w:rPr>
          <w:color w:val="000000"/>
        </w:rPr>
        <w:t>dentifica els possibles escenaris d'aplicació d'aquest tipus de mecanismes.</w:t>
      </w:r>
    </w:p>
    <w:p w14:paraId="5DC5DD7B" w14:textId="52FC3B1E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E</w:t>
      </w:r>
      <w:r w:rsidRPr="00134905">
        <w:rPr>
          <w:color w:val="000000"/>
        </w:rPr>
        <w:t>stable</w:t>
      </w:r>
      <w:r w:rsidRPr="00134905">
        <w:t>ix</w:t>
      </w:r>
      <w:r w:rsidRPr="00134905">
        <w:rPr>
          <w:color w:val="000000"/>
        </w:rPr>
        <w:t xml:space="preserve"> un mecanisme que permeti reenviar trànsit de xarxa entre dues o més interfícies d'un mateix sistema.</w:t>
      </w:r>
    </w:p>
    <w:p w14:paraId="3174C484" w14:textId="7F0E7F83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C</w:t>
      </w:r>
      <w:r w:rsidRPr="00134905">
        <w:rPr>
          <w:color w:val="000000"/>
        </w:rPr>
        <w:t>omprova l'accés a una xarxa determinada des dels sistemes connectats a una altra xarxa diferent.</w:t>
      </w:r>
    </w:p>
    <w:p w14:paraId="6A3EB4AE" w14:textId="722D81E0" w:rsidR="00AA6FCB" w:rsidRPr="00134905" w:rsidRDefault="00AA6FCB" w:rsidP="00912DC0">
      <w:pPr>
        <w:pStyle w:val="TextdeldocumentMP"/>
        <w:numPr>
          <w:ilvl w:val="1"/>
          <w:numId w:val="85"/>
        </w:numPr>
        <w:ind w:left="0" w:firstLine="0"/>
      </w:pPr>
      <w:r w:rsidRPr="00134905">
        <w:t>I</w:t>
      </w:r>
      <w:r w:rsidRPr="00134905">
        <w:rPr>
          <w:color w:val="000000"/>
        </w:rPr>
        <w:t>mplanta i verifica la configuració per a accedir des d'una xarxa pública a un servei localitzat en una màquina d'una xarxa privada local.</w:t>
      </w:r>
    </w:p>
    <w:p w14:paraId="78949700" w14:textId="1DAF4498" w:rsidR="00AA6FCB" w:rsidRPr="00134905" w:rsidRDefault="00AA6FCB" w:rsidP="005969A7">
      <w:pPr>
        <w:pStyle w:val="TextdeldocumentMP"/>
        <w:spacing w:before="120" w:after="120"/>
        <w:contextualSpacing w:val="0"/>
      </w:pPr>
      <w:r w:rsidRPr="00134905">
        <w:t>Continguts</w:t>
      </w:r>
      <w:r w:rsidR="0080185E">
        <w:t xml:space="preserve"> (orientatius)</w:t>
      </w:r>
    </w:p>
    <w:p w14:paraId="7771C3D2" w14:textId="02884F12" w:rsidR="00AA6FCB" w:rsidRPr="00134905" w:rsidRDefault="00AA6FCB" w:rsidP="00912DC0">
      <w:pPr>
        <w:pStyle w:val="TextdeldocumentMP"/>
        <w:numPr>
          <w:ilvl w:val="0"/>
          <w:numId w:val="28"/>
        </w:numPr>
        <w:ind w:left="0" w:firstLine="0"/>
      </w:pPr>
      <w:r w:rsidRPr="00134905">
        <w:rPr>
          <w:color w:val="000000"/>
        </w:rPr>
        <w:t>Instal·lació de serveis de configuració dinàmica de sistemes</w:t>
      </w:r>
      <w:r w:rsidRPr="00134905">
        <w:t>:</w:t>
      </w:r>
    </w:p>
    <w:p w14:paraId="627253FC" w14:textId="64AA845C" w:rsidR="00AA6FCB" w:rsidRPr="00134905" w:rsidRDefault="00AA6FCB" w:rsidP="00912DC0">
      <w:pPr>
        <w:pStyle w:val="TextdeldocumentMP"/>
        <w:numPr>
          <w:ilvl w:val="1"/>
          <w:numId w:val="101"/>
        </w:numPr>
        <w:ind w:left="0" w:firstLine="0"/>
      </w:pPr>
      <w:r w:rsidRPr="00134905">
        <w:rPr>
          <w:color w:val="000000"/>
        </w:rPr>
        <w:t>Adreça IP, màscara de xarxa, porta d'enllaç</w:t>
      </w:r>
      <w:r w:rsidRPr="00134905">
        <w:t>.</w:t>
      </w:r>
    </w:p>
    <w:p w14:paraId="7B0B1232" w14:textId="1412ECA9" w:rsidR="00AA6FCB" w:rsidRPr="005969A7" w:rsidRDefault="00AA6FCB" w:rsidP="00912DC0">
      <w:pPr>
        <w:pStyle w:val="TextdeldocumentMP"/>
        <w:numPr>
          <w:ilvl w:val="1"/>
          <w:numId w:val="101"/>
        </w:numPr>
        <w:ind w:left="0" w:firstLine="0"/>
      </w:pPr>
      <w:r w:rsidRPr="00134905">
        <w:rPr>
          <w:color w:val="000000"/>
        </w:rPr>
        <w:t>DHCP. Rangs, exclusions, concessions i reserves.</w:t>
      </w:r>
    </w:p>
    <w:p w14:paraId="350DD96D" w14:textId="77777777" w:rsidR="005969A7" w:rsidRPr="00134905" w:rsidRDefault="005969A7" w:rsidP="005969A7">
      <w:pPr>
        <w:pStyle w:val="TextdeldocumentMP"/>
      </w:pPr>
    </w:p>
    <w:p w14:paraId="704D499D" w14:textId="5A648AA2" w:rsidR="00AA6FCB" w:rsidRPr="00134905" w:rsidRDefault="00AA6FCB" w:rsidP="00912DC0">
      <w:pPr>
        <w:pStyle w:val="TextdeldocumentMP"/>
        <w:numPr>
          <w:ilvl w:val="0"/>
          <w:numId w:val="28"/>
        </w:numPr>
        <w:ind w:left="0" w:firstLine="0"/>
      </w:pPr>
      <w:r w:rsidRPr="00134905">
        <w:rPr>
          <w:color w:val="000000"/>
        </w:rPr>
        <w:t>Instal·lació de serveis de resolució de noms</w:t>
      </w:r>
      <w:r w:rsidRPr="00134905">
        <w:t>:</w:t>
      </w:r>
    </w:p>
    <w:p w14:paraId="600E002C" w14:textId="1652F6BA" w:rsidR="00AA6FCB" w:rsidRPr="00134905" w:rsidRDefault="00AA6FCB" w:rsidP="00912DC0">
      <w:pPr>
        <w:pStyle w:val="TextdeldocumentMP"/>
        <w:numPr>
          <w:ilvl w:val="1"/>
          <w:numId w:val="102"/>
        </w:numPr>
        <w:ind w:left="0" w:firstLine="0"/>
      </w:pPr>
      <w:r w:rsidRPr="00134905">
        <w:rPr>
          <w:color w:val="000000"/>
        </w:rPr>
        <w:t>Sistemes de noms plans i jeràrquics</w:t>
      </w:r>
      <w:r w:rsidRPr="00134905">
        <w:t>.</w:t>
      </w:r>
    </w:p>
    <w:p w14:paraId="66D33778" w14:textId="01A821B8" w:rsidR="00AA6FCB" w:rsidRPr="005969A7" w:rsidRDefault="00AA6FCB" w:rsidP="00912DC0">
      <w:pPr>
        <w:pStyle w:val="TextdeldocumentMP"/>
        <w:numPr>
          <w:ilvl w:val="1"/>
          <w:numId w:val="102"/>
        </w:numPr>
        <w:ind w:left="0" w:firstLine="0"/>
      </w:pPr>
      <w:r w:rsidRPr="00134905">
        <w:rPr>
          <w:color w:val="000000"/>
        </w:rPr>
        <w:t>Zones primàries i secundàries. Transferències de zona. Tipus de registres.</w:t>
      </w:r>
    </w:p>
    <w:p w14:paraId="2A2236F5" w14:textId="77777777" w:rsidR="005969A7" w:rsidRPr="00134905" w:rsidRDefault="005969A7" w:rsidP="005969A7">
      <w:pPr>
        <w:pStyle w:val="TextdeldocumentMP"/>
      </w:pPr>
    </w:p>
    <w:p w14:paraId="1E0ADDC0" w14:textId="4A03D5D7" w:rsidR="00AA6FCB" w:rsidRPr="00134905" w:rsidRDefault="00AA6FCB" w:rsidP="00912DC0">
      <w:pPr>
        <w:pStyle w:val="TextdeldocumentMP"/>
        <w:numPr>
          <w:ilvl w:val="0"/>
          <w:numId w:val="28"/>
        </w:numPr>
        <w:ind w:left="0" w:firstLine="0"/>
      </w:pPr>
      <w:r w:rsidRPr="00134905">
        <w:rPr>
          <w:color w:val="000000"/>
        </w:rPr>
        <w:t>Instal·lació de serveis de transferència de fitxers</w:t>
      </w:r>
      <w:r w:rsidRPr="00134905">
        <w:t>:</w:t>
      </w:r>
    </w:p>
    <w:p w14:paraId="21E9D842" w14:textId="0B937800" w:rsidR="00AA6FCB" w:rsidRPr="00134905" w:rsidRDefault="00AA6FCB" w:rsidP="00912DC0">
      <w:pPr>
        <w:pStyle w:val="TextdeldocumentMP"/>
        <w:numPr>
          <w:ilvl w:val="1"/>
          <w:numId w:val="103"/>
        </w:numPr>
        <w:ind w:left="0" w:firstLine="0"/>
      </w:pPr>
      <w:r w:rsidRPr="00134905">
        <w:rPr>
          <w:color w:val="000000"/>
        </w:rPr>
        <w:t>Usuaris i grups. Accés anònim. Permisos. Quotes. Límit d'ampl</w:t>
      </w:r>
      <w:r w:rsidRPr="00134905">
        <w:t>ada</w:t>
      </w:r>
      <w:r w:rsidRPr="00134905">
        <w:rPr>
          <w:color w:val="000000"/>
        </w:rPr>
        <w:t xml:space="preserve"> de banda</w:t>
      </w:r>
      <w:r w:rsidRPr="00134905">
        <w:t>.</w:t>
      </w:r>
    </w:p>
    <w:p w14:paraId="50C3326C" w14:textId="05941422" w:rsidR="00AA6FCB" w:rsidRPr="005969A7" w:rsidRDefault="00AA6FCB" w:rsidP="00912DC0">
      <w:pPr>
        <w:pStyle w:val="TextdeldocumentMP"/>
        <w:numPr>
          <w:ilvl w:val="1"/>
          <w:numId w:val="103"/>
        </w:numPr>
        <w:ind w:left="0" w:firstLine="0"/>
      </w:pPr>
      <w:r w:rsidRPr="00134905">
        <w:rPr>
          <w:color w:val="000000"/>
        </w:rPr>
        <w:t>Comandes de control, autenticació, gestió i transferència de fitxers. Transferència en mode text i binari.</w:t>
      </w:r>
    </w:p>
    <w:p w14:paraId="1CD50BEF" w14:textId="77777777" w:rsidR="005969A7" w:rsidRPr="00134905" w:rsidRDefault="005969A7" w:rsidP="005969A7">
      <w:pPr>
        <w:pStyle w:val="TextdeldocumentMP"/>
      </w:pPr>
    </w:p>
    <w:p w14:paraId="6865E2AC" w14:textId="65B86D43" w:rsidR="00210B73" w:rsidRPr="00134905" w:rsidRDefault="00210B73" w:rsidP="00912DC0">
      <w:pPr>
        <w:pStyle w:val="TextdeldocumentMP"/>
        <w:numPr>
          <w:ilvl w:val="0"/>
          <w:numId w:val="28"/>
        </w:numPr>
        <w:ind w:left="0" w:firstLine="0"/>
      </w:pPr>
      <w:r w:rsidRPr="00134905">
        <w:rPr>
          <w:color w:val="000000"/>
        </w:rPr>
        <w:t>Gestió de serveis de correu electrònic</w:t>
      </w:r>
      <w:r w:rsidRPr="00134905">
        <w:t>:</w:t>
      </w:r>
    </w:p>
    <w:p w14:paraId="75556584" w14:textId="1F8D9E06" w:rsidR="00AA6FCB" w:rsidRPr="00134905" w:rsidRDefault="00210B73" w:rsidP="00912DC0">
      <w:pPr>
        <w:pStyle w:val="TextdeldocumentMP"/>
        <w:numPr>
          <w:ilvl w:val="1"/>
          <w:numId w:val="104"/>
        </w:numPr>
        <w:ind w:left="0" w:firstLine="0"/>
      </w:pPr>
      <w:r w:rsidRPr="00134905">
        <w:rPr>
          <w:color w:val="000000"/>
        </w:rPr>
        <w:t>Comptes de correu, àlies i bústies d'usuari.</w:t>
      </w:r>
    </w:p>
    <w:p w14:paraId="24B80EDA" w14:textId="3AA8CEAD" w:rsidR="00210B73" w:rsidRPr="005969A7" w:rsidRDefault="00210B73" w:rsidP="00912DC0">
      <w:pPr>
        <w:pStyle w:val="TextdeldocumentMP"/>
        <w:numPr>
          <w:ilvl w:val="1"/>
          <w:numId w:val="104"/>
        </w:numPr>
        <w:ind w:left="0" w:firstLine="0"/>
      </w:pPr>
      <w:r w:rsidRPr="00134905">
        <w:rPr>
          <w:color w:val="000000"/>
        </w:rPr>
        <w:t>Protocols i serveis de descàrrega de correu.</w:t>
      </w:r>
    </w:p>
    <w:p w14:paraId="790D9DE2" w14:textId="77777777" w:rsidR="005969A7" w:rsidRPr="00134905" w:rsidRDefault="005969A7" w:rsidP="005969A7">
      <w:pPr>
        <w:pStyle w:val="TextdeldocumentMP"/>
      </w:pPr>
    </w:p>
    <w:p w14:paraId="51EAE310" w14:textId="432D6226" w:rsidR="00210B73" w:rsidRPr="00134905" w:rsidRDefault="00210B73" w:rsidP="00912DC0">
      <w:pPr>
        <w:pStyle w:val="TextdeldocumentMP"/>
        <w:numPr>
          <w:ilvl w:val="0"/>
          <w:numId w:val="28"/>
        </w:numPr>
        <w:ind w:left="0" w:firstLine="0"/>
      </w:pPr>
      <w:r w:rsidRPr="00134905">
        <w:rPr>
          <w:color w:val="000000"/>
        </w:rPr>
        <w:t>Gestió de servidors web</w:t>
      </w:r>
      <w:r w:rsidRPr="00134905">
        <w:t>:</w:t>
      </w:r>
    </w:p>
    <w:p w14:paraId="3B15CD95" w14:textId="26F32E32" w:rsidR="00210B73" w:rsidRPr="00134905" w:rsidRDefault="00210B73" w:rsidP="00912DC0">
      <w:pPr>
        <w:pStyle w:val="TextdeldocumentMP"/>
        <w:numPr>
          <w:ilvl w:val="1"/>
          <w:numId w:val="105"/>
        </w:numPr>
        <w:ind w:left="0" w:firstLine="0"/>
      </w:pPr>
      <w:r w:rsidRPr="00134905">
        <w:rPr>
          <w:color w:val="000000"/>
        </w:rPr>
        <w:t>Servidors virtuals. Nom d'encapçalament d</w:t>
      </w:r>
      <w:r w:rsidRPr="00134905">
        <w:t>’ordinador central</w:t>
      </w:r>
      <w:r w:rsidRPr="00134905">
        <w:rPr>
          <w:color w:val="000000"/>
        </w:rPr>
        <w:t>. Identificació d'un servidor virtual.</w:t>
      </w:r>
    </w:p>
    <w:p w14:paraId="7DBAFBB8" w14:textId="0784F9CB" w:rsidR="00210B73" w:rsidRPr="005969A7" w:rsidRDefault="00210B73" w:rsidP="00912DC0">
      <w:pPr>
        <w:pStyle w:val="TextdeldocumentMP"/>
        <w:numPr>
          <w:ilvl w:val="1"/>
          <w:numId w:val="105"/>
        </w:numPr>
        <w:ind w:left="0" w:firstLine="0"/>
      </w:pPr>
      <w:r w:rsidRPr="00134905">
        <w:rPr>
          <w:color w:val="000000"/>
        </w:rPr>
        <w:t>Accés anònim i autenticat. Mètodes d'autenticació.</w:t>
      </w:r>
    </w:p>
    <w:p w14:paraId="136F9F17" w14:textId="77777777" w:rsidR="005969A7" w:rsidRPr="00134905" w:rsidRDefault="005969A7" w:rsidP="005969A7">
      <w:pPr>
        <w:pStyle w:val="TextdeldocumentMP"/>
      </w:pPr>
    </w:p>
    <w:p w14:paraId="0F4F19E5" w14:textId="0D6BCC96" w:rsidR="00210B73" w:rsidRPr="00134905" w:rsidRDefault="00210B73" w:rsidP="00912DC0">
      <w:pPr>
        <w:pStyle w:val="TextdeldocumentMP"/>
        <w:numPr>
          <w:ilvl w:val="0"/>
          <w:numId w:val="28"/>
        </w:numPr>
        <w:ind w:left="0" w:firstLine="0"/>
      </w:pPr>
      <w:r w:rsidRPr="00134905">
        <w:rPr>
          <w:color w:val="000000"/>
        </w:rPr>
        <w:t>Gestió d'accés remot</w:t>
      </w:r>
      <w:r w:rsidRPr="00134905">
        <w:t>:</w:t>
      </w:r>
    </w:p>
    <w:p w14:paraId="68A10CB4" w14:textId="28E7DBC4" w:rsidR="00210B73" w:rsidRPr="00134905" w:rsidRDefault="00210B73" w:rsidP="00912DC0">
      <w:pPr>
        <w:pStyle w:val="TextdeldocumentMP"/>
        <w:numPr>
          <w:ilvl w:val="1"/>
          <w:numId w:val="106"/>
        </w:numPr>
        <w:ind w:left="0" w:firstLine="0"/>
      </w:pPr>
      <w:r w:rsidRPr="00134905">
        <w:rPr>
          <w:color w:val="000000"/>
        </w:rPr>
        <w:t>Terminals en mode text.</w:t>
      </w:r>
    </w:p>
    <w:p w14:paraId="425C7329" w14:textId="406908A4" w:rsidR="00210B73" w:rsidRPr="005969A7" w:rsidRDefault="00210B73" w:rsidP="00912DC0">
      <w:pPr>
        <w:pStyle w:val="TextdeldocumentMP"/>
        <w:numPr>
          <w:ilvl w:val="1"/>
          <w:numId w:val="106"/>
        </w:numPr>
        <w:ind w:left="0" w:firstLine="0"/>
      </w:pPr>
      <w:r w:rsidRPr="00134905">
        <w:rPr>
          <w:color w:val="000000"/>
        </w:rPr>
        <w:lastRenderedPageBreak/>
        <w:t>Terminals en mode gràfic.</w:t>
      </w:r>
    </w:p>
    <w:p w14:paraId="187D46BC" w14:textId="77777777" w:rsidR="005969A7" w:rsidRPr="00134905" w:rsidRDefault="005969A7" w:rsidP="005969A7">
      <w:pPr>
        <w:pStyle w:val="TextdeldocumentMP"/>
      </w:pPr>
    </w:p>
    <w:p w14:paraId="5C060F74" w14:textId="00B3B976" w:rsidR="00210B73" w:rsidRPr="00134905" w:rsidRDefault="00210B73" w:rsidP="00912DC0">
      <w:pPr>
        <w:pStyle w:val="TextdeldocumentMP"/>
        <w:numPr>
          <w:ilvl w:val="0"/>
          <w:numId w:val="28"/>
        </w:numPr>
        <w:ind w:left="0" w:firstLine="0"/>
      </w:pPr>
      <w:r w:rsidRPr="00134905">
        <w:rPr>
          <w:color w:val="000000"/>
        </w:rPr>
        <w:t>Desplegament de xarxes sense fils</w:t>
      </w:r>
      <w:r w:rsidRPr="00134905">
        <w:t>:</w:t>
      </w:r>
    </w:p>
    <w:p w14:paraId="6F8BAB02" w14:textId="44FFBBCC" w:rsidR="00210B73" w:rsidRPr="00134905" w:rsidRDefault="00210B73" w:rsidP="00912DC0">
      <w:pPr>
        <w:pStyle w:val="TextdeldocumentMP"/>
        <w:numPr>
          <w:ilvl w:val="1"/>
          <w:numId w:val="107"/>
        </w:numPr>
        <w:ind w:left="0" w:firstLine="0"/>
      </w:pPr>
      <w:r w:rsidRPr="00134905">
        <w:rPr>
          <w:color w:val="000000"/>
        </w:rPr>
        <w:t>Punts d'accés.</w:t>
      </w:r>
    </w:p>
    <w:p w14:paraId="0F999D7D" w14:textId="03D80EE7" w:rsidR="00210B73" w:rsidRPr="00134905" w:rsidRDefault="00210B73" w:rsidP="00912DC0">
      <w:pPr>
        <w:pStyle w:val="TextdeldocumentMP"/>
        <w:numPr>
          <w:ilvl w:val="1"/>
          <w:numId w:val="107"/>
        </w:numPr>
        <w:ind w:left="0" w:firstLine="0"/>
      </w:pPr>
      <w:r w:rsidRPr="00134905">
        <w:rPr>
          <w:color w:val="000000"/>
        </w:rPr>
        <w:t>Encaminadors sense fils.</w:t>
      </w:r>
    </w:p>
    <w:p w14:paraId="12C06347" w14:textId="26FCF01A" w:rsidR="00210B73" w:rsidRPr="005969A7" w:rsidRDefault="00210B73" w:rsidP="00912DC0">
      <w:pPr>
        <w:pStyle w:val="TextdeldocumentMP"/>
        <w:numPr>
          <w:ilvl w:val="1"/>
          <w:numId w:val="107"/>
        </w:numPr>
        <w:ind w:left="0" w:firstLine="0"/>
      </w:pPr>
      <w:r w:rsidRPr="00134905">
        <w:rPr>
          <w:color w:val="000000"/>
        </w:rPr>
        <w:t>Seguretat en xarxes sense fils.</w:t>
      </w:r>
    </w:p>
    <w:p w14:paraId="5093E3AB" w14:textId="77777777" w:rsidR="005969A7" w:rsidRPr="00134905" w:rsidRDefault="005969A7" w:rsidP="005969A7">
      <w:pPr>
        <w:pStyle w:val="TextdeldocumentMP"/>
      </w:pPr>
    </w:p>
    <w:p w14:paraId="120D6319" w14:textId="0E5C3C8B" w:rsidR="00210B73" w:rsidRPr="00134905" w:rsidRDefault="006741D6" w:rsidP="00912DC0">
      <w:pPr>
        <w:pStyle w:val="TextdeldocumentMP"/>
        <w:numPr>
          <w:ilvl w:val="0"/>
          <w:numId w:val="28"/>
        </w:numPr>
        <w:ind w:left="0" w:firstLine="0"/>
      </w:pPr>
      <w:r w:rsidRPr="00134905">
        <w:rPr>
          <w:color w:val="000000"/>
        </w:rPr>
        <w:t>Interconnexió de xarxes privades amb xarxes públiques</w:t>
      </w:r>
      <w:r w:rsidR="00210B73" w:rsidRPr="00134905">
        <w:t>:</w:t>
      </w:r>
    </w:p>
    <w:p w14:paraId="269F62D1" w14:textId="6B54E678" w:rsidR="00210B73" w:rsidRPr="00134905" w:rsidRDefault="006741D6" w:rsidP="00912DC0">
      <w:pPr>
        <w:pStyle w:val="TextdeldocumentMP"/>
        <w:numPr>
          <w:ilvl w:val="1"/>
          <w:numId w:val="77"/>
        </w:numPr>
        <w:ind w:left="0" w:firstLine="0"/>
      </w:pPr>
      <w:r w:rsidRPr="00134905">
        <w:rPr>
          <w:color w:val="000000"/>
        </w:rPr>
        <w:t>Passarel·les a nivell d'aplicació</w:t>
      </w:r>
      <w:r w:rsidR="00210B73" w:rsidRPr="00134905">
        <w:rPr>
          <w:color w:val="000000"/>
        </w:rPr>
        <w:t>.</w:t>
      </w:r>
    </w:p>
    <w:p w14:paraId="533F85CD" w14:textId="4AA15FAB" w:rsidR="00210B73" w:rsidRPr="00134905" w:rsidRDefault="006741D6" w:rsidP="00912DC0">
      <w:pPr>
        <w:pStyle w:val="TextdeldocumentMP"/>
        <w:numPr>
          <w:ilvl w:val="1"/>
          <w:numId w:val="77"/>
        </w:numPr>
        <w:ind w:left="0" w:firstLine="0"/>
      </w:pPr>
      <w:r w:rsidRPr="00134905">
        <w:rPr>
          <w:color w:val="000000"/>
        </w:rPr>
        <w:t>Emmagatzematge en memòria ca</w:t>
      </w:r>
      <w:r w:rsidRPr="00134905">
        <w:t>u.</w:t>
      </w:r>
    </w:p>
    <w:p w14:paraId="2BDFFEC3" w14:textId="2292F67C" w:rsidR="006741D6" w:rsidRPr="00134905" w:rsidRDefault="006741D6" w:rsidP="00912DC0">
      <w:pPr>
        <w:pStyle w:val="TextdeldocumentMP"/>
        <w:numPr>
          <w:ilvl w:val="1"/>
          <w:numId w:val="77"/>
        </w:numPr>
        <w:ind w:left="0" w:firstLine="0"/>
      </w:pPr>
      <w:r w:rsidRPr="00134905">
        <w:rPr>
          <w:color w:val="000000"/>
        </w:rPr>
        <w:t>Encaminament de trànsit entre interfícies de xarxa.</w:t>
      </w:r>
    </w:p>
    <w:p w14:paraId="7B06ACBD" w14:textId="4CA2FFDD" w:rsidR="00D45539" w:rsidRPr="00134905" w:rsidRDefault="00D45539" w:rsidP="005969A7">
      <w:pPr>
        <w:pStyle w:val="TextdeldocumentMP"/>
        <w:rPr>
          <w:color w:val="000000"/>
        </w:rPr>
      </w:pPr>
    </w:p>
    <w:p w14:paraId="05339E3D" w14:textId="31409BE3" w:rsidR="00D45539" w:rsidRPr="00134905" w:rsidRDefault="00D45539" w:rsidP="005969A7">
      <w:pPr>
        <w:pStyle w:val="Ttol2MP"/>
      </w:pPr>
      <w:r w:rsidRPr="00134905">
        <w:t xml:space="preserve">0228. </w:t>
      </w:r>
      <w:r w:rsidRPr="00134905">
        <w:rPr>
          <w:color w:val="000000"/>
          <w:szCs w:val="24"/>
        </w:rPr>
        <w:t>Aplicacions web</w:t>
      </w:r>
    </w:p>
    <w:p w14:paraId="284A32D9" w14:textId="2F9E74B9" w:rsidR="00D45539" w:rsidRPr="00134905" w:rsidRDefault="00D45539" w:rsidP="005969A7">
      <w:pPr>
        <w:pStyle w:val="TextdeldocumentMP"/>
      </w:pPr>
      <w:r w:rsidRPr="00134905">
        <w:t>Durada: 119 hores</w:t>
      </w:r>
    </w:p>
    <w:p w14:paraId="418D7A83" w14:textId="359446F7" w:rsidR="00D45539" w:rsidRPr="00134905" w:rsidRDefault="00D45539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 66 hores</w:t>
      </w:r>
    </w:p>
    <w:p w14:paraId="6BA1B899" w14:textId="0EB93D14" w:rsidR="00D45539" w:rsidRDefault="00D45539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d’estada a l’empresa: 53 hores</w:t>
      </w:r>
    </w:p>
    <w:p w14:paraId="7368CFC0" w14:textId="72AA5F20" w:rsidR="00084174" w:rsidRDefault="00084174" w:rsidP="005969A7">
      <w:pPr>
        <w:pStyle w:val="TextdeldocumentMP"/>
        <w:rPr>
          <w:rFonts w:cs="Arial"/>
        </w:rPr>
      </w:pPr>
    </w:p>
    <w:p w14:paraId="0D103B93" w14:textId="206A65CC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775CAD4C" w14:textId="49422EE5" w:rsidR="00D45539" w:rsidRPr="00134905" w:rsidRDefault="00D45539" w:rsidP="00912DC0">
      <w:pPr>
        <w:pStyle w:val="Ttol3UF"/>
        <w:numPr>
          <w:ilvl w:val="0"/>
          <w:numId w:val="88"/>
        </w:numPr>
        <w:ind w:left="0" w:firstLine="0"/>
      </w:pPr>
      <w:r w:rsidRPr="00134905">
        <w:rPr>
          <w:color w:val="1F1F1F"/>
          <w:highlight w:val="white"/>
        </w:rPr>
        <w:t>Instal·la gestors de continguts, identificant-ne les aplicacions i configurant-los segons requeriments</w:t>
      </w:r>
      <w:r w:rsidRPr="00134905">
        <w:rPr>
          <w:rFonts w:eastAsia="Arial" w:cs="Arial"/>
          <w:color w:val="1F1F1F"/>
        </w:rPr>
        <w:t>.</w:t>
      </w:r>
    </w:p>
    <w:p w14:paraId="235A4C39" w14:textId="77777777" w:rsidR="00D45539" w:rsidRPr="00134905" w:rsidRDefault="00D4553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5A2AF681" w14:textId="7E2A6984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I</w:t>
      </w:r>
      <w:r w:rsidRPr="00134905">
        <w:rPr>
          <w:color w:val="000000"/>
        </w:rPr>
        <w:t>dentifica els requeriments necessaris per instal·lar gestors de continguts</w:t>
      </w:r>
      <w:r w:rsidRPr="00134905">
        <w:rPr>
          <w:rFonts w:eastAsia="Arial" w:cs="Arial"/>
          <w:color w:val="000000"/>
        </w:rPr>
        <w:t>.</w:t>
      </w:r>
    </w:p>
    <w:p w14:paraId="5F88C9A1" w14:textId="6D6543DC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G</w:t>
      </w:r>
      <w:r w:rsidRPr="00134905">
        <w:rPr>
          <w:color w:val="000000"/>
        </w:rPr>
        <w:t>estiona usuaris amb rols diferents.</w:t>
      </w:r>
    </w:p>
    <w:p w14:paraId="39EA1CF3" w14:textId="7BFCB928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P</w:t>
      </w:r>
      <w:r w:rsidRPr="00134905">
        <w:rPr>
          <w:color w:val="000000"/>
        </w:rPr>
        <w:t>ersonalitza la interfície del gestor de continguts.</w:t>
      </w:r>
    </w:p>
    <w:p w14:paraId="295835E8" w14:textId="71FF28AD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ealitza proves de funcionament.</w:t>
      </w:r>
    </w:p>
    <w:p w14:paraId="64C86217" w14:textId="2DAF76B7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ealitza tasques d'actualització del gestor de continguts, especialment les de seguretat.</w:t>
      </w:r>
    </w:p>
    <w:p w14:paraId="3F6A24EB" w14:textId="1F65F2F7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I</w:t>
      </w:r>
      <w:r w:rsidRPr="00134905">
        <w:rPr>
          <w:color w:val="000000"/>
        </w:rPr>
        <w:t>nstal·la i configura els mòduls i menús necessaris.</w:t>
      </w:r>
    </w:p>
    <w:p w14:paraId="2526B417" w14:textId="68F11A08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A</w:t>
      </w:r>
      <w:r w:rsidRPr="00134905">
        <w:rPr>
          <w:color w:val="000000"/>
        </w:rPr>
        <w:t>ctiva i configura els mecanismes de seguretat proporcionats pel propi gestor de continguts.</w:t>
      </w:r>
    </w:p>
    <w:p w14:paraId="04808A23" w14:textId="7CCFBD51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H</w:t>
      </w:r>
      <w:r w:rsidRPr="00134905">
        <w:rPr>
          <w:color w:val="000000"/>
        </w:rPr>
        <w:t>abilita fòrums i estable</w:t>
      </w:r>
      <w:r w:rsidRPr="00134905">
        <w:t>ix</w:t>
      </w:r>
      <w:r w:rsidRPr="00134905">
        <w:rPr>
          <w:color w:val="000000"/>
        </w:rPr>
        <w:t xml:space="preserve"> regles d'accés.</w:t>
      </w:r>
    </w:p>
    <w:p w14:paraId="489ED4CC" w14:textId="6047A12F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ealitza proves de funcionament.</w:t>
      </w:r>
    </w:p>
    <w:p w14:paraId="36FF7578" w14:textId="0B46A2B1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ealitza còpies de seguretat dels continguts del gestor.</w:t>
      </w:r>
    </w:p>
    <w:p w14:paraId="497D3484" w14:textId="34EF390C" w:rsidR="00D45539" w:rsidRPr="00134905" w:rsidRDefault="00D45539" w:rsidP="00912DC0">
      <w:pPr>
        <w:pStyle w:val="Ttol3UF"/>
        <w:numPr>
          <w:ilvl w:val="0"/>
          <w:numId w:val="88"/>
        </w:numPr>
        <w:ind w:left="0" w:firstLine="0"/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Instal·la sistemes de gestió d'aprenentatge a distància, descrivint-ne l'estructura del lloc i la jerarquia de directoris generada</w:t>
      </w:r>
      <w:r w:rsidRPr="00134905">
        <w:rPr>
          <w:rFonts w:eastAsia="Arial" w:cs="Arial"/>
          <w:color w:val="1F1F1F"/>
        </w:rPr>
        <w:t>.</w:t>
      </w:r>
    </w:p>
    <w:p w14:paraId="0453C1C0" w14:textId="77777777" w:rsidR="00D45539" w:rsidRPr="00134905" w:rsidRDefault="00D4553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4D65F439" w14:textId="77777777" w:rsidR="00D45539" w:rsidRPr="00134905" w:rsidRDefault="00D45539" w:rsidP="00912DC0">
      <w:pPr>
        <w:pStyle w:val="Pargrafdellista"/>
        <w:numPr>
          <w:ilvl w:val="0"/>
          <w:numId w:val="29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49F3827" w14:textId="77777777" w:rsidR="00D45539" w:rsidRPr="00134905" w:rsidRDefault="00D45539" w:rsidP="00912DC0">
      <w:pPr>
        <w:pStyle w:val="Pargrafdellista"/>
        <w:numPr>
          <w:ilvl w:val="0"/>
          <w:numId w:val="29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1C3C8A04" w14:textId="7C70A2FA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l'estructura del lloc i la jerarquia de directoris generada</w:t>
      </w:r>
      <w:r w:rsidRPr="00134905">
        <w:rPr>
          <w:rFonts w:eastAsia="Arial" w:cs="Arial"/>
          <w:color w:val="000000"/>
        </w:rPr>
        <w:t>.</w:t>
      </w:r>
    </w:p>
    <w:p w14:paraId="345BC84E" w14:textId="0ADD2241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ealitza modificacions en l'estètica o aspecte del lloc.</w:t>
      </w:r>
    </w:p>
    <w:p w14:paraId="6077BD4D" w14:textId="44648D4E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M</w:t>
      </w:r>
      <w:r w:rsidRPr="00134905">
        <w:rPr>
          <w:color w:val="000000"/>
        </w:rPr>
        <w:t>anipula i genera perfils personalitzats.</w:t>
      </w:r>
    </w:p>
    <w:p w14:paraId="608DC32C" w14:textId="78E032CE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lastRenderedPageBreak/>
        <w:t>C</w:t>
      </w:r>
      <w:r w:rsidRPr="00134905">
        <w:rPr>
          <w:color w:val="000000"/>
        </w:rPr>
        <w:t>omprova la funcionalitat de les comunicacions mitjançant fòrums, consultes, entre d</w:t>
      </w:r>
      <w:r w:rsidRPr="00134905">
        <w:t>’</w:t>
      </w:r>
      <w:r w:rsidRPr="00134905">
        <w:rPr>
          <w:color w:val="000000"/>
        </w:rPr>
        <w:t>altres.</w:t>
      </w:r>
    </w:p>
    <w:p w14:paraId="4C09FD93" w14:textId="13FC23BE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I</w:t>
      </w:r>
      <w:r w:rsidRPr="00134905">
        <w:rPr>
          <w:color w:val="000000"/>
        </w:rPr>
        <w:t>mporta i exporta continguts en diferents formats.</w:t>
      </w:r>
    </w:p>
    <w:p w14:paraId="4AF3EA64" w14:textId="7D55F28F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ealitza còpies de seguretat i restauracions.</w:t>
      </w:r>
    </w:p>
    <w:p w14:paraId="65474F02" w14:textId="63F81329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ealitza informes d'accés i utilització del lloc.</w:t>
      </w:r>
    </w:p>
    <w:p w14:paraId="3F040428" w14:textId="36E295F8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C</w:t>
      </w:r>
      <w:r w:rsidRPr="00134905">
        <w:rPr>
          <w:color w:val="000000"/>
        </w:rPr>
        <w:t>omprova la seguretat del lloc.</w:t>
      </w:r>
    </w:p>
    <w:p w14:paraId="7AB6F6CB" w14:textId="3BDCF3B9" w:rsidR="00D45539" w:rsidRPr="00134905" w:rsidRDefault="00D45539" w:rsidP="00912DC0">
      <w:pPr>
        <w:pStyle w:val="Ttol3UF"/>
        <w:numPr>
          <w:ilvl w:val="0"/>
          <w:numId w:val="88"/>
        </w:numPr>
        <w:ind w:left="0" w:firstLine="0"/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Instal·la serveis de gestió d'arxius web, identificant-ne les aplicacions i verificant-ne la integritat</w:t>
      </w:r>
      <w:r w:rsidRPr="00134905">
        <w:rPr>
          <w:rFonts w:eastAsia="Arial" w:cs="Arial"/>
          <w:color w:val="1F1F1F"/>
        </w:rPr>
        <w:t>.</w:t>
      </w:r>
    </w:p>
    <w:p w14:paraId="3616F35D" w14:textId="77777777" w:rsidR="00D45539" w:rsidRPr="00134905" w:rsidRDefault="00D4553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982FA26" w14:textId="77777777" w:rsidR="00D45539" w:rsidRPr="00134905" w:rsidRDefault="00D45539" w:rsidP="00912DC0">
      <w:pPr>
        <w:pStyle w:val="Pargrafdellista"/>
        <w:numPr>
          <w:ilvl w:val="0"/>
          <w:numId w:val="88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20C34299" w14:textId="77777777" w:rsidR="00D45539" w:rsidRPr="00134905" w:rsidRDefault="00D45539" w:rsidP="00912DC0">
      <w:pPr>
        <w:pStyle w:val="Pargrafdellista"/>
        <w:numPr>
          <w:ilvl w:val="0"/>
          <w:numId w:val="88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08A5811" w14:textId="77777777" w:rsidR="00D45539" w:rsidRPr="00134905" w:rsidRDefault="00D45539" w:rsidP="00912DC0">
      <w:pPr>
        <w:pStyle w:val="Pargrafdellista"/>
        <w:numPr>
          <w:ilvl w:val="0"/>
          <w:numId w:val="3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251DAC0" w14:textId="77777777" w:rsidR="00D45539" w:rsidRPr="00134905" w:rsidRDefault="00D45539" w:rsidP="00912DC0">
      <w:pPr>
        <w:pStyle w:val="Pargrafdellista"/>
        <w:numPr>
          <w:ilvl w:val="0"/>
          <w:numId w:val="3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F6564C1" w14:textId="77777777" w:rsidR="00D45539" w:rsidRPr="00134905" w:rsidRDefault="00D45539" w:rsidP="00912DC0">
      <w:pPr>
        <w:pStyle w:val="Pargrafdellista"/>
        <w:numPr>
          <w:ilvl w:val="0"/>
          <w:numId w:val="3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DDEA34C" w14:textId="2EA529FC" w:rsidR="00D45539" w:rsidRPr="00134905" w:rsidRDefault="00D45539" w:rsidP="00912DC0">
      <w:pPr>
        <w:pStyle w:val="TextdeldocumentMP"/>
        <w:numPr>
          <w:ilvl w:val="1"/>
          <w:numId w:val="108"/>
        </w:numPr>
        <w:ind w:left="0" w:firstLine="0"/>
      </w:pPr>
      <w:r w:rsidRPr="00134905">
        <w:t>E</w:t>
      </w:r>
      <w:r w:rsidRPr="00134905">
        <w:rPr>
          <w:color w:val="000000"/>
        </w:rPr>
        <w:t>stable</w:t>
      </w:r>
      <w:r w:rsidRPr="00134905">
        <w:t>ix</w:t>
      </w:r>
      <w:r w:rsidRPr="00134905">
        <w:rPr>
          <w:color w:val="000000"/>
        </w:rPr>
        <w:t xml:space="preserve"> la utilitat d'un servei de gestió d'arxius web</w:t>
      </w:r>
      <w:r w:rsidRPr="00134905">
        <w:rPr>
          <w:rFonts w:eastAsia="Arial" w:cs="Arial"/>
          <w:color w:val="000000"/>
        </w:rPr>
        <w:t>.</w:t>
      </w:r>
    </w:p>
    <w:p w14:paraId="5926FBBB" w14:textId="1DA95D7E" w:rsidR="00D45539" w:rsidRPr="00134905" w:rsidRDefault="00D45539" w:rsidP="00912DC0">
      <w:pPr>
        <w:pStyle w:val="TextdeldocumentMP"/>
        <w:numPr>
          <w:ilvl w:val="1"/>
          <w:numId w:val="108"/>
        </w:numPr>
        <w:ind w:left="0" w:firstLine="0"/>
      </w:pPr>
      <w:r w:rsidRPr="00134905">
        <w:t>D</w:t>
      </w:r>
      <w:r w:rsidRPr="00134905">
        <w:rPr>
          <w:color w:val="000000"/>
        </w:rPr>
        <w:t>escriu diferents aplicacions de gestió d'arxius web.</w:t>
      </w:r>
    </w:p>
    <w:p w14:paraId="02793E79" w14:textId="25D6A175" w:rsidR="00D45539" w:rsidRPr="00134905" w:rsidRDefault="00D45539" w:rsidP="00912DC0">
      <w:pPr>
        <w:pStyle w:val="TextdeldocumentMP"/>
        <w:numPr>
          <w:ilvl w:val="1"/>
          <w:numId w:val="108"/>
        </w:numPr>
        <w:ind w:left="0" w:firstLine="0"/>
      </w:pPr>
      <w:r w:rsidRPr="00134905">
        <w:t>I</w:t>
      </w:r>
      <w:r w:rsidRPr="00134905">
        <w:rPr>
          <w:color w:val="000000"/>
        </w:rPr>
        <w:t>nstal·la i adapta una eina de gestió d'arxius web.</w:t>
      </w:r>
    </w:p>
    <w:p w14:paraId="35FCC99D" w14:textId="2FD8FC01" w:rsidR="00D45539" w:rsidRPr="00134905" w:rsidRDefault="00D45539" w:rsidP="00912DC0">
      <w:pPr>
        <w:pStyle w:val="TextdeldocumentMP"/>
        <w:numPr>
          <w:ilvl w:val="1"/>
          <w:numId w:val="108"/>
        </w:numPr>
        <w:ind w:left="0" w:firstLine="0"/>
      </w:pPr>
      <w:r w:rsidRPr="00134905">
        <w:t>C</w:t>
      </w:r>
      <w:r w:rsidRPr="00134905">
        <w:rPr>
          <w:color w:val="000000"/>
        </w:rPr>
        <w:t>rea i classifica comptes d'usuari en funció dels seus permisos.</w:t>
      </w:r>
    </w:p>
    <w:p w14:paraId="32489126" w14:textId="23FDA6D7" w:rsidR="00D45539" w:rsidRPr="00134905" w:rsidRDefault="00D45539" w:rsidP="00912DC0">
      <w:pPr>
        <w:pStyle w:val="TextdeldocumentMP"/>
        <w:numPr>
          <w:ilvl w:val="1"/>
          <w:numId w:val="108"/>
        </w:numPr>
        <w:ind w:left="0" w:firstLine="0"/>
      </w:pPr>
      <w:r w:rsidRPr="00134905">
        <w:t>G</w:t>
      </w:r>
      <w:r w:rsidRPr="00134905">
        <w:rPr>
          <w:color w:val="000000"/>
        </w:rPr>
        <w:t>estiona arxius i directoris.</w:t>
      </w:r>
    </w:p>
    <w:p w14:paraId="54F6506F" w14:textId="65919DD1" w:rsidR="00D45539" w:rsidRPr="00134905" w:rsidRDefault="00D45539" w:rsidP="00912DC0">
      <w:pPr>
        <w:pStyle w:val="TextdeldocumentMP"/>
        <w:numPr>
          <w:ilvl w:val="1"/>
          <w:numId w:val="108"/>
        </w:numPr>
        <w:ind w:left="0" w:firstLine="0"/>
      </w:pPr>
      <w:r w:rsidRPr="00134905">
        <w:t>U</w:t>
      </w:r>
      <w:r w:rsidRPr="00134905">
        <w:rPr>
          <w:color w:val="000000"/>
        </w:rPr>
        <w:t>tilitza arxius d'informació addicional.</w:t>
      </w:r>
    </w:p>
    <w:p w14:paraId="1E604148" w14:textId="375B59D7" w:rsidR="00D45539" w:rsidRPr="00134905" w:rsidRDefault="00D45539" w:rsidP="00912DC0">
      <w:pPr>
        <w:pStyle w:val="TextdeldocumentMP"/>
        <w:numPr>
          <w:ilvl w:val="1"/>
          <w:numId w:val="108"/>
        </w:numPr>
        <w:ind w:left="0" w:firstLine="0"/>
      </w:pPr>
      <w:r w:rsidRPr="00134905">
        <w:t>A</w:t>
      </w:r>
      <w:r w:rsidRPr="00134905">
        <w:rPr>
          <w:color w:val="000000"/>
        </w:rPr>
        <w:t>plica criteris d'indexació sobre els arxius i directoris.</w:t>
      </w:r>
    </w:p>
    <w:p w14:paraId="46925077" w14:textId="1622D540" w:rsidR="00D45539" w:rsidRPr="00134905" w:rsidRDefault="00D45539" w:rsidP="00912DC0">
      <w:pPr>
        <w:pStyle w:val="TextdeldocumentMP"/>
        <w:numPr>
          <w:ilvl w:val="1"/>
          <w:numId w:val="108"/>
        </w:numPr>
        <w:ind w:left="0" w:firstLine="0"/>
      </w:pPr>
      <w:r w:rsidRPr="00134905">
        <w:t>C</w:t>
      </w:r>
      <w:r w:rsidRPr="00134905">
        <w:rPr>
          <w:color w:val="000000"/>
        </w:rPr>
        <w:t>omprova la seguretat del gestor d'arxius.</w:t>
      </w:r>
    </w:p>
    <w:p w14:paraId="7DBADD25" w14:textId="30876591" w:rsidR="00D45539" w:rsidRPr="00134905" w:rsidRDefault="00D45539" w:rsidP="00912DC0">
      <w:pPr>
        <w:pStyle w:val="Ttol3UF"/>
        <w:numPr>
          <w:ilvl w:val="0"/>
          <w:numId w:val="30"/>
        </w:numPr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Instal·la aplicacions d'ofimàtica web, descrivint-ne les característiques i entorns d'ús</w:t>
      </w:r>
      <w:r w:rsidRPr="00134905">
        <w:rPr>
          <w:rFonts w:eastAsia="Arial" w:cs="Arial"/>
          <w:color w:val="1F1F1F"/>
        </w:rPr>
        <w:t>.</w:t>
      </w:r>
    </w:p>
    <w:p w14:paraId="33F6F1C9" w14:textId="77777777" w:rsidR="00D45539" w:rsidRPr="00134905" w:rsidRDefault="00D4553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3A68B8E" w14:textId="77777777" w:rsidR="00D45539" w:rsidRPr="00134905" w:rsidRDefault="00D45539" w:rsidP="00912DC0">
      <w:pPr>
        <w:pStyle w:val="Pargrafdellista"/>
        <w:numPr>
          <w:ilvl w:val="0"/>
          <w:numId w:val="3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474490C4" w14:textId="77777777" w:rsidR="00D45539" w:rsidRPr="00134905" w:rsidRDefault="00D45539" w:rsidP="00912DC0">
      <w:pPr>
        <w:pStyle w:val="Pargrafdellista"/>
        <w:numPr>
          <w:ilvl w:val="0"/>
          <w:numId w:val="3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497144B4" w14:textId="77777777" w:rsidR="00D45539" w:rsidRPr="00134905" w:rsidRDefault="00D45539" w:rsidP="00912DC0">
      <w:pPr>
        <w:pStyle w:val="Pargrafdellista"/>
        <w:numPr>
          <w:ilvl w:val="0"/>
          <w:numId w:val="30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EB74E90" w14:textId="33A3C3E0" w:rsidR="00D45539" w:rsidRPr="00134905" w:rsidRDefault="00D45539" w:rsidP="00912DC0">
      <w:pPr>
        <w:pStyle w:val="TextdeldocumentMP"/>
        <w:numPr>
          <w:ilvl w:val="1"/>
          <w:numId w:val="109"/>
        </w:numPr>
        <w:ind w:left="0" w:firstLine="0"/>
      </w:pPr>
      <w:r w:rsidRPr="00134905">
        <w:t>E</w:t>
      </w:r>
      <w:r w:rsidRPr="00134905">
        <w:rPr>
          <w:color w:val="000000"/>
        </w:rPr>
        <w:t>stable</w:t>
      </w:r>
      <w:r w:rsidRPr="00134905">
        <w:t>ix</w:t>
      </w:r>
      <w:r w:rsidRPr="00134905">
        <w:rPr>
          <w:color w:val="000000"/>
        </w:rPr>
        <w:t xml:space="preserve"> la utilitat de les aplicacions d'ofimàtica web</w:t>
      </w:r>
      <w:r w:rsidRPr="00134905">
        <w:rPr>
          <w:rFonts w:eastAsia="Arial" w:cs="Arial"/>
          <w:color w:val="000000"/>
        </w:rPr>
        <w:t>.</w:t>
      </w:r>
    </w:p>
    <w:p w14:paraId="55DBA66B" w14:textId="28D18E5F" w:rsidR="00D45539" w:rsidRPr="00134905" w:rsidRDefault="00D45539" w:rsidP="00912DC0">
      <w:pPr>
        <w:pStyle w:val="TextdeldocumentMP"/>
        <w:numPr>
          <w:ilvl w:val="1"/>
          <w:numId w:val="109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diferents aplicacions d'ofimàtica web (processador de textos, full de càlcul, entre altres).</w:t>
      </w:r>
    </w:p>
    <w:p w14:paraId="0A4F98A6" w14:textId="0A4C37F4" w:rsidR="00D45539" w:rsidRPr="00134905" w:rsidRDefault="00D45539" w:rsidP="00912DC0">
      <w:pPr>
        <w:pStyle w:val="TextdeldocumentMP"/>
        <w:numPr>
          <w:ilvl w:val="1"/>
          <w:numId w:val="109"/>
        </w:numPr>
        <w:ind w:left="0" w:firstLine="0"/>
      </w:pPr>
      <w:r w:rsidRPr="00134905">
        <w:t>I</w:t>
      </w:r>
      <w:r w:rsidRPr="00134905">
        <w:rPr>
          <w:color w:val="000000"/>
        </w:rPr>
        <w:t>nstal·la aplicacions d'ofimàtica web.</w:t>
      </w:r>
    </w:p>
    <w:p w14:paraId="290B2F29" w14:textId="68FDE35A" w:rsidR="00D45539" w:rsidRPr="00134905" w:rsidRDefault="00D45539" w:rsidP="00912DC0">
      <w:pPr>
        <w:pStyle w:val="TextdeldocumentMP"/>
        <w:numPr>
          <w:ilvl w:val="1"/>
          <w:numId w:val="109"/>
        </w:numPr>
        <w:ind w:left="0" w:firstLine="0"/>
      </w:pPr>
      <w:r w:rsidRPr="00134905">
        <w:t>G</w:t>
      </w:r>
      <w:r w:rsidRPr="00134905">
        <w:rPr>
          <w:color w:val="000000"/>
        </w:rPr>
        <w:t>estiona els comptes d'usuari.</w:t>
      </w:r>
    </w:p>
    <w:p w14:paraId="6F07E74F" w14:textId="223F8EB3" w:rsidR="00D45539" w:rsidRPr="00134905" w:rsidRDefault="00D45539" w:rsidP="00912DC0">
      <w:pPr>
        <w:pStyle w:val="TextdeldocumentMP"/>
        <w:numPr>
          <w:ilvl w:val="1"/>
          <w:numId w:val="109"/>
        </w:numPr>
        <w:ind w:left="0" w:firstLine="0"/>
      </w:pPr>
      <w:r w:rsidRPr="00134905">
        <w:t>A</w:t>
      </w:r>
      <w:r w:rsidRPr="00134905">
        <w:rPr>
          <w:color w:val="000000"/>
        </w:rPr>
        <w:t>plica criteris de seguretat en l'accés dels usuaris.</w:t>
      </w:r>
    </w:p>
    <w:p w14:paraId="7B523D65" w14:textId="0C006E09" w:rsidR="00D45539" w:rsidRPr="00134905" w:rsidRDefault="00D45539" w:rsidP="00912DC0">
      <w:pPr>
        <w:pStyle w:val="TextdeldocumentMP"/>
        <w:numPr>
          <w:ilvl w:val="1"/>
          <w:numId w:val="109"/>
        </w:numPr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les prestacions específiques de cadascuna de les aplicacions instal·lades.</w:t>
      </w:r>
    </w:p>
    <w:p w14:paraId="078A0EAA" w14:textId="749D7425" w:rsidR="00D45539" w:rsidRPr="00134905" w:rsidRDefault="00D45539" w:rsidP="00912DC0">
      <w:pPr>
        <w:pStyle w:val="TextdeldocumentMP"/>
        <w:numPr>
          <w:ilvl w:val="1"/>
          <w:numId w:val="109"/>
        </w:numPr>
        <w:ind w:left="0" w:firstLine="0"/>
      </w:pPr>
      <w:r w:rsidRPr="00134905">
        <w:t>U</w:t>
      </w:r>
      <w:r w:rsidRPr="00134905">
        <w:rPr>
          <w:color w:val="000000"/>
        </w:rPr>
        <w:t xml:space="preserve">tilitza les aplicacions de </w:t>
      </w:r>
      <w:r w:rsidRPr="00134905">
        <w:t>form</w:t>
      </w:r>
      <w:r w:rsidRPr="00134905">
        <w:rPr>
          <w:color w:val="000000"/>
        </w:rPr>
        <w:t>a col·laborativa.</w:t>
      </w:r>
    </w:p>
    <w:p w14:paraId="517DD342" w14:textId="2BAE50C6" w:rsidR="00D45539" w:rsidRPr="00134905" w:rsidRDefault="00D45539" w:rsidP="00912DC0">
      <w:pPr>
        <w:pStyle w:val="Ttol3UF"/>
        <w:numPr>
          <w:ilvl w:val="0"/>
          <w:numId w:val="27"/>
        </w:numPr>
        <w:rPr>
          <w:rFonts w:eastAsia="Arial" w:cs="Arial"/>
          <w:color w:val="1F1F1F"/>
        </w:rPr>
      </w:pPr>
      <w:r w:rsidRPr="00134905">
        <w:rPr>
          <w:color w:val="1F1F1F"/>
          <w:highlight w:val="white"/>
        </w:rPr>
        <w:t>Instal·la aplicacions web d'escriptori, descrivint-ne les característiques i entorns d'ús</w:t>
      </w:r>
      <w:r w:rsidRPr="00134905">
        <w:rPr>
          <w:rFonts w:eastAsia="Arial" w:cs="Arial"/>
          <w:color w:val="1F1F1F"/>
        </w:rPr>
        <w:t>.</w:t>
      </w:r>
    </w:p>
    <w:p w14:paraId="71C67620" w14:textId="77777777" w:rsidR="00D45539" w:rsidRPr="00134905" w:rsidRDefault="00D4553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65AEA913" w14:textId="77777777" w:rsidR="00D45539" w:rsidRPr="00134905" w:rsidRDefault="00D45539" w:rsidP="00912DC0">
      <w:pPr>
        <w:pStyle w:val="Pargrafdellista"/>
        <w:numPr>
          <w:ilvl w:val="0"/>
          <w:numId w:val="2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8993D0D" w14:textId="77777777" w:rsidR="00D45539" w:rsidRPr="00134905" w:rsidRDefault="00D45539" w:rsidP="00912DC0">
      <w:pPr>
        <w:pStyle w:val="Pargrafdellista"/>
        <w:numPr>
          <w:ilvl w:val="0"/>
          <w:numId w:val="2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9C8254B" w14:textId="77777777" w:rsidR="00D45539" w:rsidRPr="00134905" w:rsidRDefault="00D45539" w:rsidP="00912DC0">
      <w:pPr>
        <w:pStyle w:val="Pargrafdellista"/>
        <w:numPr>
          <w:ilvl w:val="0"/>
          <w:numId w:val="27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E4B749A" w14:textId="6C7DBEE3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D</w:t>
      </w:r>
      <w:r w:rsidRPr="00134905">
        <w:rPr>
          <w:color w:val="000000"/>
        </w:rPr>
        <w:t>escri</w:t>
      </w:r>
      <w:r w:rsidRPr="00134905">
        <w:t>u</w:t>
      </w:r>
      <w:r w:rsidRPr="00134905">
        <w:rPr>
          <w:color w:val="000000"/>
        </w:rPr>
        <w:t xml:space="preserve"> diferents aplicacions web d'escriptori</w:t>
      </w:r>
      <w:r w:rsidRPr="00134905">
        <w:rPr>
          <w:rFonts w:eastAsia="Arial" w:cs="Arial"/>
          <w:color w:val="000000"/>
        </w:rPr>
        <w:t>.</w:t>
      </w:r>
    </w:p>
    <w:p w14:paraId="100F25C0" w14:textId="052DB28C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I</w:t>
      </w:r>
      <w:r w:rsidRPr="00134905">
        <w:rPr>
          <w:color w:val="000000"/>
        </w:rPr>
        <w:t>nstal·la aplicacions per a proveir d'accés web al servei de correu electrònic.</w:t>
      </w:r>
    </w:p>
    <w:p w14:paraId="30EB02AE" w14:textId="6E3D7A7E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C</w:t>
      </w:r>
      <w:r w:rsidRPr="00134905">
        <w:rPr>
          <w:color w:val="000000"/>
        </w:rPr>
        <w:t>onfigura les aplicacions per a integrar-les amb un servidor de correu.</w:t>
      </w:r>
    </w:p>
    <w:p w14:paraId="47912DAE" w14:textId="563D8BDA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G</w:t>
      </w:r>
      <w:r w:rsidRPr="00134905">
        <w:rPr>
          <w:color w:val="000000"/>
        </w:rPr>
        <w:t>estiona els comptes d'usuari.</w:t>
      </w:r>
    </w:p>
    <w:p w14:paraId="122B0B28" w14:textId="4989C575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V</w:t>
      </w:r>
      <w:r w:rsidRPr="00134905">
        <w:rPr>
          <w:color w:val="000000"/>
        </w:rPr>
        <w:t>erifica l'accés al correu electrònic.</w:t>
      </w:r>
    </w:p>
    <w:p w14:paraId="4568E781" w14:textId="19AA2133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I</w:t>
      </w:r>
      <w:r w:rsidRPr="00134905">
        <w:rPr>
          <w:color w:val="000000"/>
        </w:rPr>
        <w:t>nstal·la aplicacions de calendari web.</w:t>
      </w:r>
    </w:p>
    <w:p w14:paraId="2EC873E0" w14:textId="24068659" w:rsidR="00D45539" w:rsidRPr="00134905" w:rsidRDefault="00D45539" w:rsidP="00912DC0">
      <w:pPr>
        <w:pStyle w:val="TextdeldocumentMP"/>
        <w:numPr>
          <w:ilvl w:val="1"/>
          <w:numId w:val="88"/>
        </w:numPr>
        <w:ind w:left="0" w:firstLine="0"/>
      </w:pPr>
      <w:r w:rsidRPr="00134905">
        <w:t>R</w:t>
      </w:r>
      <w:r w:rsidRPr="00134905">
        <w:rPr>
          <w:color w:val="000000"/>
        </w:rPr>
        <w:t>econe</w:t>
      </w:r>
      <w:r w:rsidRPr="00134905">
        <w:t>ix</w:t>
      </w:r>
      <w:r w:rsidRPr="00134905">
        <w:rPr>
          <w:color w:val="000000"/>
        </w:rPr>
        <w:t xml:space="preserve"> les prestacions específiques de les aplicacions instal·lades (cites, tasques, entre altres).</w:t>
      </w:r>
    </w:p>
    <w:p w14:paraId="1B3FCF65" w14:textId="3909C070" w:rsidR="00D45539" w:rsidRPr="00134905" w:rsidRDefault="00D45539" w:rsidP="005969A7">
      <w:pPr>
        <w:pStyle w:val="TextdeldocumentMP"/>
        <w:spacing w:before="120" w:after="120"/>
        <w:contextualSpacing w:val="0"/>
      </w:pPr>
      <w:r w:rsidRPr="00134905">
        <w:lastRenderedPageBreak/>
        <w:t>Continguts</w:t>
      </w:r>
      <w:r w:rsidR="00895A10">
        <w:t xml:space="preserve"> (orientatius)</w:t>
      </w:r>
    </w:p>
    <w:p w14:paraId="7A041800" w14:textId="2A5FC0A1" w:rsidR="00D45539" w:rsidRPr="00134905" w:rsidRDefault="00D45539" w:rsidP="00912DC0">
      <w:pPr>
        <w:pStyle w:val="TextdeldocumentMP"/>
        <w:numPr>
          <w:ilvl w:val="0"/>
          <w:numId w:val="31"/>
        </w:numPr>
        <w:ind w:left="0" w:firstLine="0"/>
      </w:pPr>
      <w:r w:rsidRPr="00134905">
        <w:rPr>
          <w:color w:val="000000"/>
        </w:rPr>
        <w:t>Instal·lació de gestors de continguts</w:t>
      </w:r>
      <w:r w:rsidRPr="00134905">
        <w:t>:</w:t>
      </w:r>
    </w:p>
    <w:p w14:paraId="0A19AEB1" w14:textId="1D2072C4" w:rsidR="00D45539" w:rsidRPr="00134905" w:rsidRDefault="00D45539" w:rsidP="00912DC0">
      <w:pPr>
        <w:pStyle w:val="TextdeldocumentMP"/>
        <w:numPr>
          <w:ilvl w:val="1"/>
          <w:numId w:val="110"/>
        </w:numPr>
        <w:ind w:left="0" w:firstLine="0"/>
      </w:pPr>
      <w:r w:rsidRPr="00134905">
        <w:rPr>
          <w:color w:val="000000"/>
        </w:rPr>
        <w:t>Instal·lació en sistemes operatius lliures i propietaris</w:t>
      </w:r>
      <w:r w:rsidRPr="00134905">
        <w:t>.</w:t>
      </w:r>
    </w:p>
    <w:p w14:paraId="03F8C7BB" w14:textId="17172EEF" w:rsidR="00D45539" w:rsidRPr="00134905" w:rsidRDefault="00D45539" w:rsidP="00912DC0">
      <w:pPr>
        <w:pStyle w:val="TextdeldocumentMP"/>
        <w:numPr>
          <w:ilvl w:val="1"/>
          <w:numId w:val="110"/>
        </w:numPr>
        <w:ind w:left="0" w:firstLine="0"/>
      </w:pPr>
      <w:r w:rsidRPr="00134905">
        <w:rPr>
          <w:color w:val="000000"/>
        </w:rPr>
        <w:t>Creació d'usuaris i grups d'usuaris.</w:t>
      </w:r>
    </w:p>
    <w:p w14:paraId="6E80798B" w14:textId="6AC77DCC" w:rsidR="00D45539" w:rsidRPr="00134905" w:rsidRDefault="00D45539" w:rsidP="00912DC0">
      <w:pPr>
        <w:pStyle w:val="TextdeldocumentMP"/>
        <w:numPr>
          <w:ilvl w:val="1"/>
          <w:numId w:val="110"/>
        </w:numPr>
        <w:ind w:left="0" w:firstLine="0"/>
      </w:pPr>
      <w:r w:rsidRPr="00134905">
        <w:rPr>
          <w:color w:val="000000"/>
        </w:rPr>
        <w:t>Utilització de la interfície gràfica. Personalització de l'entorn. Funcionalitats proporcionades pel gestor de continguts. Sindicació.</w:t>
      </w:r>
    </w:p>
    <w:p w14:paraId="0231F5C5" w14:textId="0E29918E" w:rsidR="00D45539" w:rsidRPr="00134905" w:rsidRDefault="00D45539" w:rsidP="00912DC0">
      <w:pPr>
        <w:pStyle w:val="TextdeldocumentMP"/>
        <w:numPr>
          <w:ilvl w:val="1"/>
          <w:numId w:val="110"/>
        </w:numPr>
        <w:ind w:left="0" w:firstLine="0"/>
      </w:pPr>
      <w:r w:rsidRPr="00134905">
        <w:rPr>
          <w:color w:val="000000"/>
        </w:rPr>
        <w:t>Funcionament dels gestors de continguts.</w:t>
      </w:r>
    </w:p>
    <w:p w14:paraId="6BC19F11" w14:textId="2FE0E203" w:rsidR="00D45539" w:rsidRPr="005969A7" w:rsidRDefault="00D45539" w:rsidP="00912DC0">
      <w:pPr>
        <w:pStyle w:val="TextdeldocumentMP"/>
        <w:numPr>
          <w:ilvl w:val="1"/>
          <w:numId w:val="110"/>
        </w:numPr>
        <w:ind w:left="0" w:firstLine="0"/>
      </w:pPr>
      <w:r w:rsidRPr="00134905">
        <w:rPr>
          <w:color w:val="000000"/>
        </w:rPr>
        <w:t>Actualitzacions del gestor de continguts. Configuració de mòduls i menús.</w:t>
      </w:r>
    </w:p>
    <w:p w14:paraId="614B50C0" w14:textId="77777777" w:rsidR="005969A7" w:rsidRPr="00134905" w:rsidRDefault="005969A7" w:rsidP="005969A7">
      <w:pPr>
        <w:pStyle w:val="TextdeldocumentMP"/>
      </w:pPr>
    </w:p>
    <w:p w14:paraId="4C738510" w14:textId="4D42BB2C" w:rsidR="00D45539" w:rsidRPr="00134905" w:rsidRDefault="00D45539" w:rsidP="00912DC0">
      <w:pPr>
        <w:pStyle w:val="TextdeldocumentMP"/>
        <w:numPr>
          <w:ilvl w:val="0"/>
          <w:numId w:val="31"/>
        </w:numPr>
        <w:ind w:left="0" w:firstLine="0"/>
      </w:pPr>
      <w:r w:rsidRPr="00134905">
        <w:rPr>
          <w:color w:val="000000"/>
        </w:rPr>
        <w:t>Instal·lació de sistemes de gestió d'aprenentatge a distància</w:t>
      </w:r>
      <w:r w:rsidRPr="00134905">
        <w:t>:</w:t>
      </w:r>
    </w:p>
    <w:p w14:paraId="06C498AC" w14:textId="45560EA3" w:rsidR="00D45539" w:rsidRPr="00134905" w:rsidRDefault="00D45539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Elements lògics: comunicació, materials i activitats</w:t>
      </w:r>
      <w:r w:rsidRPr="00134905">
        <w:t>.</w:t>
      </w:r>
    </w:p>
    <w:p w14:paraId="117C4F1F" w14:textId="62614631" w:rsidR="00D45539" w:rsidRPr="00134905" w:rsidRDefault="00D45539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Instal·lació en sistemes operatius lliures i propietaris. Modes de registre. Interfície gràfica associada. Personalització de l'entorn. Navegació i edició.</w:t>
      </w:r>
    </w:p>
    <w:p w14:paraId="48CEA8A2" w14:textId="3B204367" w:rsidR="00D45539" w:rsidRPr="005969A7" w:rsidRDefault="00D45539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Creació de cursos seguint especificacions. Gestió d'usuaris i grups. Activació de funcionalitats.</w:t>
      </w:r>
    </w:p>
    <w:p w14:paraId="5FC69B03" w14:textId="77777777" w:rsidR="005969A7" w:rsidRPr="00134905" w:rsidRDefault="005969A7" w:rsidP="005969A7">
      <w:pPr>
        <w:pStyle w:val="TextdeldocumentMP"/>
      </w:pPr>
    </w:p>
    <w:p w14:paraId="78106B25" w14:textId="239A4187" w:rsidR="00D45539" w:rsidRPr="00134905" w:rsidRDefault="00496E95" w:rsidP="00912DC0">
      <w:pPr>
        <w:pStyle w:val="TextdeldocumentMP"/>
        <w:numPr>
          <w:ilvl w:val="0"/>
          <w:numId w:val="31"/>
        </w:numPr>
        <w:ind w:left="0" w:firstLine="0"/>
      </w:pPr>
      <w:r w:rsidRPr="00134905">
        <w:rPr>
          <w:color w:val="000000"/>
        </w:rPr>
        <w:t>Instal·lació de serveis de gestió d'arxius web</w:t>
      </w:r>
      <w:r w:rsidR="00D45539" w:rsidRPr="00134905">
        <w:t>:</w:t>
      </w:r>
    </w:p>
    <w:p w14:paraId="28EB5571" w14:textId="6CA9A0D6" w:rsidR="00D45539" w:rsidRPr="00134905" w:rsidRDefault="00496E95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Instal·lació. Navegació i operacions bàsiques. Administració del gestor</w:t>
      </w:r>
      <w:r w:rsidR="00D45539" w:rsidRPr="00134905">
        <w:t>.</w:t>
      </w:r>
    </w:p>
    <w:p w14:paraId="2DC7FF26" w14:textId="3DF4E65E" w:rsidR="00D45539" w:rsidRPr="00134905" w:rsidRDefault="00496E95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Usuaris i permisos. Tipus d'usuari.</w:t>
      </w:r>
    </w:p>
    <w:p w14:paraId="77366C3A" w14:textId="032CAAE2" w:rsidR="00496E95" w:rsidRPr="005969A7" w:rsidRDefault="00496E95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Creació de recursos compartits.</w:t>
      </w:r>
    </w:p>
    <w:p w14:paraId="63A457FF" w14:textId="77777777" w:rsidR="005969A7" w:rsidRPr="00134905" w:rsidRDefault="005969A7" w:rsidP="005969A7">
      <w:pPr>
        <w:pStyle w:val="TextdeldocumentMP"/>
      </w:pPr>
    </w:p>
    <w:p w14:paraId="62A62CEB" w14:textId="067CFED1" w:rsidR="00496E95" w:rsidRPr="00134905" w:rsidRDefault="00496E95" w:rsidP="00912DC0">
      <w:pPr>
        <w:pStyle w:val="TextdeldocumentMP"/>
        <w:numPr>
          <w:ilvl w:val="0"/>
          <w:numId w:val="31"/>
        </w:numPr>
        <w:ind w:left="0" w:firstLine="0"/>
      </w:pPr>
      <w:r w:rsidRPr="00134905">
        <w:rPr>
          <w:color w:val="000000"/>
        </w:rPr>
        <w:t>Instal·lació d'aplicacions d'ofimàtica web</w:t>
      </w:r>
      <w:r w:rsidRPr="00134905">
        <w:t>:</w:t>
      </w:r>
    </w:p>
    <w:p w14:paraId="1C160DF6" w14:textId="7D80E16E" w:rsidR="00496E95" w:rsidRPr="00134905" w:rsidRDefault="00496E95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Instal·lació. Utilització de les aplicacions instal·lades</w:t>
      </w:r>
      <w:r w:rsidRPr="00134905">
        <w:t>.</w:t>
      </w:r>
    </w:p>
    <w:p w14:paraId="6B8BE76C" w14:textId="3597EA25" w:rsidR="00496E95" w:rsidRPr="00134905" w:rsidRDefault="00496E95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Gestió d'usuaris i permisos associats.</w:t>
      </w:r>
    </w:p>
    <w:p w14:paraId="1FFE5F7D" w14:textId="50D9ACF8" w:rsidR="00496E95" w:rsidRPr="005969A7" w:rsidRDefault="00496E95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Comprovació de la seguretat.</w:t>
      </w:r>
    </w:p>
    <w:p w14:paraId="49CD8255" w14:textId="77777777" w:rsidR="005969A7" w:rsidRPr="00134905" w:rsidRDefault="005969A7" w:rsidP="005969A7">
      <w:pPr>
        <w:pStyle w:val="TextdeldocumentMP"/>
      </w:pPr>
    </w:p>
    <w:p w14:paraId="49772448" w14:textId="08B7A9E3" w:rsidR="00496E95" w:rsidRPr="00134905" w:rsidRDefault="00496E95" w:rsidP="00912DC0">
      <w:pPr>
        <w:pStyle w:val="TextdeldocumentMP"/>
        <w:numPr>
          <w:ilvl w:val="0"/>
          <w:numId w:val="31"/>
        </w:numPr>
        <w:ind w:left="0" w:firstLine="0"/>
      </w:pPr>
      <w:r w:rsidRPr="00134905">
        <w:rPr>
          <w:color w:val="000000"/>
        </w:rPr>
        <w:t>Instal·lació d'aplicacions web d'escriptori</w:t>
      </w:r>
      <w:r w:rsidRPr="00134905">
        <w:t>:</w:t>
      </w:r>
    </w:p>
    <w:p w14:paraId="7AB7ACC1" w14:textId="54521F14" w:rsidR="00496E95" w:rsidRPr="00134905" w:rsidRDefault="00496E95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Aplicacions de correu web. Instal·lació</w:t>
      </w:r>
      <w:r w:rsidRPr="00134905">
        <w:t>.</w:t>
      </w:r>
    </w:p>
    <w:p w14:paraId="6D7F2984" w14:textId="40A3A8AE" w:rsidR="00496E95" w:rsidRPr="00134905" w:rsidRDefault="00496E95" w:rsidP="00912DC0">
      <w:pPr>
        <w:pStyle w:val="TextdeldocumentMP"/>
        <w:numPr>
          <w:ilvl w:val="1"/>
          <w:numId w:val="31"/>
        </w:numPr>
      </w:pPr>
      <w:r w:rsidRPr="00134905">
        <w:rPr>
          <w:color w:val="000000"/>
        </w:rPr>
        <w:t>Gestió d'usuaris.</w:t>
      </w:r>
    </w:p>
    <w:p w14:paraId="618AFE90" w14:textId="13BA2DA2" w:rsidR="005149C3" w:rsidRPr="00134905" w:rsidRDefault="005149C3" w:rsidP="005969A7">
      <w:pPr>
        <w:pStyle w:val="TextdeldocumentMP"/>
        <w:rPr>
          <w:color w:val="000000"/>
        </w:rPr>
      </w:pPr>
    </w:p>
    <w:p w14:paraId="119990D5" w14:textId="0AABCD22" w:rsidR="005149C3" w:rsidRPr="00134905" w:rsidRDefault="005149C3" w:rsidP="005969A7">
      <w:pPr>
        <w:pStyle w:val="Ttol2MP"/>
      </w:pPr>
      <w:r w:rsidRPr="00134905">
        <w:t xml:space="preserve">0156. </w:t>
      </w:r>
      <w:r w:rsidRPr="00134905">
        <w:rPr>
          <w:color w:val="000000"/>
          <w:szCs w:val="24"/>
        </w:rPr>
        <w:t>Anglès Professional</w:t>
      </w:r>
    </w:p>
    <w:p w14:paraId="4B5604A9" w14:textId="4A75D536" w:rsidR="005149C3" w:rsidRPr="00134905" w:rsidRDefault="005149C3" w:rsidP="005969A7">
      <w:pPr>
        <w:pStyle w:val="TextdeldocumentMP"/>
      </w:pPr>
      <w:r w:rsidRPr="00134905">
        <w:t>Durada: 66 hores</w:t>
      </w:r>
    </w:p>
    <w:p w14:paraId="3DFD9399" w14:textId="1C2066EB" w:rsidR="005149C3" w:rsidRDefault="005149C3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 66 hores</w:t>
      </w:r>
    </w:p>
    <w:p w14:paraId="2219001E" w14:textId="2A392241" w:rsidR="00084174" w:rsidRDefault="00084174" w:rsidP="005969A7">
      <w:pPr>
        <w:pStyle w:val="TextdeldocumentMP"/>
        <w:rPr>
          <w:rFonts w:cs="Arial"/>
        </w:rPr>
      </w:pPr>
    </w:p>
    <w:p w14:paraId="6CE3E948" w14:textId="1FE3383F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60F54F2C" w14:textId="51F002DC" w:rsidR="00A578B9" w:rsidRPr="00134905" w:rsidRDefault="00A578B9" w:rsidP="00912DC0">
      <w:pPr>
        <w:pStyle w:val="Ttol3UF"/>
        <w:numPr>
          <w:ilvl w:val="0"/>
          <w:numId w:val="112"/>
        </w:numPr>
        <w:ind w:left="0" w:firstLine="0"/>
        <w:rPr>
          <w:rFonts w:eastAsia="Arial" w:cs="Arial"/>
          <w:color w:val="1F1F1F"/>
        </w:rPr>
      </w:pPr>
      <w:r w:rsidRPr="00134905">
        <w:t>Comprèn informació, d'índole professional i quotidiana, continguda en discursos orals senzills, emesos en llengua estàndard, desxifrant el contingut global del missatge, i relacionant-lo amb els recursos lingüístics corresponents</w:t>
      </w:r>
      <w:r w:rsidRPr="00134905">
        <w:rPr>
          <w:rFonts w:eastAsia="Arial" w:cs="Arial"/>
          <w:color w:val="1F1F1F"/>
        </w:rPr>
        <w:t>.</w:t>
      </w:r>
    </w:p>
    <w:p w14:paraId="5E4483E2" w14:textId="77777777" w:rsidR="00A578B9" w:rsidRPr="00134905" w:rsidRDefault="00A578B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58469C5" w14:textId="7D42BF22" w:rsidR="00A578B9" w:rsidRPr="00134905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lastRenderedPageBreak/>
        <w:t>Situa el missatge en el seu context per mitjà de l'anàlisi de les seves característiques textuals i contextuals</w:t>
      </w:r>
      <w:r w:rsidRPr="00134905">
        <w:rPr>
          <w:rFonts w:eastAsia="Arial" w:cs="Arial"/>
          <w:color w:val="000000"/>
        </w:rPr>
        <w:t>.</w:t>
      </w:r>
    </w:p>
    <w:p w14:paraId="3F38D43E" w14:textId="483CA4E3" w:rsidR="00A578B9" w:rsidRPr="00134905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t>Identifica el fil argumental de missatges orals i determina els rols que hi apareixen.</w:t>
      </w:r>
    </w:p>
    <w:p w14:paraId="37CB52CA" w14:textId="1A29DA15" w:rsidR="00A578B9" w:rsidRPr="00134905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t>Reconeix la finalitat del missatge, ja es tracti d'un missatge directe, telefònic o en qualsevol altre mig auditiu.</w:t>
      </w:r>
    </w:p>
    <w:p w14:paraId="52A006E8" w14:textId="0CBB3091" w:rsidR="00A578B9" w:rsidRPr="00134905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t>Extreu informació específica continguda en discursos orals, en llengua estàndard, relacionats amb la vida social, professional o acadèmica.</w:t>
      </w:r>
    </w:p>
    <w:p w14:paraId="0442DFBB" w14:textId="699F308C" w:rsidR="00A578B9" w:rsidRPr="00134905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t>Fa la seqüència dels elements constituents del missatge.</w:t>
      </w:r>
    </w:p>
    <w:p w14:paraId="1B165F27" w14:textId="3337219A" w:rsidR="00A578B9" w:rsidRPr="00134905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t>Identifica i resumeix amb claredat les idees principals d'un discurs sobre temes coneguts, transmès pels mitjans de comunicació i emès en llengua estàndard.</w:t>
      </w:r>
    </w:p>
    <w:p w14:paraId="6510D700" w14:textId="3828F12C" w:rsidR="00A578B9" w:rsidRPr="00134905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t>Reconeix les instruccions orals i segueix les indicacions sent capaç de concloure si precisen d'una resposta verbal o d'una no verbal.</w:t>
      </w:r>
    </w:p>
    <w:p w14:paraId="15B8F28A" w14:textId="4ECF6334" w:rsidR="00A578B9" w:rsidRPr="00134905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t>Pren consciència de la importància de comprendre globalment un missatge, sense necessitat d'entendre’n tots i cadascun dels elements.</w:t>
      </w:r>
    </w:p>
    <w:p w14:paraId="211223D6" w14:textId="77777777" w:rsidR="00895A10" w:rsidRDefault="00A578B9" w:rsidP="00912DC0">
      <w:pPr>
        <w:pStyle w:val="TextdeldocumentMP"/>
        <w:numPr>
          <w:ilvl w:val="1"/>
          <w:numId w:val="111"/>
        </w:numPr>
        <w:ind w:left="0" w:firstLine="0"/>
      </w:pPr>
      <w:r w:rsidRPr="00134905">
        <w:t>Es serveix de l'anàlisi de l'entonació i dels elements visuals per a identificar els diversos significats i intencions comunicatives de l'emissor.</w:t>
      </w:r>
    </w:p>
    <w:p w14:paraId="25E1E461" w14:textId="77777777" w:rsidR="00895A10" w:rsidRDefault="00895A10" w:rsidP="005969A7">
      <w:pPr>
        <w:pStyle w:val="TextdeldocumentMP"/>
      </w:pPr>
    </w:p>
    <w:p w14:paraId="026085F8" w14:textId="3C325D7A" w:rsidR="00A578B9" w:rsidRPr="00895A10" w:rsidRDefault="00A578B9" w:rsidP="00912DC0">
      <w:pPr>
        <w:pStyle w:val="Ttol3UF"/>
        <w:numPr>
          <w:ilvl w:val="0"/>
          <w:numId w:val="112"/>
        </w:numPr>
        <w:ind w:left="0" w:firstLine="0"/>
      </w:pPr>
      <w:r w:rsidRPr="00134905">
        <w:t>Comprèn informació professional continguda en textos escrits senzills, analitzant de manera comprensiva el seu contingut</w:t>
      </w:r>
      <w:r w:rsidRPr="00895A10">
        <w:t>.</w:t>
      </w:r>
    </w:p>
    <w:p w14:paraId="08F9AAFB" w14:textId="77777777" w:rsidR="00A578B9" w:rsidRPr="00134905" w:rsidRDefault="00A578B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60AA7943" w14:textId="77777777" w:rsidR="00A578B9" w:rsidRPr="00134905" w:rsidRDefault="00A578B9" w:rsidP="00912DC0">
      <w:pPr>
        <w:pStyle w:val="Pargrafdellista"/>
        <w:numPr>
          <w:ilvl w:val="0"/>
          <w:numId w:val="3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1E5FA4F" w14:textId="77777777" w:rsidR="00A578B9" w:rsidRPr="00134905" w:rsidRDefault="00A578B9" w:rsidP="00912DC0">
      <w:pPr>
        <w:pStyle w:val="Pargrafdellista"/>
        <w:numPr>
          <w:ilvl w:val="0"/>
          <w:numId w:val="3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D21083E" w14:textId="303DCF31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Selecciona els materials de consulta i diccionaris tècnics per a la comprensió del text</w:t>
      </w:r>
      <w:r w:rsidRPr="00134905">
        <w:rPr>
          <w:rFonts w:eastAsia="Arial" w:cs="Arial"/>
          <w:color w:val="000000"/>
        </w:rPr>
        <w:t>.</w:t>
      </w:r>
    </w:p>
    <w:p w14:paraId="29980295" w14:textId="4D6867E8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Llegeix de manera comprensiva textos clars en llengua estàndard.</w:t>
      </w:r>
    </w:p>
    <w:p w14:paraId="396701EE" w14:textId="480DD3A9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Relaciona el text amb l'àmbit del sector a què es refereix.</w:t>
      </w:r>
    </w:p>
    <w:p w14:paraId="557DC59F" w14:textId="63BB3097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Reconeix les idees principals d'un text escrit identificant la informació rellevant, sense necessitat d'entendre tots i cadascun dels seus elements.</w:t>
      </w:r>
    </w:p>
    <w:p w14:paraId="1F43F723" w14:textId="2C3B0376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Identifica la terminologia utilitzada, així com les estructures gramaticals i altres elements característics de cada tipologia discursiva.</w:t>
      </w:r>
    </w:p>
    <w:p w14:paraId="6F008973" w14:textId="574960B3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Realitza traduccions de textos en llengua estàndard utilitzant material de suport en cas necessari.</w:t>
      </w:r>
    </w:p>
    <w:p w14:paraId="350F8CCB" w14:textId="4B9E7A18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Interpreta el missatge rebut a través de suports telemàtics o qualsevol altre tipus de suport.</w:t>
      </w:r>
    </w:p>
    <w:p w14:paraId="19BEB773" w14:textId="7B866468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Reconeix la finalitat de diferents textos escrits en qualsevol suport, en llengua estàndard i relacionats amb l'activitat professional.</w:t>
      </w:r>
    </w:p>
    <w:p w14:paraId="6DC6F48C" w14:textId="19E0079C" w:rsidR="00A578B9" w:rsidRPr="00134905" w:rsidRDefault="00A578B9" w:rsidP="00912DC0">
      <w:pPr>
        <w:pStyle w:val="TextdeldocumentMP"/>
        <w:numPr>
          <w:ilvl w:val="1"/>
          <w:numId w:val="112"/>
        </w:numPr>
        <w:ind w:left="0" w:firstLine="0"/>
      </w:pPr>
      <w:r w:rsidRPr="00134905">
        <w:t>Extreu informació específica de textos de diferent naturalesa, relatius a la seva professió i continguts en diferents suports.</w:t>
      </w:r>
    </w:p>
    <w:p w14:paraId="704E2FB4" w14:textId="713C807C" w:rsidR="00A578B9" w:rsidRPr="00895A10" w:rsidRDefault="00A578B9" w:rsidP="00912DC0">
      <w:pPr>
        <w:pStyle w:val="Ttol3UF"/>
        <w:numPr>
          <w:ilvl w:val="0"/>
          <w:numId w:val="112"/>
        </w:numPr>
        <w:ind w:left="0" w:firstLine="0"/>
      </w:pPr>
      <w:r w:rsidRPr="00134905">
        <w:t>Emet missatges orals senzills, clars i estructurats, participant com a agent actiu en converses professionals</w:t>
      </w:r>
      <w:r w:rsidRPr="00895A10">
        <w:t>.</w:t>
      </w:r>
    </w:p>
    <w:p w14:paraId="67894031" w14:textId="77777777" w:rsidR="00A578B9" w:rsidRPr="00134905" w:rsidRDefault="00A578B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17709875" w14:textId="77777777" w:rsidR="00A578B9" w:rsidRPr="00134905" w:rsidRDefault="00A578B9" w:rsidP="00912DC0">
      <w:pPr>
        <w:pStyle w:val="Pargrafdellista"/>
        <w:numPr>
          <w:ilvl w:val="0"/>
          <w:numId w:val="11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55956F42" w14:textId="77777777" w:rsidR="00A578B9" w:rsidRPr="00134905" w:rsidRDefault="00A578B9" w:rsidP="00912DC0">
      <w:pPr>
        <w:pStyle w:val="Pargrafdellista"/>
        <w:numPr>
          <w:ilvl w:val="0"/>
          <w:numId w:val="11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5270823" w14:textId="77777777" w:rsidR="00A578B9" w:rsidRPr="00134905" w:rsidRDefault="00A578B9" w:rsidP="00912DC0">
      <w:pPr>
        <w:pStyle w:val="Pargrafdellista"/>
        <w:numPr>
          <w:ilvl w:val="0"/>
          <w:numId w:val="3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55F74C11" w14:textId="77777777" w:rsidR="00A578B9" w:rsidRPr="00134905" w:rsidRDefault="00A578B9" w:rsidP="00912DC0">
      <w:pPr>
        <w:pStyle w:val="Pargrafdellista"/>
        <w:numPr>
          <w:ilvl w:val="0"/>
          <w:numId w:val="3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F3E230D" w14:textId="77777777" w:rsidR="00A578B9" w:rsidRPr="00134905" w:rsidRDefault="00A578B9" w:rsidP="00912DC0">
      <w:pPr>
        <w:pStyle w:val="Pargrafdellista"/>
        <w:numPr>
          <w:ilvl w:val="0"/>
          <w:numId w:val="3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0DA1E00" w14:textId="6CFF5EE5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Determina els registres més adequats per a l'emissió del missatge</w:t>
      </w:r>
      <w:r w:rsidRPr="000C57DD">
        <w:t>.</w:t>
      </w:r>
    </w:p>
    <w:p w14:paraId="03256056" w14:textId="39758803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lastRenderedPageBreak/>
        <w:t>Comunica utilitzant fórmules, nexes d'unió, marcadors discursius i estratègies d'interacció concordes a la situació de comunicació.</w:t>
      </w:r>
    </w:p>
    <w:p w14:paraId="6CEFBC1F" w14:textId="3194E721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Descriu fets breus i imprevistos relacionats amb la seva professió.</w:t>
      </w:r>
    </w:p>
    <w:p w14:paraId="3873A3A5" w14:textId="200D6AE0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Utilitza correctament la terminologia de la professió.</w:t>
      </w:r>
    </w:p>
    <w:p w14:paraId="3DC9C5BA" w14:textId="3F6A1CE3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Expressa sentiments, idees o opinions.</w:t>
      </w:r>
    </w:p>
    <w:p w14:paraId="64E3129E" w14:textId="5A1D21B9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Enumera les activitats pròpies de la tasca professional.</w:t>
      </w:r>
    </w:p>
    <w:p w14:paraId="2AA3AD32" w14:textId="671A645F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Descriu i fa la seqüència un procés de treball de la seva competència.</w:t>
      </w:r>
    </w:p>
    <w:p w14:paraId="7A897B95" w14:textId="319ED585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Justifica l'acceptació o la no-acceptació de propostes realitzades fent ús de normes de cortesia i de maneres apropiades.</w:t>
      </w:r>
    </w:p>
    <w:p w14:paraId="35722C27" w14:textId="349DBDAB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Intercanvia, amb relativa fluïdesa, informació específica i detallada utilitzant frases d'estructura senzilla i diferents suports telemàtics.</w:t>
      </w:r>
    </w:p>
    <w:p w14:paraId="22822848" w14:textId="1D16AB34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Realitza, de manera clara, presentacions breus i preparades sobre un tema dins de la seva especialitat, fent ús dels protocols adequats.</w:t>
      </w:r>
    </w:p>
    <w:p w14:paraId="09B2AC6E" w14:textId="20D7B9D8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Comunica espontàniament adoptant un nivell de formalitat adequat a les circumstàncies.</w:t>
      </w:r>
    </w:p>
    <w:p w14:paraId="0F015B2E" w14:textId="7E17D4F5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Respon preguntes relatives a la seva vida socioprofessional, incloses les pròpies d'una entrevista de treball.</w:t>
      </w:r>
    </w:p>
    <w:p w14:paraId="7351B73B" w14:textId="4A8933DB" w:rsidR="00A578B9" w:rsidRPr="00134905" w:rsidRDefault="00A578B9" w:rsidP="000C57DD">
      <w:pPr>
        <w:pStyle w:val="TextdeldocumentMP"/>
        <w:numPr>
          <w:ilvl w:val="1"/>
          <w:numId w:val="141"/>
        </w:numPr>
        <w:ind w:left="0" w:firstLine="0"/>
      </w:pPr>
      <w:r w:rsidRPr="00134905">
        <w:t>Sol·licita la reformulació del discurs o l'aclariment d’una part quan es consideri necessari per a una millor comprensió.</w:t>
      </w:r>
    </w:p>
    <w:p w14:paraId="1523F4C0" w14:textId="0F2FA7BD" w:rsidR="00A578B9" w:rsidRPr="00895A10" w:rsidRDefault="00A578B9" w:rsidP="00912DC0">
      <w:pPr>
        <w:pStyle w:val="Ttol3UF"/>
        <w:numPr>
          <w:ilvl w:val="0"/>
          <w:numId w:val="33"/>
        </w:numPr>
      </w:pPr>
      <w:r w:rsidRPr="00134905">
        <w:t>Redacta textos senzills en llengua estàndard, relacionant les regles gramaticals amb la seva finalitat</w:t>
      </w:r>
      <w:r w:rsidRPr="00895A10">
        <w:t>.</w:t>
      </w:r>
    </w:p>
    <w:p w14:paraId="7AF0D2D2" w14:textId="77777777" w:rsidR="00A578B9" w:rsidRPr="00134905" w:rsidRDefault="00A578B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3D4AD37" w14:textId="77777777" w:rsidR="00A578B9" w:rsidRPr="00134905" w:rsidRDefault="00A578B9" w:rsidP="00912DC0">
      <w:pPr>
        <w:pStyle w:val="Pargrafdellista"/>
        <w:numPr>
          <w:ilvl w:val="0"/>
          <w:numId w:val="3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1105D240" w14:textId="77777777" w:rsidR="00A578B9" w:rsidRPr="00134905" w:rsidRDefault="00A578B9" w:rsidP="00912DC0">
      <w:pPr>
        <w:pStyle w:val="Pargrafdellista"/>
        <w:numPr>
          <w:ilvl w:val="0"/>
          <w:numId w:val="3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C701A6D" w14:textId="77777777" w:rsidR="00A578B9" w:rsidRPr="00134905" w:rsidRDefault="00A578B9" w:rsidP="00912DC0">
      <w:pPr>
        <w:pStyle w:val="Pargrafdellista"/>
        <w:numPr>
          <w:ilvl w:val="0"/>
          <w:numId w:val="33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CFB2999" w14:textId="3776BA8B" w:rsidR="00A578B9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Selecciona les estratègies, estructures, vocabulari i convencions més adequades per al tipus de text que es crearà (fax, nota, carta o correu electrònic, entre altres)</w:t>
      </w:r>
      <w:r w:rsidR="00A578B9" w:rsidRPr="00134905">
        <w:rPr>
          <w:rFonts w:eastAsia="Arial" w:cs="Arial"/>
          <w:color w:val="000000"/>
        </w:rPr>
        <w:t>.</w:t>
      </w:r>
    </w:p>
    <w:p w14:paraId="401F215B" w14:textId="55A1F2F4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Redacta textos breus relacionats amb aspectes quotidians i/o professionals.</w:t>
      </w:r>
    </w:p>
    <w:p w14:paraId="29CAAC07" w14:textId="1B600BB0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Organitza la informació de manera coherent i cohesionada.</w:t>
      </w:r>
    </w:p>
    <w:p w14:paraId="4EAD19D5" w14:textId="3A2C601E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Resumeix textos relacionats amb el seu entorn professional, identificant les idees principals.</w:t>
      </w:r>
    </w:p>
    <w:p w14:paraId="537039EF" w14:textId="3A9D6839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Emplena documentació específica del seu camp professional, aplicant les fórmules establertes i el vocabulari específic.</w:t>
      </w:r>
    </w:p>
    <w:p w14:paraId="43B41D69" w14:textId="55CBFF42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Emplena un text donat amb suports visuals i claus lingüístiques aportades.</w:t>
      </w:r>
    </w:p>
    <w:p w14:paraId="0E0C62C4" w14:textId="09F0814B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Utilitza les fórmules de cortesia pròpies del document que s'elaborarà.</w:t>
      </w:r>
    </w:p>
    <w:p w14:paraId="6A9CD06B" w14:textId="2A92597E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Escriu correspondència formal bàsica en format físic o digital destinada principalment a demanar informació, sol·licitar un servei o dur a terme una reclamació o una altra gestió senzilla, atenent sempre les convencions de la tipologia textual.</w:t>
      </w:r>
    </w:p>
    <w:p w14:paraId="4B800D64" w14:textId="5EA3906F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Pren notes, i missatges, amb informació senzilla sobre aspectes propis de la seva tasca professional.</w:t>
      </w:r>
    </w:p>
    <w:p w14:paraId="43E8D7ED" w14:textId="6E16B4B4" w:rsidR="00342050" w:rsidRPr="00134905" w:rsidRDefault="00342050" w:rsidP="00912DC0">
      <w:pPr>
        <w:pStyle w:val="TextdeldocumentMP"/>
        <w:numPr>
          <w:ilvl w:val="1"/>
          <w:numId w:val="113"/>
        </w:numPr>
        <w:ind w:left="0" w:firstLine="0"/>
      </w:pPr>
      <w:r w:rsidRPr="00134905">
        <w:t>Sol·licita, de manera escrita, informació referent a aspectes relacionats amb el seu camp professional (pàgina web i correu electrònic, entre altres).</w:t>
      </w:r>
    </w:p>
    <w:p w14:paraId="525175AB" w14:textId="35C0932D" w:rsidR="00342050" w:rsidRPr="00895A10" w:rsidRDefault="00342050" w:rsidP="00912DC0">
      <w:pPr>
        <w:pStyle w:val="Ttol3UF"/>
        <w:numPr>
          <w:ilvl w:val="0"/>
          <w:numId w:val="114"/>
        </w:numPr>
        <w:ind w:left="0" w:firstLine="0"/>
      </w:pPr>
      <w:r w:rsidRPr="00134905">
        <w:lastRenderedPageBreak/>
        <w:t>Aplica actituds i comportaments professionals en situacions de comunicació, descrivint les relacions típiques característiques del país de la llengua estrangera</w:t>
      </w:r>
      <w:r w:rsidRPr="00895A10">
        <w:t>.</w:t>
      </w:r>
    </w:p>
    <w:p w14:paraId="357D5AF0" w14:textId="77777777" w:rsidR="00342050" w:rsidRPr="00134905" w:rsidRDefault="00342050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5166CDA" w14:textId="77777777" w:rsidR="00342050" w:rsidRPr="00134905" w:rsidRDefault="00342050" w:rsidP="00912DC0">
      <w:pPr>
        <w:pStyle w:val="Pargrafdellista"/>
        <w:numPr>
          <w:ilvl w:val="0"/>
          <w:numId w:val="114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85A9B7E" w14:textId="77777777" w:rsidR="00342050" w:rsidRPr="00134905" w:rsidRDefault="00342050" w:rsidP="00912DC0">
      <w:pPr>
        <w:pStyle w:val="Pargrafdellista"/>
        <w:numPr>
          <w:ilvl w:val="0"/>
          <w:numId w:val="114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770C28BB" w14:textId="77777777" w:rsidR="00342050" w:rsidRPr="00134905" w:rsidRDefault="00342050" w:rsidP="00912DC0">
      <w:pPr>
        <w:pStyle w:val="Pargrafdellista"/>
        <w:numPr>
          <w:ilvl w:val="0"/>
          <w:numId w:val="114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288386B8" w14:textId="30F7A76F" w:rsidR="00342050" w:rsidRPr="00134905" w:rsidRDefault="00342050" w:rsidP="00912DC0">
      <w:pPr>
        <w:pStyle w:val="TextdeldocumentMP"/>
        <w:numPr>
          <w:ilvl w:val="1"/>
          <w:numId w:val="115"/>
        </w:numPr>
        <w:ind w:left="0" w:firstLine="0"/>
      </w:pPr>
      <w:r w:rsidRPr="00134905">
        <w:t>Defineix els trets més significatius dels costums i usos de la comunitat on es parla la llengua estrangera</w:t>
      </w:r>
      <w:r w:rsidRPr="00134905">
        <w:rPr>
          <w:rFonts w:eastAsia="Arial" w:cs="Arial"/>
          <w:color w:val="000000"/>
        </w:rPr>
        <w:t>.</w:t>
      </w:r>
    </w:p>
    <w:p w14:paraId="00C6C8EC" w14:textId="2C787B15" w:rsidR="00342050" w:rsidRPr="00134905" w:rsidRDefault="00342050" w:rsidP="00912DC0">
      <w:pPr>
        <w:pStyle w:val="TextdeldocumentMP"/>
        <w:numPr>
          <w:ilvl w:val="1"/>
          <w:numId w:val="115"/>
        </w:numPr>
        <w:ind w:left="0" w:firstLine="0"/>
      </w:pPr>
      <w:r w:rsidRPr="00134905">
        <w:t>Descriu els protocols i normes de relació social propis del país.</w:t>
      </w:r>
    </w:p>
    <w:p w14:paraId="44CED578" w14:textId="6B301AE0" w:rsidR="00342050" w:rsidRPr="00134905" w:rsidRDefault="00342050" w:rsidP="00912DC0">
      <w:pPr>
        <w:pStyle w:val="TextdeldocumentMP"/>
        <w:numPr>
          <w:ilvl w:val="1"/>
          <w:numId w:val="115"/>
        </w:numPr>
        <w:ind w:left="0" w:firstLine="0"/>
      </w:pPr>
      <w:r w:rsidRPr="00134905">
        <w:t>Identifica els valors i creences propis de la comunitat on es parla la llengua estrangera.</w:t>
      </w:r>
    </w:p>
    <w:p w14:paraId="06EE5D9C" w14:textId="0B46A033" w:rsidR="00342050" w:rsidRPr="00134905" w:rsidRDefault="00342050" w:rsidP="00912DC0">
      <w:pPr>
        <w:pStyle w:val="TextdeldocumentMP"/>
        <w:numPr>
          <w:ilvl w:val="1"/>
          <w:numId w:val="115"/>
        </w:numPr>
        <w:ind w:left="0" w:firstLine="0"/>
      </w:pPr>
      <w:r w:rsidRPr="00134905">
        <w:t>Identifica els aspectes socioprofessionals propis del sector, en qualsevol tipus de text.</w:t>
      </w:r>
    </w:p>
    <w:p w14:paraId="2F7C7E86" w14:textId="0A8978BA" w:rsidR="00342050" w:rsidRPr="00134905" w:rsidRDefault="00342050" w:rsidP="00912DC0">
      <w:pPr>
        <w:pStyle w:val="TextdeldocumentMP"/>
        <w:numPr>
          <w:ilvl w:val="1"/>
          <w:numId w:val="115"/>
        </w:numPr>
        <w:ind w:left="0" w:firstLine="0"/>
      </w:pPr>
      <w:r w:rsidRPr="00134905">
        <w:t>Aplica els protocols i normes de relació social propis del país de la llengua estrangera.</w:t>
      </w:r>
    </w:p>
    <w:p w14:paraId="6DBC8C8A" w14:textId="6CBCABF3" w:rsidR="00342050" w:rsidRPr="00134905" w:rsidRDefault="00342050" w:rsidP="005969A7">
      <w:pPr>
        <w:pStyle w:val="TextdeldocumentMP"/>
        <w:spacing w:before="120" w:after="120"/>
        <w:contextualSpacing w:val="0"/>
      </w:pPr>
      <w:r w:rsidRPr="00134905">
        <w:t>Continguts (orientatius)</w:t>
      </w:r>
    </w:p>
    <w:p w14:paraId="75687DBF" w14:textId="7764BC66" w:rsidR="00342050" w:rsidRPr="00134905" w:rsidRDefault="00342050" w:rsidP="00912DC0">
      <w:pPr>
        <w:pStyle w:val="TextdeldocumentMP"/>
        <w:numPr>
          <w:ilvl w:val="0"/>
          <w:numId w:val="34"/>
        </w:numPr>
        <w:ind w:left="0" w:firstLine="0"/>
      </w:pPr>
      <w:r w:rsidRPr="00134905">
        <w:t>Comprensió de missatges orals:</w:t>
      </w:r>
    </w:p>
    <w:p w14:paraId="44ACECB7" w14:textId="1D1A4BE1" w:rsidR="00342050" w:rsidRPr="00134905" w:rsidRDefault="00342050" w:rsidP="00912DC0">
      <w:pPr>
        <w:pStyle w:val="TextdeldocumentMP"/>
        <w:numPr>
          <w:ilvl w:val="1"/>
          <w:numId w:val="116"/>
        </w:numPr>
        <w:ind w:left="0" w:firstLine="0"/>
      </w:pPr>
      <w:r w:rsidRPr="00134905">
        <w:t>Reconeixement de missatges professionals del sector i quotidians. Missatges directes, telefònics, enregistrats.</w:t>
      </w:r>
    </w:p>
    <w:p w14:paraId="4AAA2F28" w14:textId="5B75982C" w:rsidR="00342050" w:rsidRPr="00134905" w:rsidRDefault="00342050" w:rsidP="00912DC0">
      <w:pPr>
        <w:pStyle w:val="TextdeldocumentMP"/>
        <w:numPr>
          <w:ilvl w:val="1"/>
          <w:numId w:val="116"/>
        </w:numPr>
        <w:ind w:left="0" w:firstLine="0"/>
      </w:pPr>
      <w:r w:rsidRPr="00134905">
        <w:t>Terminologia específica del sector.</w:t>
      </w:r>
    </w:p>
    <w:p w14:paraId="6737B54C" w14:textId="68EB248F" w:rsidR="00342050" w:rsidRPr="00134905" w:rsidRDefault="00342050" w:rsidP="00912DC0">
      <w:pPr>
        <w:pStyle w:val="TextdeldocumentMP"/>
        <w:numPr>
          <w:ilvl w:val="1"/>
          <w:numId w:val="116"/>
        </w:numPr>
        <w:ind w:left="0" w:firstLine="0"/>
      </w:pPr>
      <w:r w:rsidRPr="00134905">
        <w:t>Idees principals i secundàries.</w:t>
      </w:r>
    </w:p>
    <w:p w14:paraId="1FE674D1" w14:textId="5D20E368" w:rsidR="00342050" w:rsidRDefault="00342050" w:rsidP="00912DC0">
      <w:pPr>
        <w:pStyle w:val="TextdeldocumentMP"/>
        <w:numPr>
          <w:ilvl w:val="1"/>
          <w:numId w:val="116"/>
        </w:numPr>
        <w:ind w:left="0" w:firstLine="0"/>
      </w:pPr>
      <w:r w:rsidRPr="00134905">
        <w:t>Diferents accents de la llengua oral.</w:t>
      </w:r>
    </w:p>
    <w:p w14:paraId="51C0FCCC" w14:textId="77777777" w:rsidR="000C57DD" w:rsidRPr="00134905" w:rsidRDefault="000C57DD" w:rsidP="000C57DD">
      <w:pPr>
        <w:pStyle w:val="TextdeldocumentMP"/>
      </w:pPr>
    </w:p>
    <w:p w14:paraId="127D58AA" w14:textId="1D0C45B7" w:rsidR="00342050" w:rsidRPr="00134905" w:rsidRDefault="00342050" w:rsidP="00912DC0">
      <w:pPr>
        <w:pStyle w:val="TextdeldocumentMP"/>
        <w:numPr>
          <w:ilvl w:val="0"/>
          <w:numId w:val="34"/>
        </w:numPr>
        <w:ind w:left="0" w:firstLine="0"/>
      </w:pPr>
      <w:r w:rsidRPr="00134905">
        <w:t>Interpretació de missatges escrits:</w:t>
      </w:r>
    </w:p>
    <w:p w14:paraId="6DBF3EB5" w14:textId="31EF40D4" w:rsidR="00342050" w:rsidRPr="00134905" w:rsidRDefault="00342050" w:rsidP="00912DC0">
      <w:pPr>
        <w:pStyle w:val="TextdeldocumentMP"/>
        <w:numPr>
          <w:ilvl w:val="1"/>
          <w:numId w:val="117"/>
        </w:numPr>
        <w:ind w:left="0" w:firstLine="0"/>
      </w:pPr>
      <w:r w:rsidRPr="00134905">
        <w:t>Comprensió de missatges, textos, manuals tècnics, articles bàsics professionals i quotidians.</w:t>
      </w:r>
    </w:p>
    <w:p w14:paraId="6FC51222" w14:textId="6C7245F9" w:rsidR="00342050" w:rsidRPr="00134905" w:rsidRDefault="00342050" w:rsidP="00912DC0">
      <w:pPr>
        <w:pStyle w:val="TextdeldocumentMP"/>
        <w:numPr>
          <w:ilvl w:val="1"/>
          <w:numId w:val="117"/>
        </w:numPr>
        <w:ind w:left="0" w:firstLine="0"/>
      </w:pPr>
      <w:r w:rsidRPr="00134905">
        <w:t>Suports convencionals: correu postal, burofax, entre d'altres, i suports telemàtics: correu electrònic, telefonia mòbil, agenda electrònica, etc.</w:t>
      </w:r>
    </w:p>
    <w:p w14:paraId="0829955C" w14:textId="3D8384A9" w:rsidR="00342050" w:rsidRDefault="00342050" w:rsidP="00912DC0">
      <w:pPr>
        <w:pStyle w:val="TextdeldocumentMP"/>
        <w:numPr>
          <w:ilvl w:val="1"/>
          <w:numId w:val="117"/>
        </w:numPr>
        <w:ind w:left="0" w:firstLine="0"/>
      </w:pPr>
      <w:r w:rsidRPr="00134905">
        <w:t>Terminologia específica de l'àmbit professional. Idea principal i idees secundàries.</w:t>
      </w:r>
    </w:p>
    <w:p w14:paraId="79852DE5" w14:textId="77777777" w:rsidR="000C57DD" w:rsidRPr="00134905" w:rsidRDefault="000C57DD" w:rsidP="000C57DD">
      <w:pPr>
        <w:pStyle w:val="TextdeldocumentMP"/>
      </w:pPr>
    </w:p>
    <w:p w14:paraId="6C77953E" w14:textId="488483BD" w:rsidR="00342050" w:rsidRPr="00134905" w:rsidRDefault="00342050" w:rsidP="00912DC0">
      <w:pPr>
        <w:pStyle w:val="TextdeldocumentMP"/>
        <w:numPr>
          <w:ilvl w:val="0"/>
          <w:numId w:val="34"/>
        </w:numPr>
        <w:ind w:left="0" w:firstLine="0"/>
      </w:pPr>
      <w:r w:rsidRPr="00134905">
        <w:t>Producció de missatges orals:</w:t>
      </w:r>
    </w:p>
    <w:p w14:paraId="42A559E5" w14:textId="69CCEA39" w:rsidR="00342050" w:rsidRPr="00134905" w:rsidRDefault="00342050" w:rsidP="00912DC0">
      <w:pPr>
        <w:pStyle w:val="TextdeldocumentMP"/>
        <w:numPr>
          <w:ilvl w:val="1"/>
          <w:numId w:val="118"/>
        </w:numPr>
        <w:ind w:left="0" w:firstLine="0"/>
      </w:pPr>
      <w:r w:rsidRPr="00134905">
        <w:t>Registres emprats en l'emissió de missatges orals. Terminologia específica del sector.</w:t>
      </w:r>
    </w:p>
    <w:p w14:paraId="4DDF8830" w14:textId="68DBD5F9" w:rsidR="00342050" w:rsidRPr="00134905" w:rsidRDefault="00342050" w:rsidP="00912DC0">
      <w:pPr>
        <w:pStyle w:val="TextdeldocumentMP"/>
        <w:numPr>
          <w:ilvl w:val="1"/>
          <w:numId w:val="118"/>
        </w:numPr>
        <w:ind w:left="0" w:firstLine="0"/>
      </w:pPr>
      <w:r w:rsidRPr="00134905">
        <w:t>Manteniment i seguiment del discurs oral: demostració de la comprensió, petició d'aclariments i altres.</w:t>
      </w:r>
    </w:p>
    <w:p w14:paraId="7A8D42DA" w14:textId="0DFDC604" w:rsidR="00342050" w:rsidRPr="00134905" w:rsidRDefault="00342050" w:rsidP="00912DC0">
      <w:pPr>
        <w:pStyle w:val="TextdeldocumentMP"/>
        <w:numPr>
          <w:ilvl w:val="1"/>
          <w:numId w:val="118"/>
        </w:numPr>
        <w:ind w:left="0" w:firstLine="0"/>
      </w:pPr>
      <w:r w:rsidRPr="00134905">
        <w:t>Sons i fonemes vocàlics i consonàntics. Combinacions i agrupacions.</w:t>
      </w:r>
    </w:p>
    <w:p w14:paraId="5BA238FB" w14:textId="232B4BB6" w:rsidR="00342050" w:rsidRPr="00134905" w:rsidRDefault="00342050" w:rsidP="00912DC0">
      <w:pPr>
        <w:pStyle w:val="TextdeldocumentMP"/>
        <w:numPr>
          <w:ilvl w:val="1"/>
          <w:numId w:val="118"/>
        </w:numPr>
        <w:ind w:left="0" w:firstLine="0"/>
      </w:pPr>
      <w:r w:rsidRPr="00134905">
        <w:t>Entonació com a recurs de cohesió del text oral.</w:t>
      </w:r>
    </w:p>
    <w:p w14:paraId="4F04458E" w14:textId="47A111FA" w:rsidR="00342050" w:rsidRDefault="00342050" w:rsidP="00912DC0">
      <w:pPr>
        <w:pStyle w:val="TextdeldocumentMP"/>
        <w:numPr>
          <w:ilvl w:val="1"/>
          <w:numId w:val="118"/>
        </w:numPr>
        <w:ind w:left="0" w:firstLine="0"/>
      </w:pPr>
      <w:r w:rsidRPr="00134905">
        <w:t>Marcadors lingüístics de relacions socials, normes de cortesia i diferències de registre.</w:t>
      </w:r>
    </w:p>
    <w:p w14:paraId="093B9065" w14:textId="77777777" w:rsidR="000C57DD" w:rsidRPr="00134905" w:rsidRDefault="000C57DD" w:rsidP="000C57DD">
      <w:pPr>
        <w:pStyle w:val="TextdeldocumentMP"/>
      </w:pPr>
    </w:p>
    <w:p w14:paraId="6BCC5C96" w14:textId="5B71B7BC" w:rsidR="00342050" w:rsidRPr="00134905" w:rsidRDefault="00342050" w:rsidP="00912DC0">
      <w:pPr>
        <w:pStyle w:val="TextdeldocumentMP"/>
        <w:numPr>
          <w:ilvl w:val="0"/>
          <w:numId w:val="34"/>
        </w:numPr>
        <w:ind w:left="0" w:firstLine="0"/>
      </w:pPr>
      <w:r w:rsidRPr="00134905">
        <w:t>Emissió de textos escrits:</w:t>
      </w:r>
    </w:p>
    <w:p w14:paraId="1A08D83C" w14:textId="315BA9A6" w:rsidR="00342050" w:rsidRPr="00134905" w:rsidRDefault="00342050" w:rsidP="00912DC0">
      <w:pPr>
        <w:pStyle w:val="TextdeldocumentMP"/>
        <w:numPr>
          <w:ilvl w:val="1"/>
          <w:numId w:val="119"/>
        </w:numPr>
        <w:ind w:left="0" w:firstLine="0"/>
      </w:pPr>
      <w:r w:rsidRPr="00134905">
        <w:t>Emplenament de documents professionals bàsics del sector i de la vida quotidiana.</w:t>
      </w:r>
    </w:p>
    <w:p w14:paraId="5879EDC7" w14:textId="10469778" w:rsidR="00342050" w:rsidRPr="00134905" w:rsidRDefault="00342050" w:rsidP="00912DC0">
      <w:pPr>
        <w:pStyle w:val="TextdeldocumentMP"/>
        <w:numPr>
          <w:ilvl w:val="1"/>
          <w:numId w:val="119"/>
        </w:numPr>
        <w:ind w:left="0" w:firstLine="0"/>
      </w:pPr>
      <w:r w:rsidRPr="00134905">
        <w:t>Elaboració de textos senzills professionals del sector i quotidians.</w:t>
      </w:r>
    </w:p>
    <w:p w14:paraId="52A26019" w14:textId="60ABBC3A" w:rsidR="00342050" w:rsidRPr="00134905" w:rsidRDefault="00342050" w:rsidP="00912DC0">
      <w:pPr>
        <w:pStyle w:val="TextdeldocumentMP"/>
        <w:numPr>
          <w:ilvl w:val="1"/>
          <w:numId w:val="119"/>
        </w:numPr>
        <w:ind w:left="0" w:firstLine="0"/>
      </w:pPr>
      <w:r w:rsidRPr="00134905">
        <w:t>Adequació del text al context comunicatiu.</w:t>
      </w:r>
    </w:p>
    <w:p w14:paraId="3760F4CE" w14:textId="633B6E2D" w:rsidR="00342050" w:rsidRPr="00134905" w:rsidRDefault="00342050" w:rsidP="00912DC0">
      <w:pPr>
        <w:pStyle w:val="TextdeldocumentMP"/>
        <w:numPr>
          <w:ilvl w:val="1"/>
          <w:numId w:val="119"/>
        </w:numPr>
        <w:ind w:left="0" w:firstLine="0"/>
      </w:pPr>
      <w:r w:rsidRPr="00134905">
        <w:t>Registre.</w:t>
      </w:r>
    </w:p>
    <w:p w14:paraId="79FEAB68" w14:textId="29AD2DFD" w:rsidR="00342050" w:rsidRPr="00134905" w:rsidRDefault="00342050" w:rsidP="00912DC0">
      <w:pPr>
        <w:pStyle w:val="TextdeldocumentMP"/>
        <w:numPr>
          <w:ilvl w:val="1"/>
          <w:numId w:val="119"/>
        </w:numPr>
        <w:ind w:left="0" w:firstLine="0"/>
      </w:pPr>
      <w:r w:rsidRPr="00134905">
        <w:t>Selecció lèxica, selecció d'estructures sintàctiques, selecció de contingut rellevant.</w:t>
      </w:r>
    </w:p>
    <w:p w14:paraId="73CA0D76" w14:textId="0DD5DC5B" w:rsidR="00342050" w:rsidRPr="00134905" w:rsidRDefault="00342050" w:rsidP="00912DC0">
      <w:pPr>
        <w:pStyle w:val="TextdeldocumentMP"/>
        <w:numPr>
          <w:ilvl w:val="1"/>
          <w:numId w:val="119"/>
        </w:numPr>
        <w:ind w:left="0" w:firstLine="0"/>
      </w:pPr>
      <w:r w:rsidRPr="00134905">
        <w:t>Ús dels signes de puntuació.</w:t>
      </w:r>
    </w:p>
    <w:p w14:paraId="60735258" w14:textId="37A6B6FE" w:rsidR="00342050" w:rsidRDefault="00342050" w:rsidP="00912DC0">
      <w:pPr>
        <w:pStyle w:val="TextdeldocumentMP"/>
        <w:numPr>
          <w:ilvl w:val="1"/>
          <w:numId w:val="119"/>
        </w:numPr>
        <w:ind w:left="0" w:firstLine="0"/>
      </w:pPr>
      <w:r w:rsidRPr="00134905">
        <w:t>Coherència en el desenvolupament del text.</w:t>
      </w:r>
    </w:p>
    <w:p w14:paraId="11C6F3E3" w14:textId="77777777" w:rsidR="000C57DD" w:rsidRPr="00134905" w:rsidRDefault="000C57DD" w:rsidP="000C57DD">
      <w:pPr>
        <w:pStyle w:val="TextdeldocumentMP"/>
      </w:pPr>
    </w:p>
    <w:p w14:paraId="02CE7FA2" w14:textId="15FED9E0" w:rsidR="00342050" w:rsidRPr="00134905" w:rsidRDefault="00342050" w:rsidP="00912DC0">
      <w:pPr>
        <w:pStyle w:val="TextdeldocumentMP"/>
        <w:numPr>
          <w:ilvl w:val="0"/>
          <w:numId w:val="34"/>
        </w:numPr>
        <w:ind w:left="0" w:firstLine="0"/>
      </w:pPr>
      <w:r w:rsidRPr="00134905">
        <w:lastRenderedPageBreak/>
        <w:t>Coneixement de l'entorn sociocultural i professional:</w:t>
      </w:r>
    </w:p>
    <w:p w14:paraId="47032306" w14:textId="5D8BCA52" w:rsidR="00342050" w:rsidRPr="00134905" w:rsidRDefault="00342050" w:rsidP="00912DC0">
      <w:pPr>
        <w:pStyle w:val="TextdeldocumentMP"/>
        <w:numPr>
          <w:ilvl w:val="1"/>
          <w:numId w:val="120"/>
        </w:numPr>
        <w:ind w:left="0" w:firstLine="0"/>
      </w:pPr>
      <w:r w:rsidRPr="00134905">
        <w:t>Identificació i interpretació dels elements culturals més significatius dels països de llengua anglesa.</w:t>
      </w:r>
    </w:p>
    <w:p w14:paraId="1C86B59C" w14:textId="32FF0C94" w:rsidR="00342050" w:rsidRPr="00134905" w:rsidRDefault="00342050" w:rsidP="00912DC0">
      <w:pPr>
        <w:pStyle w:val="TextdeldocumentMP"/>
        <w:numPr>
          <w:ilvl w:val="1"/>
          <w:numId w:val="120"/>
        </w:numPr>
        <w:ind w:left="0" w:firstLine="0"/>
      </w:pPr>
      <w:r w:rsidRPr="00134905">
        <w:t>Valoració de les normes socioculturals i protocol·làries en les relacions internacionals.</w:t>
      </w:r>
    </w:p>
    <w:p w14:paraId="798415A4" w14:textId="69440F65" w:rsidR="00342050" w:rsidRPr="00134905" w:rsidRDefault="00342050" w:rsidP="00912DC0">
      <w:pPr>
        <w:pStyle w:val="TextdeldocumentMP"/>
        <w:numPr>
          <w:ilvl w:val="1"/>
          <w:numId w:val="120"/>
        </w:numPr>
        <w:ind w:left="0" w:firstLine="0"/>
      </w:pPr>
      <w:r w:rsidRPr="00134905">
        <w:t>Ús dels recursos formals i funcionals en situacions que requereixen un comportament socioprofessional per tal de projectar una bona imatge de l'empresa.</w:t>
      </w:r>
    </w:p>
    <w:p w14:paraId="730F8183" w14:textId="56CEC481" w:rsidR="00D30D87" w:rsidRPr="00134905" w:rsidRDefault="00D30D87" w:rsidP="005969A7">
      <w:pPr>
        <w:pStyle w:val="TextdeldocumentMP"/>
      </w:pPr>
    </w:p>
    <w:p w14:paraId="77A511C8" w14:textId="7F6463E9" w:rsidR="00D30D87" w:rsidRPr="00134905" w:rsidRDefault="00D30D87" w:rsidP="005969A7">
      <w:pPr>
        <w:pStyle w:val="Ttol2MP"/>
      </w:pPr>
      <w:r w:rsidRPr="00134905">
        <w:t xml:space="preserve">1664. </w:t>
      </w:r>
      <w:r w:rsidRPr="00134905">
        <w:rPr>
          <w:color w:val="000000"/>
          <w:szCs w:val="24"/>
        </w:rPr>
        <w:t>Digitalització apli</w:t>
      </w:r>
      <w:r w:rsidR="00220EEA" w:rsidRPr="00134905">
        <w:rPr>
          <w:color w:val="000000"/>
          <w:szCs w:val="24"/>
        </w:rPr>
        <w:t>cada als sectors productius</w:t>
      </w:r>
    </w:p>
    <w:p w14:paraId="12A80C50" w14:textId="07B0419A" w:rsidR="00D30D87" w:rsidRPr="00134905" w:rsidRDefault="00D30D87" w:rsidP="005969A7">
      <w:pPr>
        <w:pStyle w:val="TextdeldocumentMP"/>
      </w:pPr>
      <w:r w:rsidRPr="00134905">
        <w:t>Durada: 33 hores</w:t>
      </w:r>
    </w:p>
    <w:p w14:paraId="53ED06D8" w14:textId="325B5B4F" w:rsidR="00D30D87" w:rsidRDefault="00D30D87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 33 hores</w:t>
      </w:r>
    </w:p>
    <w:p w14:paraId="75CAACCE" w14:textId="44FAB92C" w:rsidR="00084174" w:rsidRDefault="00084174" w:rsidP="005969A7">
      <w:pPr>
        <w:pStyle w:val="TextdeldocumentMP"/>
        <w:rPr>
          <w:rFonts w:cs="Arial"/>
        </w:rPr>
      </w:pPr>
    </w:p>
    <w:p w14:paraId="619E9AFC" w14:textId="65B53CD5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7AFDFEBD" w14:textId="375DF999" w:rsidR="00D30D87" w:rsidRPr="00134905" w:rsidRDefault="00D30D87" w:rsidP="00912DC0">
      <w:pPr>
        <w:pStyle w:val="Ttol3UF"/>
        <w:numPr>
          <w:ilvl w:val="0"/>
          <w:numId w:val="89"/>
        </w:numPr>
        <w:rPr>
          <w:rFonts w:eastAsia="Arial" w:cs="Arial"/>
          <w:color w:val="1F1F1F"/>
        </w:rPr>
      </w:pPr>
      <w:r w:rsidRPr="00134905">
        <w:t>Estableix les diferències entre l'Economia Lineal (EL) i l'Economia Circular (EC), identificant els avantatges de la EC en relació amb el medi ambient i el desenvolupament sostenible</w:t>
      </w:r>
      <w:r w:rsidRPr="00134905">
        <w:rPr>
          <w:rFonts w:eastAsia="Arial" w:cs="Arial"/>
          <w:color w:val="1F1F1F"/>
        </w:rPr>
        <w:t>.</w:t>
      </w:r>
    </w:p>
    <w:p w14:paraId="7FF232E1" w14:textId="77777777" w:rsidR="00D30D87" w:rsidRPr="00134905" w:rsidRDefault="00D30D87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996D641" w14:textId="3A8D1343" w:rsidR="00D30D87" w:rsidRPr="00134905" w:rsidRDefault="00D30D87" w:rsidP="00912DC0">
      <w:pPr>
        <w:pStyle w:val="TextdeldocumentMP"/>
        <w:numPr>
          <w:ilvl w:val="1"/>
          <w:numId w:val="121"/>
        </w:numPr>
        <w:ind w:left="0" w:firstLine="0"/>
      </w:pPr>
      <w:r w:rsidRPr="00134905">
        <w:t>Identifica les etapes «típiques» dels models basats en EL i models basats en EC</w:t>
      </w:r>
      <w:r w:rsidRPr="00134905">
        <w:rPr>
          <w:rFonts w:eastAsia="Arial" w:cs="Arial"/>
          <w:color w:val="000000"/>
        </w:rPr>
        <w:t>.</w:t>
      </w:r>
    </w:p>
    <w:p w14:paraId="263F246F" w14:textId="3F16FB3F" w:rsidR="00D30D87" w:rsidRPr="00134905" w:rsidRDefault="00D30D87" w:rsidP="00912DC0">
      <w:pPr>
        <w:pStyle w:val="TextdeldocumentMP"/>
        <w:numPr>
          <w:ilvl w:val="1"/>
          <w:numId w:val="121"/>
        </w:numPr>
        <w:ind w:left="0" w:firstLine="0"/>
      </w:pPr>
      <w:r w:rsidRPr="00134905">
        <w:t>Analitza cada etapa dels models EL i EC i la seva repercussió en el medi ambient.</w:t>
      </w:r>
    </w:p>
    <w:p w14:paraId="3D1E2D64" w14:textId="769BC101" w:rsidR="00D30D87" w:rsidRPr="00134905" w:rsidRDefault="00D30D87" w:rsidP="00912DC0">
      <w:pPr>
        <w:pStyle w:val="TextdeldocumentMP"/>
        <w:numPr>
          <w:ilvl w:val="1"/>
          <w:numId w:val="121"/>
        </w:numPr>
        <w:ind w:left="0" w:firstLine="0"/>
      </w:pPr>
      <w:r w:rsidRPr="00134905">
        <w:t>Valora la importància del reciclatge en els models econòmics.</w:t>
      </w:r>
    </w:p>
    <w:p w14:paraId="50482842" w14:textId="7924EDF7" w:rsidR="00D30D87" w:rsidRPr="00134905" w:rsidRDefault="00D30D87" w:rsidP="00912DC0">
      <w:pPr>
        <w:pStyle w:val="TextdeldocumentMP"/>
        <w:numPr>
          <w:ilvl w:val="1"/>
          <w:numId w:val="121"/>
        </w:numPr>
        <w:ind w:left="0" w:firstLine="0"/>
      </w:pPr>
      <w:r w:rsidRPr="00134905">
        <w:t>Identifica processos reals basats en EL.</w:t>
      </w:r>
    </w:p>
    <w:p w14:paraId="18CA0E2D" w14:textId="48EBD4C2" w:rsidR="00D30D87" w:rsidRPr="00134905" w:rsidRDefault="00D30D87" w:rsidP="00912DC0">
      <w:pPr>
        <w:pStyle w:val="TextdeldocumentMP"/>
        <w:numPr>
          <w:ilvl w:val="1"/>
          <w:numId w:val="121"/>
        </w:numPr>
        <w:ind w:left="0" w:firstLine="0"/>
      </w:pPr>
      <w:r w:rsidRPr="00134905">
        <w:t>Identifica processos reals basats en EC.</w:t>
      </w:r>
    </w:p>
    <w:p w14:paraId="1A4DF45E" w14:textId="49675F71" w:rsidR="00D30D87" w:rsidRPr="00134905" w:rsidRDefault="00D30D87" w:rsidP="00912DC0">
      <w:pPr>
        <w:pStyle w:val="TextdeldocumentMP"/>
        <w:numPr>
          <w:ilvl w:val="1"/>
          <w:numId w:val="121"/>
        </w:numPr>
        <w:ind w:left="0" w:firstLine="0"/>
      </w:pPr>
      <w:r w:rsidRPr="00134905">
        <w:t>Compara els models anteriors en relació amb el seu impacte mediambiental i els ODS (Objectius de Desenvolupament Sostenible).</w:t>
      </w:r>
    </w:p>
    <w:p w14:paraId="103E7EF8" w14:textId="7377797F" w:rsidR="00D30D87" w:rsidRPr="00134905" w:rsidRDefault="00D30D87" w:rsidP="00912DC0">
      <w:pPr>
        <w:pStyle w:val="Ttol3UF"/>
        <w:numPr>
          <w:ilvl w:val="0"/>
          <w:numId w:val="89"/>
        </w:numPr>
        <w:rPr>
          <w:rFonts w:eastAsia="Arial" w:cs="Arial"/>
          <w:color w:val="1F1F1F"/>
        </w:rPr>
      </w:pPr>
      <w:r w:rsidRPr="00134905">
        <w:t>Caracteritza els principals aspectes de la 4a Revolució Industrial indicant els canvis i els avantatges que es produeixen tant des del punt de vista dels clients com de les empreses</w:t>
      </w:r>
      <w:r w:rsidRPr="00134905">
        <w:rPr>
          <w:rFonts w:eastAsia="Arial" w:cs="Arial"/>
          <w:color w:val="1F1F1F"/>
        </w:rPr>
        <w:t>.</w:t>
      </w:r>
    </w:p>
    <w:p w14:paraId="5F509BB5" w14:textId="77777777" w:rsidR="00D30D87" w:rsidRPr="00134905" w:rsidRDefault="00D30D87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56F0F49" w14:textId="77777777" w:rsidR="00D30D87" w:rsidRPr="00134905" w:rsidRDefault="00D30D87" w:rsidP="00912DC0">
      <w:pPr>
        <w:pStyle w:val="Pargrafdellista"/>
        <w:numPr>
          <w:ilvl w:val="0"/>
          <w:numId w:val="35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8524589" w14:textId="77777777" w:rsidR="00D30D87" w:rsidRPr="00134905" w:rsidRDefault="00D30D87" w:rsidP="00912DC0">
      <w:pPr>
        <w:pStyle w:val="Pargrafdellista"/>
        <w:numPr>
          <w:ilvl w:val="0"/>
          <w:numId w:val="35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2725016" w14:textId="09F19335" w:rsidR="00D30D87" w:rsidRPr="00134905" w:rsidRDefault="00D30D87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Relaciona els sistemes ciber físics amb l'evolució industrial</w:t>
      </w:r>
      <w:r w:rsidRPr="00134905">
        <w:rPr>
          <w:rFonts w:eastAsia="Arial" w:cs="Arial"/>
          <w:color w:val="000000"/>
        </w:rPr>
        <w:t>.</w:t>
      </w:r>
    </w:p>
    <w:p w14:paraId="69B629BD" w14:textId="582D7E61" w:rsidR="00D30D87" w:rsidRPr="00134905" w:rsidRDefault="00D30D87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Analitza el canvi produït en els sistemes automatitzats.</w:t>
      </w:r>
    </w:p>
    <w:p w14:paraId="78C938E8" w14:textId="6B4EFC8F" w:rsidR="00D30D87" w:rsidRPr="00134905" w:rsidRDefault="00D30D87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Descriu la combinació de la part física de les indústries amb el programari, IoT (Internet de les coses), comunicacions, entre altres.</w:t>
      </w:r>
    </w:p>
    <w:p w14:paraId="503BEBFD" w14:textId="0DB016A3" w:rsidR="00D30D87" w:rsidRPr="00134905" w:rsidRDefault="00D30D87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Descriu la interrelació entre el món físic i el virtual.</w:t>
      </w:r>
    </w:p>
    <w:p w14:paraId="37611134" w14:textId="3FF03B28" w:rsidR="00D30D87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Relaciona la migració a entorns 4.0 amb la millora dels resultats de les empreses.</w:t>
      </w:r>
    </w:p>
    <w:p w14:paraId="7E1A56CD" w14:textId="58885F9C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Identifica els avantatges per a clients i empreses.</w:t>
      </w:r>
    </w:p>
    <w:p w14:paraId="1CFC4F44" w14:textId="6EE18198" w:rsidR="00566353" w:rsidRPr="00134905" w:rsidRDefault="00566353" w:rsidP="00912DC0">
      <w:pPr>
        <w:pStyle w:val="Ttol3UF"/>
        <w:numPr>
          <w:ilvl w:val="0"/>
          <w:numId w:val="89"/>
        </w:numPr>
        <w:rPr>
          <w:rFonts w:eastAsia="Arial" w:cs="Arial"/>
          <w:color w:val="1F1F1F"/>
        </w:rPr>
      </w:pPr>
      <w:r w:rsidRPr="00134905">
        <w:t xml:space="preserve">Identifica l'estructura dels sistemes basats en </w:t>
      </w:r>
      <w:r w:rsidRPr="00134905">
        <w:rPr>
          <w:i/>
          <w:iCs/>
        </w:rPr>
        <w:t>cloud</w:t>
      </w:r>
      <w:r w:rsidRPr="00134905">
        <w:t>/núvol descrivint la seva tipologia i camp d'aplicació</w:t>
      </w:r>
      <w:r w:rsidRPr="00134905">
        <w:rPr>
          <w:rFonts w:eastAsia="Arial" w:cs="Arial"/>
          <w:color w:val="1F1F1F"/>
        </w:rPr>
        <w:t>.</w:t>
      </w:r>
    </w:p>
    <w:p w14:paraId="6138FEE9" w14:textId="77777777" w:rsidR="00566353" w:rsidRPr="00134905" w:rsidRDefault="00566353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62980B15" w14:textId="77777777" w:rsidR="00566353" w:rsidRPr="00134905" w:rsidRDefault="00566353" w:rsidP="00912DC0">
      <w:pPr>
        <w:pStyle w:val="Pargrafdellista"/>
        <w:numPr>
          <w:ilvl w:val="0"/>
          <w:numId w:val="12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7DEE07AE" w14:textId="77777777" w:rsidR="00566353" w:rsidRPr="00134905" w:rsidRDefault="00566353" w:rsidP="00912DC0">
      <w:pPr>
        <w:pStyle w:val="Pargrafdellista"/>
        <w:numPr>
          <w:ilvl w:val="0"/>
          <w:numId w:val="12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90ED731" w14:textId="77777777" w:rsidR="00566353" w:rsidRPr="00134905" w:rsidRDefault="00566353" w:rsidP="00912DC0">
      <w:pPr>
        <w:pStyle w:val="Pargrafdellista"/>
        <w:numPr>
          <w:ilvl w:val="0"/>
          <w:numId w:val="36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A0C2DCC" w14:textId="77777777" w:rsidR="00566353" w:rsidRPr="00134905" w:rsidRDefault="00566353" w:rsidP="00912DC0">
      <w:pPr>
        <w:pStyle w:val="Pargrafdellista"/>
        <w:numPr>
          <w:ilvl w:val="0"/>
          <w:numId w:val="36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7C3A7722" w14:textId="77777777" w:rsidR="00566353" w:rsidRPr="00134905" w:rsidRDefault="00566353" w:rsidP="00912DC0">
      <w:pPr>
        <w:pStyle w:val="Pargrafdellista"/>
        <w:numPr>
          <w:ilvl w:val="0"/>
          <w:numId w:val="36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FA9A35C" w14:textId="61C0FBBD" w:rsidR="00566353" w:rsidRPr="00134905" w:rsidRDefault="00566353" w:rsidP="00912DC0">
      <w:pPr>
        <w:pStyle w:val="TextdeldocumentMP"/>
        <w:numPr>
          <w:ilvl w:val="1"/>
          <w:numId w:val="123"/>
        </w:numPr>
        <w:ind w:left="0" w:firstLine="0"/>
      </w:pPr>
      <w:r w:rsidRPr="00134905">
        <w:t xml:space="preserve">Identifica els diferents nivells del </w:t>
      </w:r>
      <w:r w:rsidRPr="00134905">
        <w:rPr>
          <w:i/>
        </w:rPr>
        <w:t>cloud</w:t>
      </w:r>
      <w:r w:rsidRPr="00134905">
        <w:t>/núvol</w:t>
      </w:r>
      <w:r w:rsidRPr="00134905">
        <w:rPr>
          <w:rFonts w:eastAsia="Arial" w:cs="Arial"/>
          <w:color w:val="000000"/>
        </w:rPr>
        <w:t>.</w:t>
      </w:r>
    </w:p>
    <w:p w14:paraId="38D5C4F2" w14:textId="6CFF94E2" w:rsidR="00566353" w:rsidRPr="00134905" w:rsidRDefault="00566353" w:rsidP="00912DC0">
      <w:pPr>
        <w:pStyle w:val="TextdeldocumentMP"/>
        <w:numPr>
          <w:ilvl w:val="1"/>
          <w:numId w:val="123"/>
        </w:numPr>
        <w:ind w:left="0" w:firstLine="0"/>
      </w:pPr>
      <w:r w:rsidRPr="00134905">
        <w:t xml:space="preserve">Identifica les principals funcions del </w:t>
      </w:r>
      <w:r w:rsidRPr="00134905">
        <w:rPr>
          <w:i/>
        </w:rPr>
        <w:t>cloud</w:t>
      </w:r>
      <w:r w:rsidRPr="00134905">
        <w:t>/núvol (processament de dades, intercanvi d'informació, execució d'aplicacions, entre altres).</w:t>
      </w:r>
    </w:p>
    <w:p w14:paraId="002FB1AD" w14:textId="0D4DF3CF" w:rsidR="00566353" w:rsidRPr="00134905" w:rsidRDefault="00566353" w:rsidP="00912DC0">
      <w:pPr>
        <w:pStyle w:val="TextdeldocumentMP"/>
        <w:numPr>
          <w:ilvl w:val="1"/>
          <w:numId w:val="123"/>
        </w:numPr>
        <w:ind w:left="0" w:firstLine="0"/>
      </w:pPr>
      <w:r w:rsidRPr="00134905">
        <w:t>Descriu el concepte d’</w:t>
      </w:r>
      <w:r w:rsidRPr="00134905">
        <w:rPr>
          <w:i/>
        </w:rPr>
        <w:t>edge computing</w:t>
      </w:r>
      <w:r w:rsidRPr="00134905">
        <w:t xml:space="preserve"> i la seva relació amb la </w:t>
      </w:r>
      <w:r w:rsidRPr="00134905">
        <w:rPr>
          <w:i/>
        </w:rPr>
        <w:t>cloud</w:t>
      </w:r>
      <w:r w:rsidRPr="00134905">
        <w:t>/núvol.</w:t>
      </w:r>
    </w:p>
    <w:p w14:paraId="028EFE41" w14:textId="7C3702AA" w:rsidR="00566353" w:rsidRPr="00134905" w:rsidRDefault="00566353" w:rsidP="00912DC0">
      <w:pPr>
        <w:pStyle w:val="TextdeldocumentMP"/>
        <w:numPr>
          <w:ilvl w:val="1"/>
          <w:numId w:val="123"/>
        </w:numPr>
        <w:ind w:left="0" w:firstLine="0"/>
      </w:pPr>
      <w:r w:rsidRPr="00134905">
        <w:t xml:space="preserve">Defineix els conceptes de </w:t>
      </w:r>
      <w:r w:rsidRPr="00134905">
        <w:rPr>
          <w:i/>
        </w:rPr>
        <w:t>fog</w:t>
      </w:r>
      <w:r w:rsidRPr="00134905">
        <w:t xml:space="preserve"> i </w:t>
      </w:r>
      <w:r w:rsidRPr="00134905">
        <w:rPr>
          <w:i/>
        </w:rPr>
        <w:t>mist</w:t>
      </w:r>
      <w:r w:rsidRPr="00134905">
        <w:t xml:space="preserve"> i les seves zones d'aplicació en el conjunt.</w:t>
      </w:r>
    </w:p>
    <w:p w14:paraId="656E1D1B" w14:textId="59C9018F" w:rsidR="00566353" w:rsidRPr="00134905" w:rsidRDefault="00566353" w:rsidP="00912DC0">
      <w:pPr>
        <w:pStyle w:val="TextdeldocumentMP"/>
        <w:numPr>
          <w:ilvl w:val="1"/>
          <w:numId w:val="123"/>
        </w:numPr>
        <w:ind w:left="0" w:firstLine="0"/>
      </w:pPr>
      <w:r w:rsidRPr="00134905">
        <w:t xml:space="preserve">Identifica els avantatges que proporciona la utilització del </w:t>
      </w:r>
      <w:r w:rsidRPr="00134905">
        <w:rPr>
          <w:i/>
        </w:rPr>
        <w:t>cloud</w:t>
      </w:r>
      <w:r w:rsidRPr="00134905">
        <w:t>/núvol en els sistemes connectats.</w:t>
      </w:r>
    </w:p>
    <w:p w14:paraId="6F51E136" w14:textId="1828B835" w:rsidR="00566353" w:rsidRPr="00134905" w:rsidRDefault="00566353" w:rsidP="00912DC0">
      <w:pPr>
        <w:pStyle w:val="Ttol3UF"/>
        <w:numPr>
          <w:ilvl w:val="0"/>
          <w:numId w:val="89"/>
        </w:numPr>
        <w:rPr>
          <w:rFonts w:eastAsia="Arial" w:cs="Arial"/>
          <w:color w:val="1F1F1F"/>
        </w:rPr>
      </w:pPr>
      <w:r w:rsidRPr="00134905">
        <w:t>Compara els sistemes de producció/prestació de serveis digitalitzats amb els sistemes clàssics identificant les millores introduïdes</w:t>
      </w:r>
      <w:r w:rsidRPr="00134905">
        <w:rPr>
          <w:rFonts w:eastAsia="Arial" w:cs="Arial"/>
          <w:color w:val="1F1F1F"/>
        </w:rPr>
        <w:t>.</w:t>
      </w:r>
    </w:p>
    <w:p w14:paraId="4B26C94C" w14:textId="77777777" w:rsidR="00566353" w:rsidRPr="00134905" w:rsidRDefault="00566353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A054094" w14:textId="77777777" w:rsidR="00566353" w:rsidRPr="00134905" w:rsidRDefault="00566353" w:rsidP="00912DC0">
      <w:pPr>
        <w:pStyle w:val="Pargrafdellista"/>
        <w:numPr>
          <w:ilvl w:val="0"/>
          <w:numId w:val="123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268B2AAF" w14:textId="77777777" w:rsidR="00566353" w:rsidRPr="00134905" w:rsidRDefault="00566353" w:rsidP="00912DC0">
      <w:pPr>
        <w:pStyle w:val="Pargrafdellista"/>
        <w:numPr>
          <w:ilvl w:val="0"/>
          <w:numId w:val="123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24EE2FE1" w14:textId="77777777" w:rsidR="00566353" w:rsidRPr="00134905" w:rsidRDefault="00566353" w:rsidP="00912DC0">
      <w:pPr>
        <w:pStyle w:val="Pargrafdellista"/>
        <w:numPr>
          <w:ilvl w:val="0"/>
          <w:numId w:val="123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C3464CE" w14:textId="3C64DB69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Identifica les tecnologies habilitadores (THD) actuals que defineixen un sistema digitalitzat</w:t>
      </w:r>
      <w:r w:rsidRPr="00134905">
        <w:rPr>
          <w:rFonts w:eastAsia="Arial" w:cs="Arial"/>
          <w:color w:val="000000"/>
        </w:rPr>
        <w:t>.</w:t>
      </w:r>
    </w:p>
    <w:p w14:paraId="3C98434C" w14:textId="21443719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 xml:space="preserve">Descriu les característiques i aplicacions del IoT, IA (Intel·ligència Artificial), </w:t>
      </w:r>
      <w:r w:rsidRPr="00134905">
        <w:rPr>
          <w:i/>
        </w:rPr>
        <w:t>Big Data</w:t>
      </w:r>
      <w:r w:rsidRPr="00134905">
        <w:t xml:space="preserve">, tecnologia 5G, la robòtica col·laborativa, </w:t>
      </w:r>
      <w:r w:rsidRPr="00134905">
        <w:rPr>
          <w:i/>
        </w:rPr>
        <w:t>Blockchain</w:t>
      </w:r>
      <w:r w:rsidRPr="00134905">
        <w:t>, Ciberseguretat, fabricació additiva, realitat virtual, bessons digitals, entre altres.</w:t>
      </w:r>
    </w:p>
    <w:p w14:paraId="2E09CB62" w14:textId="533C1FC6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Descriu la contribució de les THD a la millora de la productivitat i de l’eficiència dels sistemes productius o de prestació de serveis.</w:t>
      </w:r>
    </w:p>
    <w:p w14:paraId="449BDAFA" w14:textId="301F7746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Relaciona l'alineació entre les unitats funcionals de les empreses que conformen el sistema i l'objectiu d'aquest.</w:t>
      </w:r>
    </w:p>
    <w:p w14:paraId="422F8EBF" w14:textId="1E72D8F8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Relaciona la implantació de les tecnologies habilitadores (sensòrica, tractament de dades, automatització i comunicacions, entre altres) amb la reducció de costos i la millora de la competitivitat.</w:t>
      </w:r>
    </w:p>
    <w:p w14:paraId="36FA67B4" w14:textId="507F1D69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Relaciona les tecnologies disruptives amb aplicacions concretes en els sectors productius.</w:t>
      </w:r>
    </w:p>
    <w:p w14:paraId="379833BD" w14:textId="5B8EE7E5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Defineix els sistemes d'emmagatzematge de dades no convencionals i l'accés des de cada unitat.</w:t>
      </w:r>
    </w:p>
    <w:p w14:paraId="1463198E" w14:textId="3BBE2D7B" w:rsidR="00566353" w:rsidRPr="00134905" w:rsidRDefault="00566353" w:rsidP="00912DC0">
      <w:pPr>
        <w:pStyle w:val="TextdeldocumentMP"/>
        <w:numPr>
          <w:ilvl w:val="1"/>
          <w:numId w:val="122"/>
        </w:numPr>
        <w:ind w:left="0" w:firstLine="0"/>
      </w:pPr>
      <w:r w:rsidRPr="00134905">
        <w:t>Descriu les millores produïdes en el sistema i en cadascuna de les seves etapes.</w:t>
      </w:r>
    </w:p>
    <w:p w14:paraId="17C87C8A" w14:textId="269D15D1" w:rsidR="00566353" w:rsidRPr="00134905" w:rsidRDefault="00566353" w:rsidP="00912DC0">
      <w:pPr>
        <w:pStyle w:val="Ttol3UF"/>
        <w:numPr>
          <w:ilvl w:val="0"/>
          <w:numId w:val="89"/>
        </w:numPr>
        <w:rPr>
          <w:rFonts w:eastAsia="Arial" w:cs="Arial"/>
          <w:color w:val="1F1F1F"/>
        </w:rPr>
      </w:pPr>
      <w:r w:rsidRPr="00134905">
        <w:t>Elabora un pla de transformació d'una empresa clàssica del sector en el qual s'emmarca el títol, basada en una EL, al concepte 4.0, determinant els canvis a introduir en les principals fases del sistema i indicant com afecta als recursos humans</w:t>
      </w:r>
      <w:r w:rsidRPr="00134905">
        <w:rPr>
          <w:rFonts w:eastAsia="Arial" w:cs="Arial"/>
          <w:color w:val="1F1F1F"/>
        </w:rPr>
        <w:t>.</w:t>
      </w:r>
    </w:p>
    <w:p w14:paraId="5991B469" w14:textId="77777777" w:rsidR="00566353" w:rsidRPr="00134905" w:rsidRDefault="00566353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45C2F38A" w14:textId="77777777" w:rsidR="00566353" w:rsidRPr="00134905" w:rsidRDefault="00566353" w:rsidP="00912DC0">
      <w:pPr>
        <w:pStyle w:val="Pargrafdellista"/>
        <w:numPr>
          <w:ilvl w:val="0"/>
          <w:numId w:val="12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305D557" w14:textId="77777777" w:rsidR="00566353" w:rsidRPr="00134905" w:rsidRDefault="00566353" w:rsidP="00912DC0">
      <w:pPr>
        <w:pStyle w:val="Pargrafdellista"/>
        <w:numPr>
          <w:ilvl w:val="0"/>
          <w:numId w:val="12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71D64D22" w14:textId="77777777" w:rsidR="00566353" w:rsidRPr="00134905" w:rsidRDefault="00566353" w:rsidP="00912DC0">
      <w:pPr>
        <w:pStyle w:val="Pargrafdellista"/>
        <w:numPr>
          <w:ilvl w:val="0"/>
          <w:numId w:val="122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55A0C16" w14:textId="069145C1" w:rsidR="00566353" w:rsidRPr="00134905" w:rsidRDefault="00566353" w:rsidP="00912DC0">
      <w:pPr>
        <w:pStyle w:val="TextdeldocumentMP"/>
        <w:numPr>
          <w:ilvl w:val="1"/>
          <w:numId w:val="124"/>
        </w:numPr>
        <w:ind w:left="0" w:firstLine="0"/>
      </w:pPr>
      <w:r w:rsidRPr="00134905">
        <w:t>Defineix a nivell de blocs el diagrama de funcionament de l'empresa clàssica</w:t>
      </w:r>
      <w:r w:rsidRPr="00134905">
        <w:rPr>
          <w:rFonts w:eastAsia="Arial" w:cs="Arial"/>
          <w:color w:val="000000"/>
        </w:rPr>
        <w:t>.</w:t>
      </w:r>
    </w:p>
    <w:p w14:paraId="781DFA5F" w14:textId="2198B7EB" w:rsidR="00566353" w:rsidRPr="00134905" w:rsidRDefault="00566353" w:rsidP="00912DC0">
      <w:pPr>
        <w:pStyle w:val="TextdeldocumentMP"/>
        <w:numPr>
          <w:ilvl w:val="1"/>
          <w:numId w:val="124"/>
        </w:numPr>
        <w:ind w:left="0" w:firstLine="0"/>
      </w:pPr>
      <w:r w:rsidRPr="00134905">
        <w:t>Identifica les etapes susceptibles de ser digitalitzades.</w:t>
      </w:r>
    </w:p>
    <w:p w14:paraId="7AD4792D" w14:textId="5AB519AD" w:rsidR="00566353" w:rsidRPr="00134905" w:rsidRDefault="00566353" w:rsidP="00912DC0">
      <w:pPr>
        <w:pStyle w:val="TextdeldocumentMP"/>
        <w:numPr>
          <w:ilvl w:val="1"/>
          <w:numId w:val="124"/>
        </w:numPr>
        <w:ind w:left="0" w:firstLine="0"/>
      </w:pPr>
      <w:r w:rsidRPr="00134905">
        <w:t>Defineix les tecnologies implicades en cadascuna de les etapes.</w:t>
      </w:r>
    </w:p>
    <w:p w14:paraId="70A6D9BC" w14:textId="2F824937" w:rsidR="00566353" w:rsidRPr="00134905" w:rsidRDefault="00566353" w:rsidP="00912DC0">
      <w:pPr>
        <w:pStyle w:val="TextdeldocumentMP"/>
        <w:numPr>
          <w:ilvl w:val="1"/>
          <w:numId w:val="124"/>
        </w:numPr>
        <w:ind w:left="0" w:firstLine="0"/>
      </w:pPr>
      <w:r w:rsidRPr="00134905">
        <w:t>Estableix la connexió de les etapes digitalitzades amb la resta del sistema.</w:t>
      </w:r>
    </w:p>
    <w:p w14:paraId="343F7E66" w14:textId="5E016DEB" w:rsidR="00566353" w:rsidRPr="00134905" w:rsidRDefault="00566353" w:rsidP="00912DC0">
      <w:pPr>
        <w:pStyle w:val="TextdeldocumentMP"/>
        <w:numPr>
          <w:ilvl w:val="1"/>
          <w:numId w:val="124"/>
        </w:numPr>
        <w:ind w:left="0" w:firstLine="0"/>
      </w:pPr>
      <w:r w:rsidRPr="00134905">
        <w:t>Elabora un diagrama de blocs del sistema digitalitzat.</w:t>
      </w:r>
    </w:p>
    <w:p w14:paraId="77E2B30C" w14:textId="04CF9864" w:rsidR="00566353" w:rsidRPr="00134905" w:rsidRDefault="00566353" w:rsidP="00912DC0">
      <w:pPr>
        <w:pStyle w:val="TextdeldocumentMP"/>
        <w:numPr>
          <w:ilvl w:val="1"/>
          <w:numId w:val="124"/>
        </w:numPr>
        <w:ind w:left="0" w:firstLine="0"/>
      </w:pPr>
      <w:r w:rsidRPr="00134905">
        <w:t>Elabora un informe de viabilitat i de les millores introduïdes.</w:t>
      </w:r>
    </w:p>
    <w:p w14:paraId="2B15EE53" w14:textId="46BC585A" w:rsidR="00566353" w:rsidRPr="00134905" w:rsidRDefault="00566353" w:rsidP="00912DC0">
      <w:pPr>
        <w:pStyle w:val="TextdeldocumentMP"/>
        <w:numPr>
          <w:ilvl w:val="1"/>
          <w:numId w:val="124"/>
        </w:numPr>
        <w:ind w:left="0" w:firstLine="0"/>
      </w:pPr>
      <w:r w:rsidRPr="00134905">
        <w:t>Analitza la millora en la producció i gestió de residus, entre altres.</w:t>
      </w:r>
    </w:p>
    <w:p w14:paraId="4296616B" w14:textId="25FC00EA" w:rsidR="00566353" w:rsidRPr="00134905" w:rsidRDefault="00566353" w:rsidP="00912DC0">
      <w:pPr>
        <w:pStyle w:val="TextdeldocumentMP"/>
        <w:numPr>
          <w:ilvl w:val="1"/>
          <w:numId w:val="124"/>
        </w:numPr>
        <w:ind w:left="0" w:firstLine="0"/>
      </w:pPr>
      <w:r w:rsidRPr="00134905">
        <w:t>Elabora un document amb la seqüència del pla de transformació i els recursos emprats.</w:t>
      </w:r>
    </w:p>
    <w:p w14:paraId="38F36248" w14:textId="77777777" w:rsidR="00566353" w:rsidRPr="00134905" w:rsidRDefault="00566353" w:rsidP="005969A7">
      <w:pPr>
        <w:pStyle w:val="TextdeldocumentMP"/>
        <w:spacing w:before="120" w:after="120"/>
        <w:contextualSpacing w:val="0"/>
      </w:pPr>
      <w:r w:rsidRPr="00134905">
        <w:lastRenderedPageBreak/>
        <w:t>Continguts (orientatius)</w:t>
      </w:r>
    </w:p>
    <w:p w14:paraId="6C0E3839" w14:textId="598CFB12" w:rsidR="00566353" w:rsidRPr="00134905" w:rsidRDefault="00566353" w:rsidP="00912DC0">
      <w:pPr>
        <w:pStyle w:val="TextdeldocumentMP"/>
        <w:numPr>
          <w:ilvl w:val="0"/>
          <w:numId w:val="37"/>
        </w:numPr>
        <w:ind w:left="0" w:firstLine="0"/>
      </w:pPr>
      <w:r w:rsidRPr="00134905">
        <w:rPr>
          <w:bCs/>
        </w:rPr>
        <w:t>Economia Lineal (EL) i Economia Circular (EC)</w:t>
      </w:r>
      <w:r w:rsidRPr="00134905">
        <w:t>:</w:t>
      </w:r>
    </w:p>
    <w:p w14:paraId="788FDB43" w14:textId="3283A0C7" w:rsidR="00566353" w:rsidRPr="00134905" w:rsidRDefault="00566353" w:rsidP="00912DC0">
      <w:pPr>
        <w:pStyle w:val="TextdeldocumentMP"/>
        <w:numPr>
          <w:ilvl w:val="1"/>
          <w:numId w:val="125"/>
        </w:numPr>
        <w:ind w:left="0" w:firstLine="0"/>
      </w:pPr>
      <w:r w:rsidRPr="00134905">
        <w:t>Economia circular i economia lineal. Comparativa. Etapes en els models basats en EL i EC. Reciclatge.</w:t>
      </w:r>
    </w:p>
    <w:p w14:paraId="61B23B34" w14:textId="430A8FE2" w:rsidR="00566353" w:rsidRPr="00134905" w:rsidRDefault="00566353" w:rsidP="00912DC0">
      <w:pPr>
        <w:pStyle w:val="TextdeldocumentMP"/>
        <w:numPr>
          <w:ilvl w:val="1"/>
          <w:numId w:val="125"/>
        </w:numPr>
        <w:ind w:left="0" w:firstLine="0"/>
      </w:pPr>
      <w:r w:rsidRPr="00134905">
        <w:t>Identificació de les eines digitals que optimitzen els processos en els models EL i EC.</w:t>
      </w:r>
    </w:p>
    <w:p w14:paraId="38B9FCB0" w14:textId="21E77CFF" w:rsidR="00566353" w:rsidRDefault="00566353" w:rsidP="00912DC0">
      <w:pPr>
        <w:pStyle w:val="TextdeldocumentMP"/>
        <w:numPr>
          <w:ilvl w:val="1"/>
          <w:numId w:val="125"/>
        </w:numPr>
        <w:ind w:left="0" w:firstLine="0"/>
      </w:pPr>
      <w:r w:rsidRPr="00134905">
        <w:t>Relació entre la digitalització i els Objectius de Desenvolupament Sostenible (ODS). Responsabilitat Digital Corporativa (Corporative Digital Responsability).</w:t>
      </w:r>
    </w:p>
    <w:p w14:paraId="48B30087" w14:textId="77777777" w:rsidR="005969A7" w:rsidRPr="00134905" w:rsidRDefault="005969A7" w:rsidP="005969A7">
      <w:pPr>
        <w:pStyle w:val="TextdeldocumentMP"/>
      </w:pPr>
    </w:p>
    <w:p w14:paraId="7B4C3C2F" w14:textId="7DFE1901" w:rsidR="00566353" w:rsidRPr="00134905" w:rsidRDefault="00566353" w:rsidP="00912DC0">
      <w:pPr>
        <w:pStyle w:val="TextdeldocumentMP"/>
        <w:numPr>
          <w:ilvl w:val="0"/>
          <w:numId w:val="37"/>
        </w:numPr>
        <w:ind w:left="0" w:firstLine="0"/>
      </w:pPr>
      <w:r w:rsidRPr="00134905">
        <w:rPr>
          <w:bCs/>
        </w:rPr>
        <w:t>La 4a Revolució Industrial</w:t>
      </w:r>
      <w:r w:rsidRPr="00134905">
        <w:t>:</w:t>
      </w:r>
    </w:p>
    <w:p w14:paraId="36ADDBA0" w14:textId="59233D01" w:rsidR="00566353" w:rsidRPr="00134905" w:rsidRDefault="00566353" w:rsidP="00912DC0">
      <w:pPr>
        <w:pStyle w:val="TextdeldocumentMP"/>
        <w:numPr>
          <w:ilvl w:val="1"/>
          <w:numId w:val="126"/>
        </w:numPr>
        <w:ind w:left="0" w:firstLine="0"/>
      </w:pPr>
      <w:r w:rsidRPr="00134905">
        <w:t>Evolució de la indústria i dels sistemes automatitzats. Combinació de la part física de la indústria amb el programari, IoT, i comunicacions.</w:t>
      </w:r>
    </w:p>
    <w:p w14:paraId="5F5F7D0A" w14:textId="47D35C90" w:rsidR="00566353" w:rsidRPr="00134905" w:rsidRDefault="00566353" w:rsidP="00912DC0">
      <w:pPr>
        <w:pStyle w:val="TextdeldocumentMP"/>
        <w:numPr>
          <w:ilvl w:val="1"/>
          <w:numId w:val="126"/>
        </w:numPr>
        <w:ind w:left="0" w:firstLine="0"/>
      </w:pPr>
      <w:r w:rsidRPr="00134905">
        <w:t>Interrelació del món físic i virtual: realitat augmentada i realitat virtual en la transformació de les operacions industrials.</w:t>
      </w:r>
    </w:p>
    <w:p w14:paraId="1A40D8DF" w14:textId="5A2FC0B0" w:rsidR="00566353" w:rsidRDefault="00566353" w:rsidP="00912DC0">
      <w:pPr>
        <w:pStyle w:val="TextdeldocumentMP"/>
        <w:numPr>
          <w:ilvl w:val="1"/>
          <w:numId w:val="126"/>
        </w:numPr>
        <w:ind w:left="0" w:firstLine="0"/>
      </w:pPr>
      <w:r w:rsidRPr="00134905">
        <w:t>Beneficis en termes d'eficiència, producció, i manteniment per a clients i empreses.</w:t>
      </w:r>
    </w:p>
    <w:p w14:paraId="74FFFD98" w14:textId="77777777" w:rsidR="005969A7" w:rsidRPr="00134905" w:rsidRDefault="005969A7" w:rsidP="005969A7">
      <w:pPr>
        <w:pStyle w:val="TextdeldocumentMP"/>
      </w:pPr>
    </w:p>
    <w:p w14:paraId="3240D018" w14:textId="17830FBC" w:rsidR="00566353" w:rsidRPr="00134905" w:rsidRDefault="00566353" w:rsidP="00912DC0">
      <w:pPr>
        <w:pStyle w:val="TextdeldocumentMP"/>
        <w:numPr>
          <w:ilvl w:val="0"/>
          <w:numId w:val="37"/>
        </w:numPr>
        <w:ind w:left="0" w:firstLine="0"/>
      </w:pPr>
      <w:r w:rsidRPr="00134905">
        <w:rPr>
          <w:bCs/>
        </w:rPr>
        <w:t xml:space="preserve">Sistemes basats en el </w:t>
      </w:r>
      <w:r w:rsidRPr="00895A10">
        <w:rPr>
          <w:bCs/>
        </w:rPr>
        <w:t>cloud</w:t>
      </w:r>
      <w:r w:rsidRPr="00134905">
        <w:rPr>
          <w:bCs/>
        </w:rPr>
        <w:t>/núvol</w:t>
      </w:r>
      <w:r w:rsidRPr="00895A10">
        <w:rPr>
          <w:bCs/>
        </w:rPr>
        <w:t>:</w:t>
      </w:r>
    </w:p>
    <w:p w14:paraId="7B7C075A" w14:textId="68A55B4E" w:rsidR="00566353" w:rsidRPr="00134905" w:rsidRDefault="00566353" w:rsidP="00912DC0">
      <w:pPr>
        <w:pStyle w:val="TextdeldocumentMP"/>
        <w:numPr>
          <w:ilvl w:val="1"/>
          <w:numId w:val="127"/>
        </w:numPr>
        <w:ind w:left="0" w:firstLine="0"/>
      </w:pPr>
      <w:r w:rsidRPr="00134905">
        <w:rPr>
          <w:i/>
          <w:iCs/>
        </w:rPr>
        <w:t>Cloud</w:t>
      </w:r>
      <w:r w:rsidRPr="00134905">
        <w:t>/núvol: nivells, funcions i aplicacions en l’entorn empresarial.</w:t>
      </w:r>
    </w:p>
    <w:p w14:paraId="047B7366" w14:textId="7AA64056" w:rsidR="00566353" w:rsidRPr="00134905" w:rsidRDefault="00566353" w:rsidP="00912DC0">
      <w:pPr>
        <w:pStyle w:val="TextdeldocumentMP"/>
        <w:numPr>
          <w:ilvl w:val="1"/>
          <w:numId w:val="127"/>
        </w:numPr>
        <w:ind w:left="0" w:firstLine="0"/>
      </w:pPr>
      <w:r w:rsidRPr="00134905">
        <w:t>Concepte d’</w:t>
      </w:r>
      <w:r w:rsidRPr="00134905">
        <w:rPr>
          <w:i/>
          <w:iCs/>
        </w:rPr>
        <w:t>edge computing</w:t>
      </w:r>
      <w:r w:rsidRPr="00134905">
        <w:t xml:space="preserve"> i la seva relació amb el </w:t>
      </w:r>
      <w:r w:rsidRPr="00134905">
        <w:rPr>
          <w:i/>
          <w:iCs/>
        </w:rPr>
        <w:t>cloud</w:t>
      </w:r>
      <w:r w:rsidRPr="00134905">
        <w:t>/núvol.</w:t>
      </w:r>
    </w:p>
    <w:p w14:paraId="56FF1462" w14:textId="6FF00C26" w:rsidR="00566353" w:rsidRPr="00134905" w:rsidRDefault="00D94212" w:rsidP="00912DC0">
      <w:pPr>
        <w:pStyle w:val="TextdeldocumentMP"/>
        <w:numPr>
          <w:ilvl w:val="1"/>
          <w:numId w:val="127"/>
        </w:numPr>
        <w:ind w:left="0" w:firstLine="0"/>
      </w:pPr>
      <w:r w:rsidRPr="00134905">
        <w:rPr>
          <w:i/>
          <w:iCs/>
        </w:rPr>
        <w:t>Fog</w:t>
      </w:r>
      <w:r w:rsidRPr="00134905">
        <w:t xml:space="preserve"> i </w:t>
      </w:r>
      <w:r w:rsidRPr="00134905">
        <w:rPr>
          <w:i/>
          <w:iCs/>
        </w:rPr>
        <w:t>Mist</w:t>
      </w:r>
      <w:r w:rsidRPr="00134905">
        <w:t xml:space="preserve">. Concepte i zones d’aplicació. </w:t>
      </w:r>
      <w:r w:rsidRPr="00134905">
        <w:rPr>
          <w:i/>
          <w:iCs/>
        </w:rPr>
        <w:t>Cloud computing.</w:t>
      </w:r>
    </w:p>
    <w:p w14:paraId="670EFCB2" w14:textId="3EF96EBB" w:rsidR="00D94212" w:rsidRPr="005969A7" w:rsidRDefault="00D94212" w:rsidP="00912DC0">
      <w:pPr>
        <w:pStyle w:val="TextdeldocumentMP"/>
        <w:numPr>
          <w:ilvl w:val="1"/>
          <w:numId w:val="127"/>
        </w:numPr>
        <w:ind w:left="0" w:firstLine="0"/>
      </w:pPr>
      <w:r w:rsidRPr="00134905">
        <w:rPr>
          <w:color w:val="000000"/>
        </w:rPr>
        <w:t xml:space="preserve">Avantatges de la utilització del </w:t>
      </w:r>
      <w:r w:rsidRPr="00134905">
        <w:rPr>
          <w:i/>
          <w:iCs/>
          <w:color w:val="000000"/>
        </w:rPr>
        <w:t>cloud</w:t>
      </w:r>
      <w:r w:rsidRPr="00134905">
        <w:rPr>
          <w:color w:val="000000"/>
        </w:rPr>
        <w:t>/núvol en sistemes connectats. Escalabilitat, accessibilitat, cost-efectivitat, i ciberseguretat.</w:t>
      </w:r>
    </w:p>
    <w:p w14:paraId="0219C631" w14:textId="77777777" w:rsidR="005969A7" w:rsidRPr="00134905" w:rsidRDefault="005969A7" w:rsidP="005969A7">
      <w:pPr>
        <w:pStyle w:val="TextdeldocumentMP"/>
      </w:pPr>
    </w:p>
    <w:p w14:paraId="6A10C01C" w14:textId="05C00338" w:rsidR="00D94212" w:rsidRPr="00134905" w:rsidRDefault="00D94212" w:rsidP="00912DC0">
      <w:pPr>
        <w:pStyle w:val="TextdeldocumentMP"/>
        <w:numPr>
          <w:ilvl w:val="0"/>
          <w:numId w:val="37"/>
        </w:numPr>
        <w:ind w:left="0" w:firstLine="0"/>
      </w:pPr>
      <w:r w:rsidRPr="00134905">
        <w:rPr>
          <w:bCs/>
        </w:rPr>
        <w:t>Sistemes de producció/prestació de serveis clàssics i digitalitzats</w:t>
      </w:r>
      <w:r w:rsidRPr="00134905">
        <w:t>:</w:t>
      </w:r>
    </w:p>
    <w:p w14:paraId="1FA6D1A2" w14:textId="5D97CDF2" w:rsidR="00D94212" w:rsidRPr="00134905" w:rsidRDefault="00D94212" w:rsidP="00912DC0">
      <w:pPr>
        <w:pStyle w:val="TextdeldocumentMP"/>
        <w:numPr>
          <w:ilvl w:val="1"/>
          <w:numId w:val="128"/>
        </w:numPr>
        <w:ind w:left="0" w:firstLine="0"/>
      </w:pPr>
      <w:r w:rsidRPr="00134905">
        <w:rPr>
          <w:color w:val="000000"/>
        </w:rPr>
        <w:t xml:space="preserve">Tecnologies Habilitadores. Identificació, característiques i aplicació: IoT, IA, </w:t>
      </w:r>
      <w:r w:rsidRPr="00134905">
        <w:rPr>
          <w:i/>
          <w:iCs/>
          <w:color w:val="000000"/>
        </w:rPr>
        <w:t>Big Data</w:t>
      </w:r>
      <w:r w:rsidRPr="00134905">
        <w:rPr>
          <w:color w:val="000000"/>
        </w:rPr>
        <w:t xml:space="preserve">, Tecnologia 5G, Robòtica Col·laborativa, </w:t>
      </w:r>
      <w:r w:rsidRPr="00134905">
        <w:rPr>
          <w:i/>
          <w:iCs/>
          <w:color w:val="000000"/>
        </w:rPr>
        <w:t>Blockchain</w:t>
      </w:r>
      <w:r w:rsidRPr="00134905">
        <w:rPr>
          <w:color w:val="000000"/>
        </w:rPr>
        <w:t>, Ciberseguretat, Fabricació Additiva, Realitat Virtual, Bessons Digitals</w:t>
      </w:r>
      <w:r w:rsidRPr="00134905">
        <w:t>.</w:t>
      </w:r>
    </w:p>
    <w:p w14:paraId="220CB958" w14:textId="3F0447B9" w:rsidR="00D94212" w:rsidRPr="00134905" w:rsidRDefault="00D94212" w:rsidP="00912DC0">
      <w:pPr>
        <w:pStyle w:val="TextdeldocumentMP"/>
        <w:numPr>
          <w:ilvl w:val="1"/>
          <w:numId w:val="128"/>
        </w:numPr>
        <w:ind w:left="0" w:firstLine="0"/>
      </w:pPr>
      <w:r w:rsidRPr="00134905">
        <w:rPr>
          <w:color w:val="000000"/>
        </w:rPr>
        <w:t>Contribució i impacte de les THD en la millora de la productivitat i eficiència, la reducció de costos i la qualitat.</w:t>
      </w:r>
    </w:p>
    <w:p w14:paraId="22405E93" w14:textId="7A105EEE" w:rsidR="00D94212" w:rsidRPr="00134905" w:rsidRDefault="00D94212" w:rsidP="00912DC0">
      <w:pPr>
        <w:pStyle w:val="TextdeldocumentMP"/>
        <w:numPr>
          <w:ilvl w:val="1"/>
          <w:numId w:val="128"/>
        </w:numPr>
        <w:ind w:left="0" w:firstLine="0"/>
      </w:pPr>
      <w:r w:rsidRPr="00134905">
        <w:rPr>
          <w:color w:val="000000"/>
        </w:rPr>
        <w:t>Aplicació de les tecnologies disruptives en diferents sectors productius.</w:t>
      </w:r>
    </w:p>
    <w:p w14:paraId="6116BB9B" w14:textId="5FF9409E" w:rsidR="00D94212" w:rsidRPr="00134905" w:rsidRDefault="00D94212" w:rsidP="00912DC0">
      <w:pPr>
        <w:pStyle w:val="TextdeldocumentMP"/>
        <w:numPr>
          <w:ilvl w:val="1"/>
          <w:numId w:val="128"/>
        </w:numPr>
        <w:ind w:left="0" w:firstLine="0"/>
      </w:pPr>
      <w:r w:rsidRPr="00134905">
        <w:rPr>
          <w:color w:val="000000"/>
        </w:rPr>
        <w:t xml:space="preserve">Sistemes d’emmagatzematge de dades (no convencionals) i accés. </w:t>
      </w:r>
      <w:r w:rsidRPr="00134905">
        <w:rPr>
          <w:i/>
          <w:iCs/>
          <w:color w:val="000000"/>
        </w:rPr>
        <w:t>Cloud storage</w:t>
      </w:r>
      <w:r w:rsidRPr="00134905">
        <w:rPr>
          <w:color w:val="000000"/>
        </w:rPr>
        <w:t xml:space="preserve"> i emmagatzematge descentralitzat.</w:t>
      </w:r>
    </w:p>
    <w:p w14:paraId="7830DA1E" w14:textId="1269227E" w:rsidR="00D94212" w:rsidRDefault="00D94212" w:rsidP="00912DC0">
      <w:pPr>
        <w:pStyle w:val="TextdeldocumentMP"/>
        <w:numPr>
          <w:ilvl w:val="1"/>
          <w:numId w:val="128"/>
        </w:numPr>
        <w:ind w:left="0" w:firstLine="0"/>
      </w:pPr>
      <w:r w:rsidRPr="00134905">
        <w:t>Comparació dels sistemes de producció/prestació de serveis clàssics i els que utilitzen les THD. Identificació de millores.</w:t>
      </w:r>
    </w:p>
    <w:p w14:paraId="665D037A" w14:textId="77777777" w:rsidR="005969A7" w:rsidRPr="00134905" w:rsidRDefault="005969A7" w:rsidP="005969A7">
      <w:pPr>
        <w:pStyle w:val="TextdeldocumentMP"/>
      </w:pPr>
    </w:p>
    <w:p w14:paraId="006AF03E" w14:textId="7DF96B05" w:rsidR="00D94212" w:rsidRPr="00134905" w:rsidRDefault="00D94212" w:rsidP="00912DC0">
      <w:pPr>
        <w:pStyle w:val="TextdeldocumentMP"/>
        <w:numPr>
          <w:ilvl w:val="0"/>
          <w:numId w:val="37"/>
        </w:numPr>
        <w:ind w:left="0" w:firstLine="0"/>
      </w:pPr>
      <w:r w:rsidRPr="00134905">
        <w:rPr>
          <w:bCs/>
        </w:rPr>
        <w:t>Pla de transformació digital</w:t>
      </w:r>
      <w:r w:rsidRPr="00134905">
        <w:t>:</w:t>
      </w:r>
    </w:p>
    <w:p w14:paraId="218F2396" w14:textId="09F5230A" w:rsidR="00D94212" w:rsidRPr="00134905" w:rsidRDefault="00D94212" w:rsidP="00912DC0">
      <w:pPr>
        <w:pStyle w:val="TextdeldocumentMP"/>
        <w:numPr>
          <w:ilvl w:val="1"/>
          <w:numId w:val="129"/>
        </w:numPr>
        <w:ind w:left="0" w:firstLine="0"/>
      </w:pPr>
      <w:r w:rsidRPr="00134905">
        <w:t>Diagrama, a nivell de blocs de funcionament, de l'empresa clàssica. Identificació de les etapes susceptibles de ser digitalitzades.</w:t>
      </w:r>
    </w:p>
    <w:p w14:paraId="63CC1559" w14:textId="26A38E6E" w:rsidR="00D94212" w:rsidRPr="00134905" w:rsidRDefault="00D94212" w:rsidP="00912DC0">
      <w:pPr>
        <w:pStyle w:val="TextdeldocumentMP"/>
        <w:numPr>
          <w:ilvl w:val="1"/>
          <w:numId w:val="129"/>
        </w:numPr>
        <w:ind w:left="0" w:firstLine="0"/>
      </w:pPr>
      <w:r w:rsidRPr="00134905">
        <w:t xml:space="preserve">Definició i selecció de les tecnologies (IoT, IA, </w:t>
      </w:r>
      <w:r w:rsidRPr="00134905">
        <w:rPr>
          <w:i/>
          <w:iCs/>
        </w:rPr>
        <w:t xml:space="preserve">Big Data, </w:t>
      </w:r>
      <w:r w:rsidRPr="00134905">
        <w:rPr>
          <w:iCs/>
        </w:rPr>
        <w:t>etc</w:t>
      </w:r>
      <w:r w:rsidRPr="00134905">
        <w:rPr>
          <w:i/>
          <w:iCs/>
        </w:rPr>
        <w:t>.</w:t>
      </w:r>
      <w:r w:rsidRPr="00134905">
        <w:t>) que poden ser implementades a cada etapa.</w:t>
      </w:r>
    </w:p>
    <w:p w14:paraId="6B9BD146" w14:textId="362CA78A" w:rsidR="00D94212" w:rsidRPr="00134905" w:rsidRDefault="00D94212" w:rsidP="00912DC0">
      <w:pPr>
        <w:pStyle w:val="TextdeldocumentMP"/>
        <w:numPr>
          <w:ilvl w:val="1"/>
          <w:numId w:val="129"/>
        </w:numPr>
        <w:ind w:left="0" w:firstLine="0"/>
      </w:pPr>
      <w:r w:rsidRPr="00134905">
        <w:t>Elaboració de l'informe de viabilitat i recursos a utilitzar. Anàlisi de la millora de la producció i gestió de residus.</w:t>
      </w:r>
    </w:p>
    <w:p w14:paraId="6A242D46" w14:textId="5396A897" w:rsidR="00D94212" w:rsidRPr="00134905" w:rsidRDefault="00D94212" w:rsidP="00912DC0">
      <w:pPr>
        <w:pStyle w:val="TextdeldocumentMP"/>
        <w:numPr>
          <w:ilvl w:val="1"/>
          <w:numId w:val="129"/>
        </w:numPr>
        <w:ind w:left="0" w:firstLine="0"/>
      </w:pPr>
      <w:r w:rsidRPr="00134905">
        <w:t>Elaboració del pla de transformació.</w:t>
      </w:r>
    </w:p>
    <w:p w14:paraId="55CE9B6B" w14:textId="074EED46" w:rsidR="00635076" w:rsidRPr="00134905" w:rsidRDefault="00635076" w:rsidP="005969A7">
      <w:pPr>
        <w:pStyle w:val="TextdeldocumentMP"/>
      </w:pPr>
    </w:p>
    <w:p w14:paraId="2F50CFE0" w14:textId="1C8F77B3" w:rsidR="00686C60" w:rsidRPr="00AB1005" w:rsidRDefault="00686C60" w:rsidP="005969A7">
      <w:pPr>
        <w:pStyle w:val="Ttol2MP"/>
      </w:pPr>
      <w:r w:rsidRPr="00AB1005">
        <w:t>1708. Sostenibilitat Aplicada al Sistema Pro</w:t>
      </w:r>
      <w:r w:rsidR="000C57DD">
        <w:t>ductiu</w:t>
      </w:r>
    </w:p>
    <w:p w14:paraId="4A439286" w14:textId="77777777" w:rsidR="00686C60" w:rsidRPr="00B575E1" w:rsidRDefault="00686C60" w:rsidP="005969A7">
      <w:pPr>
        <w:pStyle w:val="TextdeldocumentMP"/>
        <w:rPr>
          <w:rFonts w:cs="Arial"/>
        </w:rPr>
      </w:pPr>
      <w:r w:rsidRPr="00B575E1">
        <w:rPr>
          <w:rFonts w:cs="Arial"/>
        </w:rPr>
        <w:t>Durada: 33 hores</w:t>
      </w:r>
    </w:p>
    <w:p w14:paraId="1D5909D4" w14:textId="77777777" w:rsidR="00686C60" w:rsidRDefault="00686C60" w:rsidP="005969A7">
      <w:pPr>
        <w:pStyle w:val="TextdeldocumentMP"/>
        <w:rPr>
          <w:rFonts w:cs="Arial"/>
        </w:rPr>
      </w:pPr>
      <w:r w:rsidRPr="00B575E1">
        <w:rPr>
          <w:rFonts w:cs="Arial"/>
        </w:rPr>
        <w:t>Hores a realitzar en el centre educatiu: 33 hores</w:t>
      </w:r>
    </w:p>
    <w:p w14:paraId="7BDADA1C" w14:textId="77777777" w:rsidR="00686C60" w:rsidRDefault="00686C60" w:rsidP="005969A7">
      <w:pPr>
        <w:pStyle w:val="TextdeldocumentMP"/>
        <w:rPr>
          <w:rFonts w:cs="Arial"/>
        </w:rPr>
      </w:pPr>
    </w:p>
    <w:p w14:paraId="15EE6B0C" w14:textId="77777777" w:rsidR="00686C60" w:rsidRPr="0098173F" w:rsidRDefault="00686C60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768D5D09" w14:textId="77777777" w:rsidR="00686C60" w:rsidRPr="005C303B" w:rsidRDefault="00686C60" w:rsidP="00912DC0">
      <w:pPr>
        <w:pStyle w:val="Ttol3UF"/>
        <w:numPr>
          <w:ilvl w:val="0"/>
          <w:numId w:val="130"/>
        </w:numPr>
        <w:ind w:left="0" w:firstLine="0"/>
      </w:pPr>
      <w:r w:rsidRPr="005C303B">
        <w:t>Identifica els aspectes ambientals, socials i de governança (ASG) relatius a la sostenibilitat tenint en compte el concepte de desenvolupament sostenible i els marcs internacionals que contribueixen a la seva consecució.</w:t>
      </w:r>
    </w:p>
    <w:p w14:paraId="28370C85" w14:textId="77777777" w:rsidR="00686C60" w:rsidRPr="00AB1005" w:rsidRDefault="00686C60" w:rsidP="005969A7">
      <w:pPr>
        <w:pStyle w:val="TextdeldocumentMP"/>
        <w:spacing w:before="120"/>
        <w:contextualSpacing w:val="0"/>
      </w:pPr>
      <w:r>
        <w:t>Criteris d’avaluació</w:t>
      </w:r>
    </w:p>
    <w:p w14:paraId="62E813AB" w14:textId="77777777" w:rsidR="00686C60" w:rsidRPr="00AB1005" w:rsidRDefault="00686C60" w:rsidP="005969A7">
      <w:pPr>
        <w:pStyle w:val="TextdeldocumentMP"/>
      </w:pPr>
      <w:r>
        <w:t xml:space="preserve">1.1 </w:t>
      </w:r>
      <w:r w:rsidRPr="00AB1005">
        <w:t>Descriu el concepte de sostenibilitat, establint els marcs internacionals associats al desenvolupament sostenible.</w:t>
      </w:r>
    </w:p>
    <w:p w14:paraId="7C4780A7" w14:textId="77777777" w:rsidR="00686C60" w:rsidRPr="00AB1005" w:rsidRDefault="00686C60" w:rsidP="005969A7">
      <w:pPr>
        <w:pStyle w:val="TextdeldocumentMP"/>
      </w:pPr>
      <w:r>
        <w:t xml:space="preserve">1.2 </w:t>
      </w:r>
      <w:r w:rsidRPr="00AB1005">
        <w:t>Identifica els assumptes ambientals, socials i de governança que influeixen en el desenvolupament sostenible de les organitzacions empresarials.</w:t>
      </w:r>
    </w:p>
    <w:p w14:paraId="5E1F7855" w14:textId="77777777" w:rsidR="00686C60" w:rsidRPr="00AB1005" w:rsidRDefault="00686C60" w:rsidP="005969A7">
      <w:pPr>
        <w:pStyle w:val="TextdeldocumentMP"/>
      </w:pPr>
      <w:r>
        <w:t xml:space="preserve">1.3 </w:t>
      </w:r>
      <w:r w:rsidRPr="00AB1005">
        <w:t>Relaciona</w:t>
      </w:r>
      <w:r>
        <w:t xml:space="preserve"> els Objectius de </w:t>
      </w:r>
      <w:r w:rsidRPr="00AB1005">
        <w:t>Desenvolupament Sostenible (ODS) amb la seva importància per a la consecució de l'Agenda 2030.</w:t>
      </w:r>
    </w:p>
    <w:p w14:paraId="785843D8" w14:textId="77777777" w:rsidR="00686C60" w:rsidRPr="00AB1005" w:rsidRDefault="00686C60" w:rsidP="005969A7">
      <w:pPr>
        <w:pStyle w:val="TextdeldocumentMP"/>
      </w:pPr>
      <w:r>
        <w:t xml:space="preserve">1.4 </w:t>
      </w:r>
      <w:r w:rsidRPr="00AB1005">
        <w:t>Analitza la importància d'identificar els aspectes ASG més rellevants per als grups d'interès de les organitzacions relacionant-los amb els riscos i oportunitats que suposen per a la pròpia organització.</w:t>
      </w:r>
    </w:p>
    <w:p w14:paraId="6D2FB60B" w14:textId="77777777" w:rsidR="00686C60" w:rsidRPr="00AB1005" w:rsidRDefault="00686C60" w:rsidP="005969A7">
      <w:pPr>
        <w:pStyle w:val="TextdeldocumentMP"/>
      </w:pPr>
      <w:r>
        <w:t xml:space="preserve">1.5 </w:t>
      </w:r>
      <w:r w:rsidRPr="00AB1005">
        <w:t>Identifica els principals estàndards de mètriques per a l'avaluació de l'acompliment en sostenibilitat i el seu paper en la rendició de comptes que marca la legislació vigent i les futures regulacions en desenvolupament.</w:t>
      </w:r>
    </w:p>
    <w:p w14:paraId="5A67B882" w14:textId="77777777" w:rsidR="00686C60" w:rsidRDefault="00686C60" w:rsidP="005969A7">
      <w:pPr>
        <w:pStyle w:val="TextdeldocumentMP"/>
      </w:pPr>
      <w:r>
        <w:t xml:space="preserve">1.6 </w:t>
      </w:r>
      <w:r w:rsidRPr="00AB1005">
        <w:t>Descriu la inversió socialment responsable i el paper dels analistes, inversores, agències i</w:t>
      </w:r>
      <w:r>
        <w:t xml:space="preserve"> índexs de sostenibilitat en el</w:t>
      </w:r>
      <w:r w:rsidRPr="00AB1005">
        <w:t xml:space="preserve"> foment de la sostenibilitat.</w:t>
      </w:r>
    </w:p>
    <w:p w14:paraId="581E3E73" w14:textId="77777777" w:rsidR="00686C60" w:rsidRPr="005C303B" w:rsidRDefault="00686C60" w:rsidP="00912DC0">
      <w:pPr>
        <w:pStyle w:val="Ttol3UF"/>
        <w:numPr>
          <w:ilvl w:val="0"/>
          <w:numId w:val="130"/>
        </w:numPr>
        <w:ind w:left="0" w:firstLine="0"/>
      </w:pPr>
      <w:r w:rsidRPr="005C303B">
        <w:t>Caracteritza els reptes ambientals i socials als quals s'enfronta la societat, descrivint els impactes sobre les persones i els sectors productius i proposant accions per a minimitzar-los.</w:t>
      </w:r>
    </w:p>
    <w:p w14:paraId="1B4E98D9" w14:textId="77777777" w:rsidR="00686C60" w:rsidRDefault="00686C60" w:rsidP="005969A7">
      <w:pPr>
        <w:pStyle w:val="TextdeldocumentMP"/>
        <w:spacing w:before="120"/>
        <w:contextualSpacing w:val="0"/>
      </w:pPr>
      <w:r>
        <w:t>Criteris d’avaluació</w:t>
      </w:r>
    </w:p>
    <w:p w14:paraId="314A72DB" w14:textId="77777777" w:rsidR="00686C60" w:rsidRPr="00AB1005" w:rsidRDefault="00686C60" w:rsidP="005969A7">
      <w:pPr>
        <w:pStyle w:val="TextdeldocumentMP"/>
      </w:pPr>
      <w:r>
        <w:t>2.1 Identifica els principals reptes ambientals i socials.</w:t>
      </w:r>
    </w:p>
    <w:p w14:paraId="102513FA" w14:textId="77777777" w:rsidR="00686C60" w:rsidRPr="00AB1005" w:rsidRDefault="00686C60" w:rsidP="005969A7">
      <w:pPr>
        <w:pStyle w:val="TextdeldocumentMP"/>
      </w:pPr>
      <w:r>
        <w:t>2.2 Relaciona els reptes ambientals i socials amb el desenvolupament de l'activitat econòmica.</w:t>
      </w:r>
    </w:p>
    <w:p w14:paraId="797C1E2E" w14:textId="77777777" w:rsidR="00686C60" w:rsidRPr="00AB1005" w:rsidRDefault="00686C60" w:rsidP="005969A7">
      <w:pPr>
        <w:pStyle w:val="TextdeldocumentMP"/>
      </w:pPr>
      <w:r>
        <w:t>2.3 Analitza l'efecte dels impactes ambientals i socials sobre les persones i els sectors productius.</w:t>
      </w:r>
    </w:p>
    <w:p w14:paraId="299ECC0A" w14:textId="77777777" w:rsidR="00686C60" w:rsidRPr="00AB1005" w:rsidRDefault="00686C60" w:rsidP="005969A7">
      <w:pPr>
        <w:pStyle w:val="TextdeldocumentMP"/>
      </w:pPr>
      <w:r>
        <w:t>2.4 Identifica les mesures i accions encaminades a minimitzar els impactes ambientals i socials.</w:t>
      </w:r>
    </w:p>
    <w:p w14:paraId="4C0662E4" w14:textId="77777777" w:rsidR="00686C60" w:rsidRDefault="00686C60" w:rsidP="005969A7">
      <w:pPr>
        <w:pStyle w:val="TextdeldocumentMP"/>
      </w:pPr>
      <w:r>
        <w:t>2.5 Analitza la importància d'establir aliances i treballar de manera transversal i coordinada per a abordar amb èxit els reptes ambientals i socials.</w:t>
      </w:r>
    </w:p>
    <w:p w14:paraId="2C0C94B4" w14:textId="77777777" w:rsidR="00686C60" w:rsidRPr="005C303B" w:rsidRDefault="00686C60" w:rsidP="00912DC0">
      <w:pPr>
        <w:pStyle w:val="Ttol3UF"/>
        <w:numPr>
          <w:ilvl w:val="0"/>
          <w:numId w:val="130"/>
        </w:numPr>
        <w:ind w:left="0" w:firstLine="0"/>
      </w:pPr>
      <w:r w:rsidRPr="005C303B">
        <w:lastRenderedPageBreak/>
        <w:t>Estableix l'aplicació de criteris de sostenibilitat en l'acompliment professional i personal, identificant els elements necessaris.</w:t>
      </w:r>
    </w:p>
    <w:p w14:paraId="79B188FD" w14:textId="77777777" w:rsidR="00686C60" w:rsidRPr="00C26C55" w:rsidRDefault="00686C60" w:rsidP="005969A7">
      <w:pPr>
        <w:pStyle w:val="TextdeldocumentMP"/>
        <w:spacing w:before="120"/>
        <w:contextualSpacing w:val="0"/>
      </w:pPr>
      <w:r>
        <w:t>Criteris d’avaluació</w:t>
      </w:r>
    </w:p>
    <w:p w14:paraId="2AE15CAE" w14:textId="77777777" w:rsidR="00686C60" w:rsidRPr="00AB1005" w:rsidRDefault="00686C60" w:rsidP="005969A7">
      <w:pPr>
        <w:pStyle w:val="TextdeldocumentMP"/>
      </w:pPr>
      <w:r>
        <w:t xml:space="preserve">3.1 </w:t>
      </w:r>
      <w:r w:rsidRPr="00AB1005">
        <w:t>Identifica els ODS més rellevants per a l'activitat professional que realitza.</w:t>
      </w:r>
    </w:p>
    <w:p w14:paraId="22AD41F9" w14:textId="77777777" w:rsidR="00686C60" w:rsidRPr="00AB1005" w:rsidRDefault="00686C60" w:rsidP="005969A7">
      <w:pPr>
        <w:pStyle w:val="TextdeldocumentMP"/>
      </w:pPr>
      <w:r>
        <w:t xml:space="preserve">3.2 </w:t>
      </w:r>
      <w:r w:rsidRPr="00AB1005">
        <w:t>Analitza els riscos i oportunitats que representen els ODS.</w:t>
      </w:r>
    </w:p>
    <w:p w14:paraId="6BC8C139" w14:textId="77777777" w:rsidR="00686C60" w:rsidRPr="00AB1005" w:rsidRDefault="00686C60" w:rsidP="005969A7">
      <w:pPr>
        <w:pStyle w:val="TextdeldocumentMP"/>
      </w:pPr>
      <w:r>
        <w:t xml:space="preserve">3.3 </w:t>
      </w:r>
      <w:r w:rsidRPr="00AB1005">
        <w:t>Identifica les accions necessàries per atendre alguns dels reptes ambientals i socials des de l'activitat professional i l'entorn personal.</w:t>
      </w:r>
    </w:p>
    <w:p w14:paraId="0FA9AAC3" w14:textId="77777777" w:rsidR="00686C60" w:rsidRPr="005C303B" w:rsidRDefault="00686C60" w:rsidP="00912DC0">
      <w:pPr>
        <w:pStyle w:val="Ttol3UF"/>
        <w:numPr>
          <w:ilvl w:val="0"/>
          <w:numId w:val="130"/>
        </w:numPr>
        <w:ind w:left="0" w:firstLine="0"/>
      </w:pPr>
      <w:r w:rsidRPr="005C303B">
        <w:t xml:space="preserve">Proposa productes i serveis responsables tenint en compte els principis de l’economia circular. </w:t>
      </w:r>
    </w:p>
    <w:p w14:paraId="7B08A279" w14:textId="77777777" w:rsidR="00686C60" w:rsidRDefault="00686C60" w:rsidP="005969A7">
      <w:pPr>
        <w:pStyle w:val="TextdeldocumentMP"/>
        <w:spacing w:before="120"/>
        <w:contextualSpacing w:val="0"/>
      </w:pPr>
      <w:r>
        <w:t>Criteris d’avaluació</w:t>
      </w:r>
    </w:p>
    <w:p w14:paraId="154DFF89" w14:textId="77777777" w:rsidR="00686C60" w:rsidRPr="00AB1005" w:rsidRDefault="00686C60" w:rsidP="005969A7">
      <w:pPr>
        <w:pStyle w:val="TextdeldocumentMP"/>
      </w:pPr>
      <w:r>
        <w:t xml:space="preserve">4.1 </w:t>
      </w:r>
      <w:r w:rsidRPr="00AB1005">
        <w:t>Caracteritza el model de producció i consum actual.</w:t>
      </w:r>
    </w:p>
    <w:p w14:paraId="6C50DCBF" w14:textId="77777777" w:rsidR="00686C60" w:rsidRPr="00AB1005" w:rsidRDefault="00686C60" w:rsidP="005969A7">
      <w:pPr>
        <w:pStyle w:val="TextdeldocumentMP"/>
      </w:pPr>
      <w:r>
        <w:t xml:space="preserve">4.2 </w:t>
      </w:r>
      <w:r w:rsidRPr="00AB1005">
        <w:t>Identifica els principis de l'economia verda i circular.</w:t>
      </w:r>
    </w:p>
    <w:p w14:paraId="75316B24" w14:textId="77777777" w:rsidR="00686C60" w:rsidRPr="00AB1005" w:rsidRDefault="00686C60" w:rsidP="005969A7">
      <w:pPr>
        <w:pStyle w:val="TextdeldocumentMP"/>
      </w:pPr>
      <w:r>
        <w:t xml:space="preserve">4.3 </w:t>
      </w:r>
      <w:r w:rsidRPr="00AB1005">
        <w:t>Contrasta els beneficis de l'economia verda i circular enfront del model clàssic de producció.</w:t>
      </w:r>
    </w:p>
    <w:p w14:paraId="03E849AE" w14:textId="77777777" w:rsidR="00686C60" w:rsidRPr="00AB1005" w:rsidRDefault="00686C60" w:rsidP="005969A7">
      <w:pPr>
        <w:pStyle w:val="TextdeldocumentMP"/>
      </w:pPr>
      <w:r>
        <w:t xml:space="preserve">4.4 </w:t>
      </w:r>
      <w:r w:rsidRPr="00AB1005">
        <w:t>Aplica principis d'ecodisseny.</w:t>
      </w:r>
    </w:p>
    <w:p w14:paraId="015F4699" w14:textId="77777777" w:rsidR="00686C60" w:rsidRPr="00AB1005" w:rsidRDefault="00686C60" w:rsidP="005969A7">
      <w:pPr>
        <w:pStyle w:val="TextdeldocumentMP"/>
      </w:pPr>
      <w:r>
        <w:t xml:space="preserve">4.5 </w:t>
      </w:r>
      <w:r w:rsidRPr="00AB1005">
        <w:t>Analitza el cicle de vida del producte.</w:t>
      </w:r>
    </w:p>
    <w:p w14:paraId="3F23F967" w14:textId="77777777" w:rsidR="00686C60" w:rsidRPr="00AB1005" w:rsidRDefault="00686C60" w:rsidP="005969A7">
      <w:pPr>
        <w:pStyle w:val="TextdeldocumentMP"/>
      </w:pPr>
      <w:r>
        <w:t xml:space="preserve">4.6 </w:t>
      </w:r>
      <w:r w:rsidRPr="00AB1005">
        <w:t>Identifica els processos de producció i els criteris de sostenibilitat aplicats.</w:t>
      </w:r>
    </w:p>
    <w:p w14:paraId="6223C97F" w14:textId="77777777" w:rsidR="00686C60" w:rsidRPr="005C303B" w:rsidRDefault="00686C60" w:rsidP="00912DC0">
      <w:pPr>
        <w:pStyle w:val="Ttol3UF"/>
        <w:numPr>
          <w:ilvl w:val="0"/>
          <w:numId w:val="130"/>
        </w:numPr>
        <w:ind w:left="0" w:firstLine="0"/>
      </w:pPr>
      <w:r w:rsidRPr="005C303B">
        <w:t>Realitza activitats sostenibles minimitzant l'impacte de les mateixes en el medi ambient.</w:t>
      </w:r>
    </w:p>
    <w:p w14:paraId="11F5F3B7" w14:textId="77777777" w:rsidR="00686C60" w:rsidRPr="00C451A3" w:rsidRDefault="00686C60" w:rsidP="005969A7">
      <w:pPr>
        <w:pStyle w:val="TextdeldocumentMP"/>
        <w:spacing w:before="120"/>
        <w:contextualSpacing w:val="0"/>
      </w:pPr>
      <w:r>
        <w:t>Criteris d’avaluació</w:t>
      </w:r>
    </w:p>
    <w:p w14:paraId="23938082" w14:textId="77777777" w:rsidR="00686C60" w:rsidRPr="00AB1005" w:rsidRDefault="00686C60" w:rsidP="005969A7">
      <w:pPr>
        <w:pStyle w:val="TextdeldocumentMP"/>
      </w:pPr>
      <w:r>
        <w:t xml:space="preserve">5.1 </w:t>
      </w:r>
      <w:r w:rsidRPr="00AB1005">
        <w:t>Caracteritza el model de producció i consum actual.</w:t>
      </w:r>
    </w:p>
    <w:p w14:paraId="6CB5CA93" w14:textId="77777777" w:rsidR="00686C60" w:rsidRPr="00AB1005" w:rsidRDefault="00686C60" w:rsidP="005969A7">
      <w:pPr>
        <w:pStyle w:val="TextdeldocumentMP"/>
      </w:pPr>
      <w:r>
        <w:t xml:space="preserve">5.2 </w:t>
      </w:r>
      <w:r w:rsidRPr="00AB1005">
        <w:t>Identifica els principis de l'economia verda i circular.</w:t>
      </w:r>
    </w:p>
    <w:p w14:paraId="152950F5" w14:textId="77777777" w:rsidR="00686C60" w:rsidRPr="00AB1005" w:rsidRDefault="00686C60" w:rsidP="005969A7">
      <w:pPr>
        <w:pStyle w:val="TextdeldocumentMP"/>
      </w:pPr>
      <w:r>
        <w:t xml:space="preserve">5.3 </w:t>
      </w:r>
      <w:r w:rsidRPr="00AB1005">
        <w:t>Contrasta els beneficis de l'economia verda i circular enfront del model clàssic de producció.</w:t>
      </w:r>
    </w:p>
    <w:p w14:paraId="6D137BAD" w14:textId="77777777" w:rsidR="00686C60" w:rsidRPr="00AB1005" w:rsidRDefault="00686C60" w:rsidP="005969A7">
      <w:pPr>
        <w:pStyle w:val="TextdeldocumentMP"/>
      </w:pPr>
      <w:r>
        <w:t xml:space="preserve">5.4 </w:t>
      </w:r>
      <w:r w:rsidRPr="00AB1005">
        <w:t>Avalua l'impacte de les activitats personals i professionals.</w:t>
      </w:r>
    </w:p>
    <w:p w14:paraId="1F7C904A" w14:textId="77777777" w:rsidR="00686C60" w:rsidRPr="00AB1005" w:rsidRDefault="00686C60" w:rsidP="005969A7">
      <w:pPr>
        <w:pStyle w:val="TextdeldocumentMP"/>
      </w:pPr>
      <w:r>
        <w:t xml:space="preserve">5.5 </w:t>
      </w:r>
      <w:r w:rsidRPr="00AB1005">
        <w:t>Aplica principis d'ecodisseny.</w:t>
      </w:r>
    </w:p>
    <w:p w14:paraId="08B824DA" w14:textId="77777777" w:rsidR="00686C60" w:rsidRPr="00AB1005" w:rsidRDefault="00686C60" w:rsidP="005969A7">
      <w:pPr>
        <w:pStyle w:val="TextdeldocumentMP"/>
      </w:pPr>
      <w:r>
        <w:t xml:space="preserve">5.6 </w:t>
      </w:r>
      <w:r w:rsidRPr="00AB1005">
        <w:t>Aplica estratègies sostenibles.</w:t>
      </w:r>
    </w:p>
    <w:p w14:paraId="1B6A7AFE" w14:textId="77777777" w:rsidR="00686C60" w:rsidRPr="00AB1005" w:rsidRDefault="00686C60" w:rsidP="005969A7">
      <w:pPr>
        <w:pStyle w:val="TextdeldocumentMP"/>
      </w:pPr>
      <w:r>
        <w:t xml:space="preserve">5.7 </w:t>
      </w:r>
      <w:r w:rsidRPr="00AB1005">
        <w:t>Analitza el cicle de vida del producte.</w:t>
      </w:r>
    </w:p>
    <w:p w14:paraId="5EFD13CD" w14:textId="77777777" w:rsidR="00686C60" w:rsidRPr="00AB1005" w:rsidRDefault="00686C60" w:rsidP="005969A7">
      <w:pPr>
        <w:pStyle w:val="TextdeldocumentMP"/>
      </w:pPr>
      <w:r>
        <w:t xml:space="preserve">5.8 </w:t>
      </w:r>
      <w:r w:rsidRPr="00AB1005">
        <w:t>Identifica els processos de producció i els criteris de sostenibilitat aplicats.</w:t>
      </w:r>
    </w:p>
    <w:p w14:paraId="2DED7BC9" w14:textId="77777777" w:rsidR="00686C60" w:rsidRDefault="00686C60" w:rsidP="005969A7">
      <w:pPr>
        <w:pStyle w:val="TextdeldocumentMP"/>
      </w:pPr>
      <w:r>
        <w:t xml:space="preserve">5.9 </w:t>
      </w:r>
      <w:r w:rsidRPr="00AB1005">
        <w:t>Aplica la normativa ambiental.</w:t>
      </w:r>
    </w:p>
    <w:p w14:paraId="0AB29F78" w14:textId="77777777" w:rsidR="00686C60" w:rsidRPr="005C303B" w:rsidRDefault="00686C60" w:rsidP="00912DC0">
      <w:pPr>
        <w:pStyle w:val="Ttol3UF"/>
        <w:numPr>
          <w:ilvl w:val="0"/>
          <w:numId w:val="130"/>
        </w:numPr>
        <w:ind w:left="0" w:firstLine="0"/>
      </w:pPr>
      <w:r w:rsidRPr="005C303B">
        <w:t>Analitza un pla de sostenibilitat d'una empresa del sector, identificant els seus grups d'interès, els aspectes ASG materials i justificant accions per a la seva gestió i mesurament.</w:t>
      </w:r>
    </w:p>
    <w:p w14:paraId="019C8315" w14:textId="77777777" w:rsidR="00686C60" w:rsidRPr="00C451A3" w:rsidRDefault="00686C60" w:rsidP="005969A7">
      <w:pPr>
        <w:pStyle w:val="TextdeldocumentMP"/>
        <w:spacing w:before="120"/>
        <w:contextualSpacing w:val="0"/>
      </w:pPr>
      <w:r>
        <w:t>Criteris d’avaluació</w:t>
      </w:r>
    </w:p>
    <w:p w14:paraId="6C5D70DA" w14:textId="77777777" w:rsidR="00686C60" w:rsidRPr="00AB1005" w:rsidRDefault="00686C60" w:rsidP="005969A7">
      <w:pPr>
        <w:pStyle w:val="TextdeldocumentMP"/>
      </w:pPr>
      <w:r>
        <w:t xml:space="preserve">6.1 </w:t>
      </w:r>
      <w:r w:rsidRPr="00AB1005">
        <w:t>Identifica els principals grups d'interès de l'empresa.</w:t>
      </w:r>
    </w:p>
    <w:p w14:paraId="57BF4C30" w14:textId="77777777" w:rsidR="00686C60" w:rsidRPr="00AB1005" w:rsidRDefault="00686C60" w:rsidP="005969A7">
      <w:pPr>
        <w:pStyle w:val="TextdeldocumentMP"/>
      </w:pPr>
      <w:r>
        <w:t xml:space="preserve">6.2 </w:t>
      </w:r>
      <w:r w:rsidRPr="00AB1005">
        <w:t>Analitza els aspectes ASG materials, les expectatives dels grups d'interès i la importància dels aspectes ASG en relació amb els objectius empresarials.</w:t>
      </w:r>
    </w:p>
    <w:p w14:paraId="60DAAF84" w14:textId="77777777" w:rsidR="00686C60" w:rsidRPr="00AB1005" w:rsidRDefault="00686C60" w:rsidP="005969A7">
      <w:pPr>
        <w:pStyle w:val="TextdeldocumentMP"/>
      </w:pPr>
      <w:r>
        <w:t xml:space="preserve">6.3 </w:t>
      </w:r>
      <w:r w:rsidRPr="00AB1005">
        <w:t>Defineix accions encaminades a minimitzar els impactes negatius i aprofitar les oportunitats que plantegen els principals aspectes ASG identificats.</w:t>
      </w:r>
    </w:p>
    <w:p w14:paraId="408C523D" w14:textId="77777777" w:rsidR="00686C60" w:rsidRPr="00AB1005" w:rsidRDefault="00686C60" w:rsidP="005969A7">
      <w:pPr>
        <w:pStyle w:val="TextdeldocumentMP"/>
      </w:pPr>
      <w:r>
        <w:lastRenderedPageBreak/>
        <w:t>6.4 D</w:t>
      </w:r>
      <w:r w:rsidRPr="00AB1005">
        <w:t>etermina les mètriques d'avaluació de l'acompliment de l'empresa d'acord amb els estàndards de sostenibilitat més àmpliament utilitzats.</w:t>
      </w:r>
    </w:p>
    <w:p w14:paraId="623BCE97" w14:textId="77777777" w:rsidR="00686C60" w:rsidRPr="00AB1005" w:rsidRDefault="00686C60" w:rsidP="005969A7">
      <w:pPr>
        <w:pStyle w:val="TextdeldocumentMP"/>
      </w:pPr>
      <w:r>
        <w:t xml:space="preserve">6.5 </w:t>
      </w:r>
      <w:r w:rsidRPr="00AB1005">
        <w:t>Elabora un informe de sostenibilitat amb el pla i els indicadors proposats.</w:t>
      </w:r>
    </w:p>
    <w:p w14:paraId="2B716E4B" w14:textId="77777777" w:rsidR="00686C60" w:rsidRDefault="00686C60" w:rsidP="005969A7">
      <w:pPr>
        <w:spacing w:after="0" w:line="240" w:lineRule="auto"/>
      </w:pPr>
    </w:p>
    <w:p w14:paraId="1D661BC4" w14:textId="3A891AB1" w:rsidR="005969A7" w:rsidRDefault="00686C60" w:rsidP="005969A7">
      <w:pPr>
        <w:pStyle w:val="TextdeldocumentMP"/>
        <w:spacing w:before="120"/>
        <w:contextualSpacing w:val="0"/>
      </w:pPr>
      <w:r>
        <w:t>Continguts (orientatius)</w:t>
      </w:r>
    </w:p>
    <w:p w14:paraId="38D1DAD5" w14:textId="77777777" w:rsidR="005969A7" w:rsidRDefault="005969A7" w:rsidP="005969A7">
      <w:pPr>
        <w:pStyle w:val="TextdeldocumentMP"/>
        <w:spacing w:before="120"/>
        <w:contextualSpacing w:val="0"/>
      </w:pPr>
    </w:p>
    <w:p w14:paraId="6FD3B571" w14:textId="77777777" w:rsidR="00686C60" w:rsidRPr="00EF0B38" w:rsidRDefault="00686C60" w:rsidP="005969A7">
      <w:pPr>
        <w:pStyle w:val="TextdeldocumentMP"/>
      </w:pPr>
      <w:r>
        <w:t xml:space="preserve">1. </w:t>
      </w:r>
      <w:r w:rsidRPr="00EF0B38">
        <w:t>Fonaments de la Sostenibilitat i Desafiaments Globals</w:t>
      </w:r>
      <w:r>
        <w:t>:</w:t>
      </w:r>
    </w:p>
    <w:p w14:paraId="27E49F2C" w14:textId="77777777" w:rsidR="00686C60" w:rsidRPr="009B150A" w:rsidRDefault="00686C60" w:rsidP="005969A7">
      <w:pPr>
        <w:pStyle w:val="TextdeldocumentMP"/>
      </w:pPr>
      <w:r w:rsidRPr="009B150A">
        <w:t xml:space="preserve">1.1 Definició i evolució del concepte de sostenibilitat. </w:t>
      </w:r>
    </w:p>
    <w:p w14:paraId="08BB1CDA" w14:textId="77777777" w:rsidR="00686C60" w:rsidRPr="009B150A" w:rsidRDefault="00686C60" w:rsidP="005969A7">
      <w:pPr>
        <w:pStyle w:val="TextdeldocumentMP"/>
      </w:pPr>
      <w:r w:rsidRPr="009B150A">
        <w:t>1.2 Revisió del m</w:t>
      </w:r>
      <w:r>
        <w:t>arc normatiu i regulador</w:t>
      </w:r>
      <w:r w:rsidRPr="009B150A">
        <w:t xml:space="preserve"> en sostenibilitat a nivell local i internacional. Anàlisi de mètriques.</w:t>
      </w:r>
    </w:p>
    <w:p w14:paraId="0D4E7DB6" w14:textId="77777777" w:rsidR="00686C60" w:rsidRPr="009B150A" w:rsidRDefault="00686C60" w:rsidP="005969A7">
      <w:pPr>
        <w:pStyle w:val="TextdeldocumentMP"/>
      </w:pPr>
      <w:r w:rsidRPr="009B150A">
        <w:t>1.3 Canvi climàtic, protecció dels ecosistemes, equitat social.</w:t>
      </w:r>
    </w:p>
    <w:p w14:paraId="17397088" w14:textId="77777777" w:rsidR="00686C60" w:rsidRPr="009B150A" w:rsidRDefault="00686C60" w:rsidP="005969A7">
      <w:pPr>
        <w:pStyle w:val="TextdeldocumentMP"/>
      </w:pPr>
      <w:r w:rsidRPr="009B150A">
        <w:t>1.4 Marc universal i els Objectius de Desenvolupament Sostenible (ODS) dins de l’Agenda 2030</w:t>
      </w:r>
      <w:r>
        <w:t>.</w:t>
      </w:r>
    </w:p>
    <w:p w14:paraId="119EDAD7" w14:textId="77777777" w:rsidR="00686C60" w:rsidRDefault="00686C60" w:rsidP="005969A7">
      <w:pPr>
        <w:pStyle w:val="TextdeldocumentMP"/>
      </w:pPr>
      <w:r w:rsidRPr="009B150A">
        <w:t>1.5 Concepte i aplicació de la gestió ASG.</w:t>
      </w:r>
    </w:p>
    <w:p w14:paraId="163E1DE2" w14:textId="77777777" w:rsidR="00686C60" w:rsidRDefault="00686C60" w:rsidP="005969A7">
      <w:pPr>
        <w:pStyle w:val="TextdeldocumentMP"/>
      </w:pPr>
    </w:p>
    <w:p w14:paraId="680D2E48" w14:textId="77777777" w:rsidR="00686C60" w:rsidRPr="00EF0B38" w:rsidRDefault="00686C60" w:rsidP="005969A7">
      <w:pPr>
        <w:pStyle w:val="TextdeldocumentMP"/>
      </w:pPr>
      <w:r>
        <w:t>2. Reptes ambientals i socials:</w:t>
      </w:r>
    </w:p>
    <w:p w14:paraId="5CB56F6C" w14:textId="77777777" w:rsidR="00686C60" w:rsidRPr="00C74957" w:rsidRDefault="00686C60" w:rsidP="005969A7">
      <w:pPr>
        <w:pStyle w:val="TextdeldocumentMP"/>
      </w:pPr>
      <w:r>
        <w:t xml:space="preserve">2.1 </w:t>
      </w:r>
      <w:r w:rsidRPr="00C74957">
        <w:t>Identificació dels impactes socials, ambientals i econòmics del sector en les seves parts interessades.</w:t>
      </w:r>
    </w:p>
    <w:p w14:paraId="37807852" w14:textId="77777777" w:rsidR="00686C60" w:rsidRPr="00C74957" w:rsidRDefault="00686C60" w:rsidP="005969A7">
      <w:pPr>
        <w:pStyle w:val="TextdeldocumentMP"/>
      </w:pPr>
      <w:r>
        <w:t xml:space="preserve">2.2 </w:t>
      </w:r>
      <w:r w:rsidRPr="00C74957">
        <w:t>Anàlisi dels reptes ambientals i socials relacionats amb l’activitat econòmica.</w:t>
      </w:r>
    </w:p>
    <w:p w14:paraId="5694C5D1" w14:textId="77777777" w:rsidR="00686C60" w:rsidRPr="00C74957" w:rsidRDefault="00686C60" w:rsidP="005969A7">
      <w:pPr>
        <w:pStyle w:val="TextdeldocumentMP"/>
      </w:pPr>
      <w:r>
        <w:t xml:space="preserve">2.3 </w:t>
      </w:r>
      <w:r w:rsidRPr="00C74957">
        <w:t>Economia circular i gestió de compromisos socials a l’empresa.</w:t>
      </w:r>
    </w:p>
    <w:p w14:paraId="2475CF93" w14:textId="77777777" w:rsidR="00686C60" w:rsidRPr="00EF0B38" w:rsidRDefault="00686C60" w:rsidP="005969A7">
      <w:pPr>
        <w:pStyle w:val="TextdeldocumentMP"/>
      </w:pPr>
      <w:r>
        <w:t xml:space="preserve">2.4 </w:t>
      </w:r>
      <w:r w:rsidRPr="00C74957">
        <w:t>Aliances i sinè</w:t>
      </w:r>
      <w:r>
        <w:t>rgies públic</w:t>
      </w:r>
      <w:r w:rsidRPr="00C74957">
        <w:t>-privades per a l'assoliment dels reptes ambientals i socials.</w:t>
      </w:r>
    </w:p>
    <w:p w14:paraId="56A8FC6A" w14:textId="77777777" w:rsidR="00686C60" w:rsidRDefault="00686C60" w:rsidP="005969A7">
      <w:pPr>
        <w:pStyle w:val="TextdeldocumentMP"/>
      </w:pPr>
    </w:p>
    <w:p w14:paraId="2BE84953" w14:textId="77777777" w:rsidR="00686C60" w:rsidRDefault="00686C60" w:rsidP="005969A7">
      <w:pPr>
        <w:pStyle w:val="TextdeldocumentMP"/>
      </w:pPr>
      <w:r>
        <w:t>3. Objectius de Desenvolupament Sostenible (ODS):</w:t>
      </w:r>
    </w:p>
    <w:p w14:paraId="0951AE54" w14:textId="77777777" w:rsidR="00686C60" w:rsidRDefault="00686C60" w:rsidP="005969A7">
      <w:pPr>
        <w:pStyle w:val="TextdeldocumentMP"/>
      </w:pPr>
      <w:r>
        <w:t xml:space="preserve">3.1 </w:t>
      </w:r>
      <w:r w:rsidRPr="00C74957">
        <w:t>Identificació dels ODS més rellevants en cada sector productiu</w:t>
      </w:r>
      <w:r>
        <w:t xml:space="preserve">. </w:t>
      </w:r>
    </w:p>
    <w:p w14:paraId="1D997055" w14:textId="77777777" w:rsidR="00686C60" w:rsidRDefault="00686C60" w:rsidP="005969A7">
      <w:pPr>
        <w:pStyle w:val="TextdeldocumentMP"/>
      </w:pPr>
      <w:r>
        <w:t xml:space="preserve">3.2 </w:t>
      </w:r>
      <w:r w:rsidRPr="00C74957">
        <w:t>Principals riscos i oportunitats associats als ODS.</w:t>
      </w:r>
    </w:p>
    <w:p w14:paraId="22773FFA" w14:textId="59969C3E" w:rsidR="00686C60" w:rsidRDefault="00686C60" w:rsidP="005969A7">
      <w:pPr>
        <w:pStyle w:val="TextdeldocumentMP"/>
      </w:pPr>
      <w:r>
        <w:t xml:space="preserve">3.3 </w:t>
      </w:r>
      <w:r w:rsidRPr="00C74957">
        <w:t>Mesures orientades a enfortir els aspectes de sostenibilitat i la contribució de les actituds personals en la consecució dels ODS.</w:t>
      </w:r>
    </w:p>
    <w:p w14:paraId="01F4D730" w14:textId="77777777" w:rsidR="005969A7" w:rsidRDefault="005969A7" w:rsidP="005969A7">
      <w:pPr>
        <w:pStyle w:val="TextdeldocumentMP"/>
      </w:pPr>
    </w:p>
    <w:p w14:paraId="53DE1E27" w14:textId="77777777" w:rsidR="00686C60" w:rsidRDefault="00686C60" w:rsidP="005969A7">
      <w:pPr>
        <w:pStyle w:val="TextdeldocumentMP"/>
      </w:pPr>
      <w:r>
        <w:t>4. Producció de béns i serveis:</w:t>
      </w:r>
    </w:p>
    <w:p w14:paraId="0B37B130" w14:textId="77777777" w:rsidR="00686C60" w:rsidRDefault="00686C60" w:rsidP="005969A7">
      <w:pPr>
        <w:pStyle w:val="TextdeldocumentMP"/>
      </w:pPr>
      <w:r>
        <w:t xml:space="preserve">4.1 </w:t>
      </w:r>
      <w:r w:rsidRPr="00C74957">
        <w:t>Pla d’acció i models de negoci basats en l’economia verda i circular per la producció de béns i/o serveis.</w:t>
      </w:r>
    </w:p>
    <w:p w14:paraId="72952AF1" w14:textId="77777777" w:rsidR="00686C60" w:rsidRDefault="00686C60" w:rsidP="005969A7">
      <w:pPr>
        <w:pStyle w:val="TextdeldocumentMP"/>
      </w:pPr>
      <w:r>
        <w:t xml:space="preserve">4.2 </w:t>
      </w:r>
      <w:r w:rsidRPr="00C74957">
        <w:t>Principis de l'ecodisseny i la certificació ASG per la producció de béns i/o serveis</w:t>
      </w:r>
      <w:r>
        <w:t>.</w:t>
      </w:r>
    </w:p>
    <w:p w14:paraId="5F9D5BB5" w14:textId="45ECC529" w:rsidR="00686C60" w:rsidRDefault="00686C60" w:rsidP="005969A7">
      <w:pPr>
        <w:pStyle w:val="TextdeldocumentMP"/>
      </w:pPr>
      <w:r>
        <w:t xml:space="preserve">4.3 </w:t>
      </w:r>
      <w:r w:rsidRPr="00C74957">
        <w:t>Integració de la sostenibilitat en l’estratègia empresarial per a la producció de béns i serveis.</w:t>
      </w:r>
    </w:p>
    <w:p w14:paraId="2754A11E" w14:textId="77777777" w:rsidR="005969A7" w:rsidRDefault="005969A7" w:rsidP="005969A7">
      <w:pPr>
        <w:pStyle w:val="TextdeldocumentMP"/>
      </w:pPr>
    </w:p>
    <w:p w14:paraId="32D407D8" w14:textId="77777777" w:rsidR="00686C60" w:rsidRPr="00EF0B38" w:rsidRDefault="00686C60" w:rsidP="005969A7">
      <w:pPr>
        <w:pStyle w:val="TextdeldocumentMP"/>
      </w:pPr>
      <w:r>
        <w:t>5. Activitats sostenibles:</w:t>
      </w:r>
    </w:p>
    <w:p w14:paraId="0B3DC230" w14:textId="77777777" w:rsidR="00686C60" w:rsidRPr="00C74957" w:rsidRDefault="00686C60" w:rsidP="005969A7">
      <w:pPr>
        <w:pStyle w:val="TextdeldocumentMP"/>
      </w:pPr>
      <w:r>
        <w:t>5.1</w:t>
      </w:r>
      <w:r w:rsidRPr="00C74957">
        <w:t xml:space="preserve"> Pla d’acció i models de negoci basats en l’economia verda i circular per la creació d’activitats sostenibles.</w:t>
      </w:r>
    </w:p>
    <w:p w14:paraId="5B4F614F" w14:textId="77777777" w:rsidR="00686C60" w:rsidRPr="00C74957" w:rsidRDefault="00686C60" w:rsidP="005969A7">
      <w:pPr>
        <w:pStyle w:val="TextdeldocumentMP"/>
      </w:pPr>
      <w:r>
        <w:t>5.2</w:t>
      </w:r>
      <w:r w:rsidRPr="00C74957">
        <w:t xml:space="preserve"> Principis de l'ecodisseny i la certificació ASG per la creació d’activitats sostenibles.</w:t>
      </w:r>
    </w:p>
    <w:p w14:paraId="0F55048B" w14:textId="77777777" w:rsidR="00686C60" w:rsidRPr="00C74957" w:rsidRDefault="00686C60" w:rsidP="005969A7">
      <w:pPr>
        <w:pStyle w:val="TextdeldocumentMP"/>
      </w:pPr>
      <w:r>
        <w:t>5.3</w:t>
      </w:r>
      <w:r w:rsidRPr="00C74957">
        <w:t xml:space="preserve"> Integració de la sostenibilitat per la creació d’activitats sostenibles en l’estratègia empresarial tot considerant normativa ambiental.</w:t>
      </w:r>
    </w:p>
    <w:p w14:paraId="4B9C111A" w14:textId="094C8E05" w:rsidR="00686C60" w:rsidRDefault="00686C60" w:rsidP="005969A7">
      <w:pPr>
        <w:pStyle w:val="TextdeldocumentMP"/>
      </w:pPr>
      <w:r>
        <w:lastRenderedPageBreak/>
        <w:t>5.4</w:t>
      </w:r>
      <w:r w:rsidRPr="00C74957">
        <w:t xml:space="preserve"> Comparativa de l'economia verda i circular front el model clàssic en la creació d’activitats sostenibles.</w:t>
      </w:r>
    </w:p>
    <w:p w14:paraId="58F1034C" w14:textId="77777777" w:rsidR="005969A7" w:rsidRDefault="005969A7" w:rsidP="005969A7">
      <w:pPr>
        <w:pStyle w:val="TextdeldocumentMP"/>
      </w:pPr>
    </w:p>
    <w:p w14:paraId="3D48ECA9" w14:textId="77777777" w:rsidR="00686C60" w:rsidRPr="00EF0B38" w:rsidRDefault="00686C60" w:rsidP="005969A7">
      <w:pPr>
        <w:pStyle w:val="TextdeldocumentMP"/>
      </w:pPr>
      <w:r>
        <w:t>6. Pla de sostenibilitat de l’empresa:</w:t>
      </w:r>
    </w:p>
    <w:p w14:paraId="31ABDD8C" w14:textId="77777777" w:rsidR="00686C60" w:rsidRPr="0001245C" w:rsidRDefault="00686C60" w:rsidP="005969A7">
      <w:pPr>
        <w:pStyle w:val="TextdeldocumentMP"/>
      </w:pPr>
      <w:r>
        <w:t>6.1 Elaboració d’un informe de sostenibilitat: grups d’interès, anàlisi dels aspectes materials ASG, accions per minimitzar impactes negatius i maximitzar les oportunitats, indicadors i mètriques d’avaluació.</w:t>
      </w:r>
    </w:p>
    <w:p w14:paraId="295F08A5" w14:textId="77777777" w:rsidR="00686C60" w:rsidRPr="00B575E1" w:rsidRDefault="00686C60" w:rsidP="005969A7">
      <w:pPr>
        <w:pStyle w:val="Ttol2MP"/>
      </w:pPr>
      <w:r w:rsidRPr="00B575E1">
        <w:t>1709. Itinerari personal per a l'ocupabilitat I</w:t>
      </w:r>
    </w:p>
    <w:p w14:paraId="3DDB720A" w14:textId="77777777" w:rsidR="00686C60" w:rsidRPr="00B575E1" w:rsidRDefault="00686C60" w:rsidP="005969A7">
      <w:pPr>
        <w:pStyle w:val="TextdeldocumentMP"/>
        <w:rPr>
          <w:rFonts w:cs="Arial"/>
        </w:rPr>
      </w:pPr>
      <w:r w:rsidRPr="00B575E1">
        <w:rPr>
          <w:rFonts w:cs="Arial"/>
        </w:rPr>
        <w:t>Durada: 99 hores</w:t>
      </w:r>
    </w:p>
    <w:p w14:paraId="26B2CA24" w14:textId="77777777" w:rsidR="00686C60" w:rsidRPr="00B575E1" w:rsidRDefault="00686C60" w:rsidP="005969A7">
      <w:pPr>
        <w:pStyle w:val="TextdeldocumentMP"/>
        <w:rPr>
          <w:rFonts w:cs="Arial"/>
        </w:rPr>
      </w:pPr>
      <w:r w:rsidRPr="00B575E1">
        <w:rPr>
          <w:rFonts w:cs="Arial"/>
        </w:rPr>
        <w:t>Hores a realitzar en el centre educatiu: 99 hores</w:t>
      </w:r>
    </w:p>
    <w:p w14:paraId="34019F1F" w14:textId="77777777" w:rsidR="00686C60" w:rsidRDefault="00686C60" w:rsidP="005969A7">
      <w:pPr>
        <w:pStyle w:val="TextdeldocumentMP"/>
        <w:rPr>
          <w:rFonts w:cs="Arial"/>
        </w:rPr>
      </w:pPr>
      <w:r w:rsidRPr="00B575E1">
        <w:rPr>
          <w:rFonts w:cs="Arial"/>
        </w:rPr>
        <w:t xml:space="preserve">Equivalència en crèdits ECTS: 5 </w:t>
      </w:r>
    </w:p>
    <w:p w14:paraId="3D422C26" w14:textId="77777777" w:rsidR="00686C60" w:rsidRDefault="00686C60" w:rsidP="005969A7">
      <w:pPr>
        <w:pStyle w:val="TextdeldocumentMP"/>
        <w:rPr>
          <w:rFonts w:cs="Arial"/>
        </w:rPr>
      </w:pPr>
    </w:p>
    <w:p w14:paraId="2EA47703" w14:textId="77777777" w:rsidR="00686C60" w:rsidRPr="0098173F" w:rsidRDefault="00686C60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76767352" w14:textId="77777777" w:rsidR="00686C60" w:rsidRPr="00055E7A" w:rsidRDefault="00686C60" w:rsidP="00912DC0">
      <w:pPr>
        <w:pStyle w:val="Ttol3UF"/>
        <w:numPr>
          <w:ilvl w:val="0"/>
          <w:numId w:val="131"/>
        </w:numPr>
        <w:ind w:left="0" w:firstLine="0"/>
      </w:pPr>
      <w:r w:rsidRPr="00055E7A">
        <w:t>Distingeix les característiques del sector productiu i defineix els llocs de treball, relacionant-los amb les competències professionals expressades en el títol.</w:t>
      </w:r>
    </w:p>
    <w:p w14:paraId="39330AB3" w14:textId="77777777" w:rsidR="00686C60" w:rsidRPr="00B575E1" w:rsidRDefault="00686C60" w:rsidP="005969A7">
      <w:pPr>
        <w:pStyle w:val="TextdeldocumentMP"/>
        <w:spacing w:before="120"/>
        <w:contextualSpacing w:val="0"/>
        <w:rPr>
          <w:color w:val="000000"/>
          <w:sz w:val="24"/>
          <w:szCs w:val="24"/>
        </w:rPr>
      </w:pPr>
      <w:r w:rsidRPr="00B575E1">
        <w:t>Criteris</w:t>
      </w:r>
      <w:r w:rsidRPr="00B575E1">
        <w:rPr>
          <w:color w:val="000000"/>
          <w:sz w:val="24"/>
          <w:szCs w:val="24"/>
        </w:rPr>
        <w:t xml:space="preserve"> d’avaluació</w:t>
      </w:r>
    </w:p>
    <w:p w14:paraId="762E3CE1" w14:textId="77777777" w:rsidR="00686C60" w:rsidRPr="00B575E1" w:rsidRDefault="00686C60" w:rsidP="005969A7">
      <w:pPr>
        <w:pStyle w:val="TextdeldocumentMP"/>
      </w:pPr>
      <w:r w:rsidRPr="00B575E1">
        <w:t>1.1 Analitza les principals oportunitats d'ocupació i d'inserció laboral en el sector professional, identificant les possibilitats d'ocupació i analitzant els requeriments actuals per al perfil professional.</w:t>
      </w:r>
    </w:p>
    <w:p w14:paraId="66E28B5B" w14:textId="77777777" w:rsidR="00686C60" w:rsidRPr="00B575E1" w:rsidRDefault="00686C60" w:rsidP="005969A7">
      <w:pPr>
        <w:pStyle w:val="TextdeldocumentMP"/>
      </w:pPr>
      <w:r w:rsidRPr="00B575E1">
        <w:t>1.2 Compara els diferents requeriments exigits pel mercat laboral amb les exigències per al treball en la funció pública i els relaciona amb el sector privat.</w:t>
      </w:r>
    </w:p>
    <w:p w14:paraId="1C091992" w14:textId="77777777" w:rsidR="00686C60" w:rsidRPr="00B575E1" w:rsidRDefault="00686C60" w:rsidP="005969A7">
      <w:pPr>
        <w:pStyle w:val="TextdeldocumentMP"/>
      </w:pPr>
      <w:r w:rsidRPr="00B575E1">
        <w:t>1.3 Reflexiona sobre les actituds i aptituds requerides actualment per a l'activitat professional relacionades amb el títol, així com les competències personals i socials més rellevants per al sector, identificant la seva zona de desenvolupament pròxim.</w:t>
      </w:r>
    </w:p>
    <w:p w14:paraId="2426C504" w14:textId="77777777" w:rsidR="00686C60" w:rsidRPr="008729B8" w:rsidRDefault="00686C60" w:rsidP="00912DC0">
      <w:pPr>
        <w:pStyle w:val="Ttol3UF"/>
        <w:numPr>
          <w:ilvl w:val="0"/>
          <w:numId w:val="131"/>
        </w:numPr>
        <w:ind w:left="0" w:firstLine="0"/>
      </w:pPr>
      <w:r w:rsidRPr="00055E7A">
        <w:t>Assoleix les competències necessàries per a l'obtenció del títol de Tècnic Bàsic en Prevenció de Riscos Laborals.</w:t>
      </w:r>
    </w:p>
    <w:p w14:paraId="7E60EF29" w14:textId="77777777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Criteris d’avaluació</w:t>
      </w:r>
    </w:p>
    <w:p w14:paraId="67C3E763" w14:textId="77777777" w:rsidR="00686C60" w:rsidRPr="00B575E1" w:rsidRDefault="00686C60" w:rsidP="005969A7">
      <w:pPr>
        <w:pStyle w:val="TextdeldocumentMP"/>
      </w:pPr>
      <w:r w:rsidRPr="00B575E1">
        <w:t>2.1 Valora la importància de la cultura preventiva en tots els àmbits i activitats de l'empresa o organisme equiparat relacionant les condicions laborals amb la salut de la persona treballadora, identificant i classificant els factors de risc en l'activitat i els danys derivats, especialment les situacions de risc més habituals en els entorns de treball del sector professional relacionat amb el títol</w:t>
      </w:r>
    </w:p>
    <w:p w14:paraId="6190A598" w14:textId="77777777" w:rsidR="00686C60" w:rsidRPr="00B575E1" w:rsidRDefault="00686C60" w:rsidP="005969A7">
      <w:pPr>
        <w:pStyle w:val="TextdeldocumentMP"/>
      </w:pPr>
      <w:r w:rsidRPr="00B575E1">
        <w:t>2.2 Classifica i descriu els tipus de danys professionals, amb especial referència a accidents de treball i malalties professionals, relacionats amb el perfil professional del títol.</w:t>
      </w:r>
    </w:p>
    <w:p w14:paraId="052D8FE4" w14:textId="77777777" w:rsidR="00686C60" w:rsidRPr="00B575E1" w:rsidRDefault="00686C60" w:rsidP="005969A7">
      <w:pPr>
        <w:pStyle w:val="TextdeldocumentMP"/>
      </w:pPr>
      <w:r w:rsidRPr="00B575E1">
        <w:t>2.3 Determina l'avaluació de riscos en l'empresa o organisme equiparat i defineix les tècniques de prevenció i de protecció que s’han d'aplicar per a evitar els danys a l'origen i minimitzar les seves conseqüències.</w:t>
      </w:r>
    </w:p>
    <w:p w14:paraId="3FF5BEDF" w14:textId="77777777" w:rsidR="00686C60" w:rsidRPr="00B575E1" w:rsidRDefault="00686C60" w:rsidP="005969A7">
      <w:pPr>
        <w:pStyle w:val="TextdeldocumentMP"/>
      </w:pPr>
      <w:r w:rsidRPr="00B575E1">
        <w:t>2.4 Analitza els protocols d'actuació en cas d'emergència.</w:t>
      </w:r>
    </w:p>
    <w:p w14:paraId="51A84ED2" w14:textId="77777777" w:rsidR="00686C60" w:rsidRPr="00B575E1" w:rsidRDefault="00686C60" w:rsidP="005969A7">
      <w:pPr>
        <w:pStyle w:val="TextdeldocumentMP"/>
      </w:pPr>
      <w:r w:rsidRPr="00B575E1">
        <w:t xml:space="preserve">2.5 Determina els principals drets i deures en matèria de prevenció de riscos laborals. </w:t>
      </w:r>
    </w:p>
    <w:p w14:paraId="40E4B803" w14:textId="77777777" w:rsidR="00686C60" w:rsidRPr="00B575E1" w:rsidRDefault="00686C60" w:rsidP="005969A7">
      <w:pPr>
        <w:pStyle w:val="TextdeldocumentMP"/>
      </w:pPr>
      <w:r w:rsidRPr="00B575E1">
        <w:lastRenderedPageBreak/>
        <w:t>2.6 Classifica les diferents formes de gestió de la prevenció en l'empresa o organisme equiparat, en funció dels diferents criteris establerts en la normativa sobre prevenció de riscos laborals i determina les formes de representació de les persones treballadores en l'empresa o organisme equiparat en matèria de prevenció de riscos.</w:t>
      </w:r>
    </w:p>
    <w:p w14:paraId="2174303F" w14:textId="77777777" w:rsidR="00686C60" w:rsidRPr="00B575E1" w:rsidRDefault="00686C60" w:rsidP="005969A7">
      <w:pPr>
        <w:pStyle w:val="TextdeldocumentMP"/>
      </w:pPr>
      <w:r w:rsidRPr="00B575E1">
        <w:t>2.7 Valora la importància de l'existència d'un pla preventiu en l'empresa o organisme equiparat que inclogui la seqüenciació d'actuacions a realitzar en cas d'emergència i reflexiona sobre el seu contingut.</w:t>
      </w:r>
    </w:p>
    <w:p w14:paraId="016B9C9C" w14:textId="77777777" w:rsidR="00686C60" w:rsidRPr="00B575E1" w:rsidRDefault="00686C60" w:rsidP="005969A7">
      <w:pPr>
        <w:pStyle w:val="TextdeldocumentMP"/>
      </w:pPr>
      <w:r w:rsidRPr="00B575E1">
        <w:t>2.8 Determina els requisits i condicions per a la vigilància de la salut de la persona treballadora i la seva importància com a mesura de prevenció.</w:t>
      </w:r>
    </w:p>
    <w:p w14:paraId="1863B73C" w14:textId="77777777" w:rsidR="00686C60" w:rsidRPr="00B575E1" w:rsidRDefault="00686C60" w:rsidP="005969A7">
      <w:pPr>
        <w:pStyle w:val="TextdeldocumentMP"/>
      </w:pPr>
      <w:r w:rsidRPr="00B575E1">
        <w:t>2.9 Identifica les tècniques bàsiques de primers auxilis que s’han d’aplicar en el lloc de l'accident davant diferents tipus de danys i la composició i ús de la farmaciola.</w:t>
      </w:r>
    </w:p>
    <w:p w14:paraId="447932DE" w14:textId="77777777" w:rsidR="00686C60" w:rsidRPr="00B575E1" w:rsidRDefault="00686C60" w:rsidP="00912DC0">
      <w:pPr>
        <w:pStyle w:val="Ttol3UF"/>
        <w:numPr>
          <w:ilvl w:val="0"/>
          <w:numId w:val="131"/>
        </w:numPr>
        <w:ind w:left="0" w:firstLine="0"/>
      </w:pPr>
      <w:r w:rsidRPr="00B575E1">
        <w:t>Analitza les seves condicions laborals com a persona treballadora per compte d'altri, identificant-les en els principals tipus de canvis i vicissituds rellevants que es poden presentar en la relació laboral, en la normativa laboral i, especialment, en el conveni col·lectiu del sector.</w:t>
      </w:r>
    </w:p>
    <w:p w14:paraId="78A14B38" w14:textId="77777777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Criteris avaluació</w:t>
      </w:r>
    </w:p>
    <w:p w14:paraId="5ECFA053" w14:textId="77777777" w:rsidR="00686C60" w:rsidRPr="00B575E1" w:rsidRDefault="00686C60" w:rsidP="005969A7">
      <w:pPr>
        <w:pStyle w:val="TextdeldocumentMP"/>
      </w:pPr>
      <w:r w:rsidRPr="00B575E1">
        <w:t>3.1 Analitza els drets i obligacions derivats de la relació laboral, així com les condicions de treball pactades en un conveni col·lectiu aplicable al sector professional relacionat amb el títol.</w:t>
      </w:r>
    </w:p>
    <w:p w14:paraId="5E466917" w14:textId="77777777" w:rsidR="00686C60" w:rsidRPr="00B575E1" w:rsidRDefault="00686C60" w:rsidP="005969A7">
      <w:pPr>
        <w:pStyle w:val="TextdeldocumentMP"/>
      </w:pPr>
      <w:r w:rsidRPr="00B575E1">
        <w:t>3.2 Compara les principals modalitats de contractació, localitzant els diferents models en les fonts oficials.</w:t>
      </w:r>
    </w:p>
    <w:p w14:paraId="4E3A887F" w14:textId="77777777" w:rsidR="00686C60" w:rsidRPr="00B575E1" w:rsidRDefault="00686C60" w:rsidP="005969A7">
      <w:pPr>
        <w:pStyle w:val="TextdeldocumentMP"/>
      </w:pPr>
      <w:r w:rsidRPr="00B575E1">
        <w:t>3.3 Identificat les característiques definitòries dels nous entorns d'organització del treball i els drets que comporta.</w:t>
      </w:r>
    </w:p>
    <w:p w14:paraId="3693549E" w14:textId="77777777" w:rsidR="00686C60" w:rsidRPr="00B575E1" w:rsidRDefault="00686C60" w:rsidP="005969A7">
      <w:pPr>
        <w:pStyle w:val="TextdeldocumentMP"/>
      </w:pPr>
      <w:r w:rsidRPr="00B575E1">
        <w:t>3.4 Identifica els diferents components del rebut de salari.</w:t>
      </w:r>
    </w:p>
    <w:p w14:paraId="4D21FB21" w14:textId="77777777" w:rsidR="00686C60" w:rsidRPr="00B575E1" w:rsidRDefault="00686C60" w:rsidP="005969A7">
      <w:pPr>
        <w:pStyle w:val="TextdeldocumentMP"/>
      </w:pPr>
      <w:r w:rsidRPr="00B575E1">
        <w:t>3.5 Identifica els recursos laborals existents davant les diferents vicissituds que es poden donar en la relació laboral.</w:t>
      </w:r>
    </w:p>
    <w:p w14:paraId="2BABF0A3" w14:textId="77777777" w:rsidR="00686C60" w:rsidRPr="00B575E1" w:rsidRDefault="00686C60" w:rsidP="005969A7">
      <w:pPr>
        <w:pStyle w:val="TextdeldocumentMP"/>
      </w:pPr>
      <w:r w:rsidRPr="00B575E1">
        <w:t>3.6 Valora el paper de la Seguretat Social com a pilar essencial per a la millora de la qualitat de vida dels ciutadans.</w:t>
      </w:r>
    </w:p>
    <w:p w14:paraId="7E3B7A46" w14:textId="77777777" w:rsidR="00686C60" w:rsidRPr="00B575E1" w:rsidRDefault="00686C60" w:rsidP="005969A7">
      <w:pPr>
        <w:pStyle w:val="TextdeldocumentMP"/>
      </w:pPr>
      <w:r w:rsidRPr="00B575E1">
        <w:t>3.7 Analitza les principals prestacions derivades de la suspensió i extinció de la relació laboral.</w:t>
      </w:r>
    </w:p>
    <w:p w14:paraId="4ACEC032" w14:textId="77777777" w:rsidR="00686C60" w:rsidRPr="00B575E1" w:rsidRDefault="00686C60" w:rsidP="00912DC0">
      <w:pPr>
        <w:pStyle w:val="Ttol3UF"/>
        <w:numPr>
          <w:ilvl w:val="0"/>
          <w:numId w:val="131"/>
        </w:numPr>
        <w:ind w:left="0" w:firstLine="0"/>
      </w:pPr>
      <w:r w:rsidRPr="00B575E1">
        <w:t>Analitza i avalua el seu potencial professional i els seus interessos per a guiar-se en el procés d'autoorientació i elabora un full de ruta per a la inserció professional partint de l'anàlisi de les competències, interessos i destreses personals.</w:t>
      </w:r>
    </w:p>
    <w:p w14:paraId="78B0263C" w14:textId="77777777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Criteris d’avaluació</w:t>
      </w:r>
    </w:p>
    <w:p w14:paraId="18B7D777" w14:textId="77777777" w:rsidR="00686C60" w:rsidRPr="00B575E1" w:rsidRDefault="00686C60" w:rsidP="005969A7">
      <w:pPr>
        <w:pStyle w:val="TextdeldocumentMP"/>
      </w:pPr>
      <w:r w:rsidRPr="00B575E1">
        <w:t>4.1 Avalua els interessos propis, motivacions, habilitats i destreses en el marc d'un procés d'autoconeixement.</w:t>
      </w:r>
    </w:p>
    <w:p w14:paraId="5FD1B9E2" w14:textId="77777777" w:rsidR="00686C60" w:rsidRPr="00B575E1" w:rsidRDefault="00686C60" w:rsidP="005969A7">
      <w:pPr>
        <w:pStyle w:val="TextdeldocumentMP"/>
      </w:pPr>
      <w:r w:rsidRPr="00B575E1">
        <w:t>4.2 Analitza les qualitats i competències personals afins a l'activitat professional relacionada amb el perfil del títol.</w:t>
      </w:r>
    </w:p>
    <w:p w14:paraId="0BD50226" w14:textId="77777777" w:rsidR="00686C60" w:rsidRPr="00B575E1" w:rsidRDefault="00686C60" w:rsidP="005969A7">
      <w:pPr>
        <w:pStyle w:val="TextdeldocumentMP"/>
      </w:pPr>
      <w:r w:rsidRPr="00B575E1">
        <w:t>4.3 Determina les competències personals i socials amb valor per a l'ocupació.</w:t>
      </w:r>
    </w:p>
    <w:p w14:paraId="05C026A1" w14:textId="77777777" w:rsidR="00686C60" w:rsidRPr="00B575E1" w:rsidRDefault="00686C60" w:rsidP="005969A7">
      <w:pPr>
        <w:pStyle w:val="TextdeldocumentMP"/>
      </w:pPr>
      <w:r w:rsidRPr="00B575E1">
        <w:lastRenderedPageBreak/>
        <w:t>4.4 Assenyala les preferències professionals, interessos i metes en el marc d'un projecte professional.</w:t>
      </w:r>
    </w:p>
    <w:p w14:paraId="37969228" w14:textId="77777777" w:rsidR="00686C60" w:rsidRPr="00B575E1" w:rsidRDefault="00686C60" w:rsidP="005969A7">
      <w:pPr>
        <w:pStyle w:val="TextdeldocumentMP"/>
      </w:pPr>
      <w:r w:rsidRPr="00B575E1">
        <w:t>4.5 Valora el concepte d'autoestima en el procés de cerca d'ocupació.</w:t>
      </w:r>
    </w:p>
    <w:p w14:paraId="2671CDB1" w14:textId="77777777" w:rsidR="00686C60" w:rsidRPr="00B575E1" w:rsidRDefault="00686C60" w:rsidP="005969A7">
      <w:pPr>
        <w:pStyle w:val="TextdeldocumentMP"/>
      </w:pPr>
      <w:r w:rsidRPr="00B575E1">
        <w:t>4.6 Identifica les fortaleses, febleses, amenaces i oportunitats pròpies per a la inserció professional.</w:t>
      </w:r>
    </w:p>
    <w:p w14:paraId="76ECCBE0" w14:textId="77777777" w:rsidR="00686C60" w:rsidRPr="00B575E1" w:rsidRDefault="00686C60" w:rsidP="005969A7">
      <w:pPr>
        <w:pStyle w:val="TextdeldocumentMP"/>
      </w:pPr>
      <w:r w:rsidRPr="00B575E1">
        <w:t>4.7 Identifica expectatives de futur per a la inserció professional analitzant competències, interessos i destreses personals.</w:t>
      </w:r>
    </w:p>
    <w:p w14:paraId="755642A3" w14:textId="77777777" w:rsidR="00686C60" w:rsidRPr="00B575E1" w:rsidRDefault="00686C60" w:rsidP="005969A7">
      <w:pPr>
        <w:pStyle w:val="TextdeldocumentMP"/>
      </w:pPr>
      <w:r w:rsidRPr="00B575E1">
        <w:t>4.8 Valora fites importants en la trajectòria vital amb valor profe</w:t>
      </w:r>
      <w:r>
        <w:t>s</w:t>
      </w:r>
      <w:r w:rsidRPr="00B575E1">
        <w:t>sionali</w:t>
      </w:r>
      <w:r>
        <w:t>t</w:t>
      </w:r>
      <w:r w:rsidRPr="00B575E1">
        <w:t>zador.</w:t>
      </w:r>
    </w:p>
    <w:p w14:paraId="09476792" w14:textId="77777777" w:rsidR="00686C60" w:rsidRPr="00B575E1" w:rsidRDefault="00686C60" w:rsidP="005969A7">
      <w:pPr>
        <w:pStyle w:val="TextdeldocumentMP"/>
      </w:pPr>
      <w:r w:rsidRPr="00B575E1">
        <w:t>4.9 Identifica els itineraris formatius professionals relacionats amb el perfil professional.</w:t>
      </w:r>
    </w:p>
    <w:p w14:paraId="135D055D" w14:textId="77777777" w:rsidR="00686C60" w:rsidRPr="00B575E1" w:rsidRDefault="00686C60" w:rsidP="005969A7">
      <w:pPr>
        <w:pStyle w:val="TextdeldocumentMP"/>
      </w:pPr>
      <w:r w:rsidRPr="00B575E1">
        <w:t>4.10 Formula objectius professionals i determina metes personals i professionals per a la millora de l'ocupabilitat i les condicions d'inserció laboral.</w:t>
      </w:r>
    </w:p>
    <w:p w14:paraId="72A37289" w14:textId="77777777" w:rsidR="00686C60" w:rsidRPr="00B575E1" w:rsidRDefault="00686C60" w:rsidP="005969A7">
      <w:pPr>
        <w:pStyle w:val="TextdeldocumentMP"/>
      </w:pPr>
      <w:r w:rsidRPr="00B575E1">
        <w:t>4.11 Traça un pla d'acció per a desenvolupar les àrees de millora i potenciar les fortaleses personals amb valor per a l'ocupació.</w:t>
      </w:r>
    </w:p>
    <w:p w14:paraId="036DE2FD" w14:textId="77777777" w:rsidR="00686C60" w:rsidRPr="00B575E1" w:rsidRDefault="00686C60" w:rsidP="00912DC0">
      <w:pPr>
        <w:pStyle w:val="Ttol3UF"/>
        <w:numPr>
          <w:ilvl w:val="0"/>
          <w:numId w:val="131"/>
        </w:numPr>
        <w:ind w:left="0" w:firstLine="0"/>
      </w:pPr>
      <w:r w:rsidRPr="00B575E1">
        <w:t>Aplica les estratègies per a l'aprenentatge autònom reconeixent el seu valor profes</w:t>
      </w:r>
      <w:r>
        <w:t>s</w:t>
      </w:r>
      <w:r w:rsidRPr="00B575E1">
        <w:t>ionali</w:t>
      </w:r>
      <w:r>
        <w:t>t</w:t>
      </w:r>
      <w:r w:rsidRPr="00B575E1">
        <w:t>zador, dissenyant i optimitzant el seu propi entorn d'aprenentatge fent ús de les tecnologies digitals com a eines d'aprenentatge autònom, sent coherent amb la seva identitat digital i els seus objectius professionals plantejats en el seu pla de desenvolupament individual.</w:t>
      </w:r>
    </w:p>
    <w:p w14:paraId="29A9C912" w14:textId="77777777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Criteris d’avaluació</w:t>
      </w:r>
    </w:p>
    <w:p w14:paraId="7193841D" w14:textId="77777777" w:rsidR="00686C60" w:rsidRPr="00B575E1" w:rsidRDefault="00686C60" w:rsidP="005969A7">
      <w:pPr>
        <w:pStyle w:val="TextdeldocumentMP"/>
      </w:pPr>
      <w:r w:rsidRPr="00B575E1">
        <w:t>5.1 Pren consciència de la responsabilitat individual en el desenvolupament professional valorant l'actitud d'aprenentatge permanent per al desenvolupament de competències pròpies i noves.</w:t>
      </w:r>
    </w:p>
    <w:p w14:paraId="43403ECD" w14:textId="77777777" w:rsidR="00686C60" w:rsidRPr="00B575E1" w:rsidRDefault="00686C60" w:rsidP="005969A7">
      <w:pPr>
        <w:pStyle w:val="TextdeldocumentMP"/>
      </w:pPr>
      <w:r w:rsidRPr="00B575E1">
        <w:t>5.2 Identifica l'ocupabilitat com a capacitat d'adaptació a l'entorn laboral.</w:t>
      </w:r>
    </w:p>
    <w:p w14:paraId="12B61877" w14:textId="77777777" w:rsidR="00686C60" w:rsidRPr="00B575E1" w:rsidRDefault="00686C60" w:rsidP="005969A7">
      <w:pPr>
        <w:pStyle w:val="TextdeldocumentMP"/>
      </w:pPr>
      <w:r w:rsidRPr="00B575E1">
        <w:t>5.3 Coneix i utilitza eines, fonts d'informació, connexions i activitats per a la configuració d'un entorn personal d'aprenentatge per a l'ocupabilitat.</w:t>
      </w:r>
    </w:p>
    <w:p w14:paraId="6ED54679" w14:textId="77777777" w:rsidR="00686C60" w:rsidRPr="00B575E1" w:rsidRDefault="00686C60" w:rsidP="005969A7">
      <w:pPr>
        <w:pStyle w:val="TextdeldocumentMP"/>
      </w:pPr>
      <w:r w:rsidRPr="00B575E1">
        <w:t>5.3 Posa en pràctica la competència digital per a configurar un entorn personal d'aprenentatge per a l'ocupabilitat.</w:t>
      </w:r>
    </w:p>
    <w:p w14:paraId="06FD8779" w14:textId="77777777" w:rsidR="00686C60" w:rsidRPr="00B575E1" w:rsidRDefault="00686C60" w:rsidP="005969A7">
      <w:pPr>
        <w:pStyle w:val="TextdeldocumentMP"/>
      </w:pPr>
      <w:r w:rsidRPr="00B575E1">
        <w:t>5.4 Analitza el concepte d'identitat digital i el seu impacte en l'ocupabilitat.</w:t>
      </w:r>
    </w:p>
    <w:p w14:paraId="4742D5A5" w14:textId="77777777" w:rsidR="00686C60" w:rsidRPr="00B575E1" w:rsidRDefault="00686C60" w:rsidP="005969A7">
      <w:pPr>
        <w:pStyle w:val="TextdeldocumentMP"/>
      </w:pPr>
      <w:r w:rsidRPr="00B575E1">
        <w:t>5.5 Justifica el disseny del seu entorn d'aprenentatge basat en com aquest millora l'ocupabilitat.</w:t>
      </w:r>
    </w:p>
    <w:p w14:paraId="6A0AE69E" w14:textId="77777777" w:rsidR="00686C60" w:rsidRPr="00B575E1" w:rsidRDefault="00686C60" w:rsidP="005969A7">
      <w:pPr>
        <w:pStyle w:val="TextdeldocumentMP"/>
      </w:pPr>
      <w:r w:rsidRPr="00B575E1">
        <w:t>5.6 Elabora el seu pla de desenvolupament individual com a eina per a la millora de l'ocupabilitat.</w:t>
      </w:r>
    </w:p>
    <w:p w14:paraId="3F3E26C5" w14:textId="77777777" w:rsidR="00686C60" w:rsidRPr="00B575E1" w:rsidRDefault="00686C60" w:rsidP="005969A7">
      <w:pPr>
        <w:pStyle w:val="TextdeldocumentMP"/>
      </w:pPr>
      <w:r w:rsidRPr="00B575E1">
        <w:t>5.7 Aplica les eines d'aprenentatge autònom per al seu desenvolupament personal i professional.</w:t>
      </w:r>
    </w:p>
    <w:p w14:paraId="4E623892" w14:textId="77777777" w:rsidR="00686C60" w:rsidRPr="00B575E1" w:rsidRDefault="00686C60" w:rsidP="005969A7">
      <w:pPr>
        <w:pStyle w:val="TextdeldocumentMP"/>
      </w:pPr>
      <w:r w:rsidRPr="00B575E1">
        <w:t>5.8 Dissenya l'entorn d'aprenentatge que permet aconseguir el pla de desenvolupament individual.</w:t>
      </w:r>
    </w:p>
    <w:p w14:paraId="25834189" w14:textId="18A2A892" w:rsidR="0080185E" w:rsidRPr="00B575E1" w:rsidRDefault="00686C60" w:rsidP="005969A7">
      <w:pPr>
        <w:pStyle w:val="TextdeldocumentMP"/>
        <w:spacing w:before="120"/>
        <w:contextualSpacing w:val="0"/>
      </w:pPr>
      <w:r w:rsidRPr="00B575E1">
        <w:t>Continguts (orientatius)</w:t>
      </w:r>
    </w:p>
    <w:p w14:paraId="74039D3C" w14:textId="77777777" w:rsidR="00686C60" w:rsidRPr="00B575E1" w:rsidRDefault="00686C60" w:rsidP="005969A7">
      <w:pPr>
        <w:pStyle w:val="TextdeldocumentMP"/>
      </w:pPr>
      <w:r w:rsidRPr="00B575E1">
        <w:t>1. Característiques del sector productiu:</w:t>
      </w:r>
    </w:p>
    <w:p w14:paraId="49B40CD8" w14:textId="77777777" w:rsidR="00686C60" w:rsidRPr="00B575E1" w:rsidRDefault="00686C60" w:rsidP="005969A7">
      <w:pPr>
        <w:pStyle w:val="TextdeldocumentMP"/>
      </w:pPr>
      <w:r w:rsidRPr="00B575E1">
        <w:t>1.1 Definició i anàlisi del sector productiu i del perfil professional.</w:t>
      </w:r>
    </w:p>
    <w:p w14:paraId="1B5D92A9" w14:textId="77777777" w:rsidR="00686C60" w:rsidRPr="00B575E1" w:rsidRDefault="00686C60" w:rsidP="005969A7">
      <w:pPr>
        <w:pStyle w:val="TextdeldocumentMP"/>
      </w:pPr>
      <w:r w:rsidRPr="00B575E1">
        <w:t>1.2 Identificació de les oportunitats d'ocupació, les àrees de creixement i les tendències emergents del perfil professional.</w:t>
      </w:r>
    </w:p>
    <w:p w14:paraId="6FD02F37" w14:textId="77777777" w:rsidR="00686C60" w:rsidRPr="00B575E1" w:rsidRDefault="00686C60" w:rsidP="005969A7">
      <w:pPr>
        <w:pStyle w:val="TextdeldocumentMP"/>
      </w:pPr>
      <w:r w:rsidRPr="00B575E1">
        <w:lastRenderedPageBreak/>
        <w:t>1.3 Requeriments del mercat de treball.</w:t>
      </w:r>
    </w:p>
    <w:p w14:paraId="20B0384F" w14:textId="77777777" w:rsidR="00686C60" w:rsidRPr="00B575E1" w:rsidRDefault="00686C60" w:rsidP="005969A7">
      <w:pPr>
        <w:pStyle w:val="TextdeldocumentMP"/>
      </w:pPr>
      <w:r w:rsidRPr="00B575E1">
        <w:t>1.4 Característiques de l'oferta pública i de l'oferta privada.</w:t>
      </w:r>
    </w:p>
    <w:p w14:paraId="236CF4C2" w14:textId="77777777" w:rsidR="00686C60" w:rsidRPr="00B575E1" w:rsidRDefault="00686C60" w:rsidP="005969A7">
      <w:pPr>
        <w:pStyle w:val="TextdeldocumentMP"/>
      </w:pPr>
      <w:r w:rsidRPr="00B575E1">
        <w:t>1.5 Perfil professional exigible del sector públic i del sector privat.</w:t>
      </w:r>
    </w:p>
    <w:p w14:paraId="25F689F3" w14:textId="77777777" w:rsidR="00686C60" w:rsidRPr="00B575E1" w:rsidRDefault="00686C60" w:rsidP="005969A7">
      <w:pPr>
        <w:pStyle w:val="TextdeldocumentMP"/>
      </w:pPr>
      <w:r w:rsidRPr="00B575E1">
        <w:t>1.6 Actituds i aptituds requerides en les principals ocupacions del perfil professional i del sector.</w:t>
      </w:r>
    </w:p>
    <w:p w14:paraId="7E16F016" w14:textId="77777777" w:rsidR="00686C60" w:rsidRPr="00B575E1" w:rsidRDefault="00686C60" w:rsidP="005969A7">
      <w:pPr>
        <w:pStyle w:val="TextdeldocumentMP"/>
      </w:pPr>
      <w:r w:rsidRPr="00B575E1">
        <w:t>1.7 Anàlisi de les competències personals i socials més rellevants pel sector per identificar la zona de desenvolupament pròxim.</w:t>
      </w:r>
    </w:p>
    <w:p w14:paraId="510580C4" w14:textId="77777777" w:rsidR="00686C60" w:rsidRPr="00B575E1" w:rsidRDefault="00686C60" w:rsidP="005969A7">
      <w:pPr>
        <w:pStyle w:val="TextdeldocumentMP"/>
      </w:pPr>
    </w:p>
    <w:p w14:paraId="5B29B3F2" w14:textId="77777777" w:rsidR="00686C60" w:rsidRPr="00B575E1" w:rsidRDefault="00686C60" w:rsidP="005969A7">
      <w:pPr>
        <w:pStyle w:val="TextdeldocumentMP"/>
      </w:pPr>
      <w:r w:rsidRPr="00B575E1">
        <w:t>2. Competències necessàries pel títol de Tècnic Bàsic en Prevenció de Riscos Laborals:</w:t>
      </w:r>
    </w:p>
    <w:p w14:paraId="69E93576" w14:textId="77777777" w:rsidR="00686C60" w:rsidRPr="00B575E1" w:rsidRDefault="00686C60" w:rsidP="005969A7">
      <w:pPr>
        <w:pStyle w:val="TextdeldocumentMP"/>
      </w:pPr>
      <w:r w:rsidRPr="00B575E1">
        <w:t>2.1 El treball i la salut: els riscos professionals. Factors de risc.</w:t>
      </w:r>
    </w:p>
    <w:p w14:paraId="32B4D4F2" w14:textId="77777777" w:rsidR="00686C60" w:rsidRPr="00B575E1" w:rsidRDefault="00686C60" w:rsidP="005969A7">
      <w:pPr>
        <w:pStyle w:val="TextdeldocumentMP"/>
      </w:pPr>
      <w:r w:rsidRPr="00B575E1">
        <w:t>2.2 Danys derivats del treball. Els accidents de treball i les malalties professionals. Altres patologies derivades del treball.</w:t>
      </w:r>
    </w:p>
    <w:p w14:paraId="5E5A2306" w14:textId="77777777" w:rsidR="00686C60" w:rsidRPr="00B575E1" w:rsidRDefault="00686C60" w:rsidP="005969A7">
      <w:pPr>
        <w:pStyle w:val="TextdeldocumentMP"/>
      </w:pPr>
      <w:r w:rsidRPr="00B575E1">
        <w:t>2.3 Marc normatiu bàsic en matèria de prevenció de riscos laborals. Drets i deures bàsics en aquesta matèria.</w:t>
      </w:r>
    </w:p>
    <w:p w14:paraId="42FE9896" w14:textId="77777777" w:rsidR="00686C60" w:rsidRPr="00B575E1" w:rsidRDefault="00686C60" w:rsidP="005969A7">
      <w:pPr>
        <w:pStyle w:val="TextdeldocumentMP"/>
      </w:pPr>
      <w:r w:rsidRPr="00B575E1">
        <w:t>2.4 Riscos lligats a les condicions de seguretat.</w:t>
      </w:r>
    </w:p>
    <w:p w14:paraId="3C30928D" w14:textId="77777777" w:rsidR="00686C60" w:rsidRPr="00B575E1" w:rsidRDefault="00686C60" w:rsidP="005969A7">
      <w:pPr>
        <w:pStyle w:val="TextdeldocumentMP"/>
      </w:pPr>
      <w:r w:rsidRPr="00B575E1">
        <w:t>2.5 Riscos lligats al medi ambient de treball.</w:t>
      </w:r>
    </w:p>
    <w:p w14:paraId="2E72FFD1" w14:textId="77777777" w:rsidR="00686C60" w:rsidRPr="00B575E1" w:rsidRDefault="00686C60" w:rsidP="005969A7">
      <w:pPr>
        <w:pStyle w:val="TextdeldocumentMP"/>
      </w:pPr>
      <w:r w:rsidRPr="00B575E1">
        <w:t>2.6 La càrrega de treball, la fatiga i la insatisfacció laboral.</w:t>
      </w:r>
    </w:p>
    <w:p w14:paraId="0CCCD18A" w14:textId="77777777" w:rsidR="00686C60" w:rsidRPr="00B575E1" w:rsidRDefault="00686C60" w:rsidP="005969A7">
      <w:pPr>
        <w:pStyle w:val="TextdeldocumentMP"/>
      </w:pPr>
      <w:r w:rsidRPr="00B575E1">
        <w:t>2.7 Sistemes elementals de control de riscos. Protecció col·lectiva i individual.</w:t>
      </w:r>
    </w:p>
    <w:p w14:paraId="288F6217" w14:textId="77777777" w:rsidR="00686C60" w:rsidRPr="00B575E1" w:rsidRDefault="00686C60" w:rsidP="005969A7">
      <w:pPr>
        <w:pStyle w:val="TextdeldocumentMP"/>
      </w:pPr>
      <w:r w:rsidRPr="00B575E1">
        <w:t>2.8 Plans d'emergència i evacuació.</w:t>
      </w:r>
    </w:p>
    <w:p w14:paraId="1FB2E6B9" w14:textId="77777777" w:rsidR="00686C60" w:rsidRPr="00B575E1" w:rsidRDefault="00686C60" w:rsidP="005969A7">
      <w:pPr>
        <w:pStyle w:val="TextdeldocumentMP"/>
      </w:pPr>
      <w:r w:rsidRPr="00B575E1">
        <w:t>2.9 El control de la salut dels treballadors.</w:t>
      </w:r>
    </w:p>
    <w:p w14:paraId="2D49FCEF" w14:textId="77777777" w:rsidR="00686C60" w:rsidRPr="00B575E1" w:rsidRDefault="00686C60" w:rsidP="005969A7">
      <w:pPr>
        <w:pStyle w:val="TextdeldocumentMP"/>
      </w:pPr>
      <w:r w:rsidRPr="00B575E1">
        <w:t>2.10 Riscos específics i la seva prevenció en el sector corresponent a l'activitat de l'empresa.</w:t>
      </w:r>
    </w:p>
    <w:p w14:paraId="0A79195F" w14:textId="77777777" w:rsidR="00686C60" w:rsidRPr="00B575E1" w:rsidRDefault="00686C60" w:rsidP="005969A7">
      <w:pPr>
        <w:pStyle w:val="TextdeldocumentMP"/>
      </w:pPr>
      <w:r w:rsidRPr="00B575E1">
        <w:t>2.11 Organismes públics relacionats amb la seguretat i salut en el treball.</w:t>
      </w:r>
    </w:p>
    <w:p w14:paraId="62CEFBFF" w14:textId="77777777" w:rsidR="00686C60" w:rsidRPr="00B575E1" w:rsidRDefault="00686C60" w:rsidP="005969A7">
      <w:pPr>
        <w:pStyle w:val="TextdeldocumentMP"/>
      </w:pPr>
      <w:r w:rsidRPr="00B575E1">
        <w:t>2.12 Organització del treball preventiu: rutines bàsiques.</w:t>
      </w:r>
    </w:p>
    <w:p w14:paraId="39A63F1A" w14:textId="77777777" w:rsidR="00686C60" w:rsidRPr="00B575E1" w:rsidRDefault="00686C60" w:rsidP="005969A7">
      <w:pPr>
        <w:pStyle w:val="TextdeldocumentMP"/>
      </w:pPr>
      <w:r w:rsidRPr="00B575E1">
        <w:t>2.13 Documentació: recollida, elaboració i arxiu.</w:t>
      </w:r>
    </w:p>
    <w:p w14:paraId="39CF9DA4" w14:textId="77777777" w:rsidR="00686C60" w:rsidRPr="00B575E1" w:rsidRDefault="00686C60" w:rsidP="005969A7">
      <w:pPr>
        <w:pStyle w:val="TextdeldocumentMP"/>
      </w:pPr>
      <w:r w:rsidRPr="00B575E1">
        <w:t>2.14 Primers auxilis.</w:t>
      </w:r>
    </w:p>
    <w:p w14:paraId="6CDF6435" w14:textId="77777777" w:rsidR="00686C60" w:rsidRPr="00B575E1" w:rsidRDefault="00686C60" w:rsidP="005969A7">
      <w:pPr>
        <w:pStyle w:val="TextdeldocumentMP"/>
      </w:pPr>
    </w:p>
    <w:p w14:paraId="511437F8" w14:textId="77777777" w:rsidR="00686C60" w:rsidRPr="00B575E1" w:rsidRDefault="00686C60" w:rsidP="005969A7">
      <w:pPr>
        <w:pStyle w:val="TextdeldocumentMP"/>
      </w:pPr>
      <w:r w:rsidRPr="00B575E1">
        <w:t>3. Condicions laborals de la persona treballadora per compte d’altri:</w:t>
      </w:r>
    </w:p>
    <w:p w14:paraId="0FB40288" w14:textId="77777777" w:rsidR="00686C60" w:rsidRPr="00B575E1" w:rsidRDefault="00686C60" w:rsidP="005969A7">
      <w:pPr>
        <w:pStyle w:val="TextdeldocumentMP"/>
      </w:pPr>
      <w:r w:rsidRPr="00B575E1">
        <w:t>3.1 El dret laboral: concepte, fonts i principis.</w:t>
      </w:r>
    </w:p>
    <w:p w14:paraId="07D1E24B" w14:textId="77777777" w:rsidR="00686C60" w:rsidRPr="00B575E1" w:rsidRDefault="00686C60" w:rsidP="005969A7">
      <w:pPr>
        <w:pStyle w:val="TextdeldocumentMP"/>
      </w:pPr>
      <w:r w:rsidRPr="00B575E1">
        <w:t>3.2 Anàlisi de la relació laboral individual.</w:t>
      </w:r>
    </w:p>
    <w:p w14:paraId="19E30448" w14:textId="77777777" w:rsidR="00686C60" w:rsidRPr="00B575E1" w:rsidRDefault="00686C60" w:rsidP="005969A7">
      <w:pPr>
        <w:pStyle w:val="TextdeldocumentMP"/>
      </w:pPr>
      <w:r w:rsidRPr="00B575E1">
        <w:t>3.3 Drets i deures que deriven de la relació laboral i la seva aplicació.</w:t>
      </w:r>
    </w:p>
    <w:p w14:paraId="3527F800" w14:textId="77777777" w:rsidR="00686C60" w:rsidRPr="00B575E1" w:rsidRDefault="00686C60" w:rsidP="005969A7">
      <w:pPr>
        <w:pStyle w:val="TextdeldocumentMP"/>
      </w:pPr>
      <w:r w:rsidRPr="00B575E1">
        <w:t>3.4 Els sindicats i la representació de les persones treballadores.</w:t>
      </w:r>
    </w:p>
    <w:p w14:paraId="5961FA88" w14:textId="77777777" w:rsidR="00686C60" w:rsidRPr="00B575E1" w:rsidRDefault="00686C60" w:rsidP="005969A7">
      <w:pPr>
        <w:pStyle w:val="TextdeldocumentMP"/>
      </w:pPr>
      <w:r w:rsidRPr="00B575E1">
        <w:t>3.5 El conveni col·lectiu del sector i les condicions de treball pactades.</w:t>
      </w:r>
    </w:p>
    <w:p w14:paraId="1ED507C7" w14:textId="77777777" w:rsidR="00686C60" w:rsidRPr="00B575E1" w:rsidRDefault="00686C60" w:rsidP="005969A7">
      <w:pPr>
        <w:pStyle w:val="TextdeldocumentMP"/>
      </w:pPr>
      <w:r w:rsidRPr="00B575E1">
        <w:t>3.6 El servei públic d’ocupació.</w:t>
      </w:r>
    </w:p>
    <w:p w14:paraId="6D9824FF" w14:textId="77777777" w:rsidR="00686C60" w:rsidRPr="00B575E1" w:rsidRDefault="00686C60" w:rsidP="005969A7">
      <w:pPr>
        <w:pStyle w:val="TextdeldocumentMP"/>
      </w:pPr>
      <w:r w:rsidRPr="00B575E1">
        <w:t>3.7 El contracte de treball. Modalitats contractuals i les seves característiques.</w:t>
      </w:r>
    </w:p>
    <w:p w14:paraId="00D04453" w14:textId="77777777" w:rsidR="00686C60" w:rsidRPr="00B575E1" w:rsidRDefault="00686C60" w:rsidP="005969A7">
      <w:pPr>
        <w:pStyle w:val="TextdeldocumentMP"/>
      </w:pPr>
      <w:r w:rsidRPr="00B575E1">
        <w:t>3.8 Interpretació del rebut de salari.</w:t>
      </w:r>
    </w:p>
    <w:p w14:paraId="50D9D707" w14:textId="77777777" w:rsidR="00686C60" w:rsidRPr="00B575E1" w:rsidRDefault="00686C60" w:rsidP="005969A7">
      <w:pPr>
        <w:pStyle w:val="TextdeldocumentMP"/>
      </w:pPr>
      <w:r w:rsidRPr="00B575E1">
        <w:t>3.9 Modificació suspensió i extinció del contracte de treball.</w:t>
      </w:r>
    </w:p>
    <w:p w14:paraId="501B0E32" w14:textId="77777777" w:rsidR="00686C60" w:rsidRPr="00B575E1" w:rsidRDefault="00686C60" w:rsidP="005969A7">
      <w:pPr>
        <w:pStyle w:val="TextdeldocumentMP"/>
      </w:pPr>
      <w:r w:rsidRPr="00B575E1">
        <w:t>3.10 Els conflictes laborals.</w:t>
      </w:r>
    </w:p>
    <w:p w14:paraId="38FC73A0" w14:textId="77777777" w:rsidR="00686C60" w:rsidRPr="00B575E1" w:rsidRDefault="00686C60" w:rsidP="005969A7">
      <w:pPr>
        <w:pStyle w:val="TextdeldocumentMP"/>
      </w:pPr>
      <w:r w:rsidRPr="00B575E1">
        <w:t>3.11 Estructura i finançament del Sistema de la Seguretat Social.</w:t>
      </w:r>
    </w:p>
    <w:p w14:paraId="47EC8456" w14:textId="77777777" w:rsidR="00686C60" w:rsidRPr="00B575E1" w:rsidRDefault="00686C60" w:rsidP="005969A7">
      <w:pPr>
        <w:pStyle w:val="TextdeldocumentMP"/>
      </w:pPr>
      <w:r w:rsidRPr="00B575E1">
        <w:t>3.12 Principals obligacions de les persones empresàries i treballadores en matèria de Seguretat Social: afiliació, altes, baixes i cotització.</w:t>
      </w:r>
    </w:p>
    <w:p w14:paraId="579DAE75" w14:textId="77777777" w:rsidR="00686C60" w:rsidRPr="00B575E1" w:rsidRDefault="00686C60" w:rsidP="005969A7">
      <w:pPr>
        <w:pStyle w:val="TextdeldocumentMP"/>
      </w:pPr>
      <w:r w:rsidRPr="00B575E1">
        <w:t>3.13 Identificació de la informació i els serveis del portal electrònic de la Seguretat Social.</w:t>
      </w:r>
    </w:p>
    <w:p w14:paraId="573AA8D3" w14:textId="77777777" w:rsidR="00686C60" w:rsidRPr="00B575E1" w:rsidRDefault="00686C60" w:rsidP="005969A7">
      <w:pPr>
        <w:pStyle w:val="TextdeldocumentMP"/>
      </w:pPr>
      <w:r w:rsidRPr="00B575E1">
        <w:lastRenderedPageBreak/>
        <w:t>3.14 Les prestacions socials: situacions protegides, requisits d’accés, durada i prestació econòmica.</w:t>
      </w:r>
    </w:p>
    <w:p w14:paraId="006B9D31" w14:textId="77777777" w:rsidR="00686C60" w:rsidRPr="00B575E1" w:rsidRDefault="00686C60" w:rsidP="005969A7">
      <w:pPr>
        <w:pStyle w:val="TextdeldocumentMP"/>
      </w:pPr>
    </w:p>
    <w:p w14:paraId="3B7A21EA" w14:textId="77777777" w:rsidR="00686C60" w:rsidRPr="00B575E1" w:rsidRDefault="00686C60" w:rsidP="005969A7">
      <w:pPr>
        <w:pStyle w:val="TextdeldocumentMP"/>
      </w:pPr>
      <w:r w:rsidRPr="00B575E1">
        <w:t xml:space="preserve">4. Autoorientació i full de ruta per la inserció professional: </w:t>
      </w:r>
    </w:p>
    <w:p w14:paraId="5773E1ED" w14:textId="77777777" w:rsidR="00686C60" w:rsidRPr="00B575E1" w:rsidRDefault="00686C60" w:rsidP="005969A7">
      <w:pPr>
        <w:pStyle w:val="TextdeldocumentMP"/>
      </w:pPr>
      <w:r w:rsidRPr="00B575E1">
        <w:t>4.1 Instruments d’autoconeixement per la identificació del perfil personal i professional disponible.</w:t>
      </w:r>
    </w:p>
    <w:p w14:paraId="13AF3730" w14:textId="77777777" w:rsidR="00686C60" w:rsidRPr="00B575E1" w:rsidRDefault="00686C60" w:rsidP="005969A7">
      <w:pPr>
        <w:pStyle w:val="TextdeldocumentMP"/>
      </w:pPr>
      <w:r w:rsidRPr="00B575E1">
        <w:t>4.2 Comparativa del perfil disponible en relació amb el perfil exigible del títol.</w:t>
      </w:r>
    </w:p>
    <w:p w14:paraId="43E4EA1B" w14:textId="77777777" w:rsidR="00686C60" w:rsidRPr="00B575E1" w:rsidRDefault="00686C60" w:rsidP="005969A7">
      <w:pPr>
        <w:pStyle w:val="TextdeldocumentMP"/>
      </w:pPr>
      <w:r w:rsidRPr="00B575E1">
        <w:t>4.3 Anàlisi de les competències personals i socials amb valor per l’ocupació.</w:t>
      </w:r>
    </w:p>
    <w:p w14:paraId="3FF5D417" w14:textId="77777777" w:rsidR="00686C60" w:rsidRPr="00B575E1" w:rsidRDefault="00686C60" w:rsidP="005969A7">
      <w:pPr>
        <w:pStyle w:val="TextdeldocumentMP"/>
      </w:pPr>
      <w:r w:rsidRPr="00B575E1">
        <w:t>4.4 Construcció del projecte professional.</w:t>
      </w:r>
    </w:p>
    <w:p w14:paraId="54D65EBB" w14:textId="77777777" w:rsidR="00686C60" w:rsidRPr="00B575E1" w:rsidRDefault="00686C60" w:rsidP="005969A7">
      <w:pPr>
        <w:pStyle w:val="TextdeldocumentMP"/>
      </w:pPr>
      <w:r w:rsidRPr="00B575E1">
        <w:t>4.5 L’autoestima com a factor clau en la cerca de feina.</w:t>
      </w:r>
    </w:p>
    <w:p w14:paraId="3EFD06BF" w14:textId="77777777" w:rsidR="00686C60" w:rsidRPr="00B575E1" w:rsidRDefault="00686C60" w:rsidP="005969A7">
      <w:pPr>
        <w:pStyle w:val="TextdeldocumentMP"/>
      </w:pPr>
      <w:r w:rsidRPr="00B575E1">
        <w:t>4.6 El balanç professional per a la inserció laboral.</w:t>
      </w:r>
    </w:p>
    <w:p w14:paraId="0BF8ACEC" w14:textId="77777777" w:rsidR="00686C60" w:rsidRPr="00B575E1" w:rsidRDefault="00686C60" w:rsidP="005969A7">
      <w:pPr>
        <w:pStyle w:val="TextdeldocumentMP"/>
      </w:pPr>
      <w:r w:rsidRPr="00B575E1">
        <w:t>4.7 Concreció de les expectatives d’inserció laboral segons el perfil disponible en relació amb l’entorn.</w:t>
      </w:r>
    </w:p>
    <w:p w14:paraId="5E0EA3E9" w14:textId="77777777" w:rsidR="00686C60" w:rsidRPr="00B575E1" w:rsidRDefault="00686C60" w:rsidP="005969A7">
      <w:pPr>
        <w:pStyle w:val="TextdeldocumentMP"/>
      </w:pPr>
      <w:r w:rsidRPr="00B575E1">
        <w:t>4.8 Reconeixement i posada en valor dels assoliments personals per a l’ocupació.</w:t>
      </w:r>
    </w:p>
    <w:p w14:paraId="72B31B1A" w14:textId="77777777" w:rsidR="00686C60" w:rsidRPr="00B575E1" w:rsidRDefault="00686C60" w:rsidP="005969A7">
      <w:pPr>
        <w:pStyle w:val="TextdeldocumentMP"/>
      </w:pPr>
      <w:r w:rsidRPr="00B575E1">
        <w:t>4.9 Els itineraris formatius del perfil professional.</w:t>
      </w:r>
    </w:p>
    <w:p w14:paraId="5C239F24" w14:textId="77777777" w:rsidR="00686C60" w:rsidRPr="00B575E1" w:rsidRDefault="00686C60" w:rsidP="005969A7">
      <w:pPr>
        <w:pStyle w:val="TextdeldocumentMP"/>
      </w:pPr>
      <w:r w:rsidRPr="00B575E1">
        <w:t>4.10 Plantejament d’objectius professionals i metes personals i professionals.</w:t>
      </w:r>
    </w:p>
    <w:p w14:paraId="5D9D1B17" w14:textId="77777777" w:rsidR="00686C60" w:rsidRPr="00B575E1" w:rsidRDefault="00686C60" w:rsidP="005969A7">
      <w:pPr>
        <w:pStyle w:val="TextdeldocumentMP"/>
      </w:pPr>
      <w:r w:rsidRPr="00B575E1">
        <w:t xml:space="preserve">4.11 Elaboració d’un pla d'acció per treballar les àrees de millora i fomentar les fortaleses personals amb valor per l’ocupació. </w:t>
      </w:r>
    </w:p>
    <w:p w14:paraId="6F253A96" w14:textId="77777777" w:rsidR="00686C60" w:rsidRPr="00B575E1" w:rsidRDefault="00686C60" w:rsidP="005969A7">
      <w:pPr>
        <w:pStyle w:val="TextdeldocumentMP"/>
      </w:pPr>
    </w:p>
    <w:p w14:paraId="024588A7" w14:textId="77777777" w:rsidR="00686C60" w:rsidRPr="00B575E1" w:rsidRDefault="00686C60" w:rsidP="005969A7">
      <w:pPr>
        <w:pStyle w:val="TextdeldocumentMP"/>
      </w:pPr>
      <w:r w:rsidRPr="00B575E1">
        <w:t>5. Estratègies d’aprenentatge autònom:</w:t>
      </w:r>
    </w:p>
    <w:p w14:paraId="40982165" w14:textId="77777777" w:rsidR="00686C60" w:rsidRPr="00B575E1" w:rsidRDefault="00686C60" w:rsidP="005969A7">
      <w:pPr>
        <w:pStyle w:val="TextdeldocumentMP"/>
      </w:pPr>
      <w:r w:rsidRPr="00B575E1">
        <w:t>5.1 Relació entre l'aprenentatge autònom i el desenvolupament de les competències.</w:t>
      </w:r>
    </w:p>
    <w:p w14:paraId="2745F869" w14:textId="77777777" w:rsidR="00686C60" w:rsidRPr="00B575E1" w:rsidRDefault="00686C60" w:rsidP="005969A7">
      <w:pPr>
        <w:pStyle w:val="TextdeldocumentMP"/>
      </w:pPr>
      <w:r w:rsidRPr="00B575E1">
        <w:t>5.2 El concepte d’ocupabilitat i les seves característiques.</w:t>
      </w:r>
    </w:p>
    <w:p w14:paraId="4257A105" w14:textId="77777777" w:rsidR="00686C60" w:rsidRPr="00B575E1" w:rsidRDefault="00686C60" w:rsidP="005969A7">
      <w:pPr>
        <w:pStyle w:val="TextdeldocumentMP"/>
      </w:pPr>
      <w:r w:rsidRPr="00B575E1">
        <w:t>5.3 La importància de de la capacitat d’adaptació per l’ocupabilitat.</w:t>
      </w:r>
    </w:p>
    <w:p w14:paraId="36C92498" w14:textId="77777777" w:rsidR="00686C60" w:rsidRPr="00B575E1" w:rsidRDefault="00686C60" w:rsidP="005969A7">
      <w:pPr>
        <w:pStyle w:val="TextdeldocumentMP"/>
      </w:pPr>
      <w:r w:rsidRPr="00B575E1">
        <w:t>5.4 L’entorn personal d’aprenentatge (PLE). Recursos per la creació d’un PLE.</w:t>
      </w:r>
    </w:p>
    <w:p w14:paraId="5D8DA4A6" w14:textId="77777777" w:rsidR="00686C60" w:rsidRPr="00B575E1" w:rsidRDefault="00686C60" w:rsidP="005969A7">
      <w:pPr>
        <w:pStyle w:val="TextdeldocumentMP"/>
      </w:pPr>
      <w:r w:rsidRPr="00B575E1">
        <w:t>5.5 Disseny de l’estructura del PLE propi en un entorn digital.</w:t>
      </w:r>
    </w:p>
    <w:p w14:paraId="1DF24E72" w14:textId="77777777" w:rsidR="00686C60" w:rsidRPr="00B575E1" w:rsidRDefault="00686C60" w:rsidP="005969A7">
      <w:pPr>
        <w:pStyle w:val="TextdeldocumentMP"/>
      </w:pPr>
      <w:r w:rsidRPr="00B575E1">
        <w:t>5.6 Concepte d’identitat digital. L’impacte de la identitat digital en l’ocupació.</w:t>
      </w:r>
    </w:p>
    <w:p w14:paraId="73B83298" w14:textId="77777777" w:rsidR="00686C60" w:rsidRPr="00B575E1" w:rsidRDefault="00686C60" w:rsidP="005969A7">
      <w:pPr>
        <w:pStyle w:val="TextdeldocumentMP"/>
      </w:pPr>
      <w:r w:rsidRPr="00B575E1">
        <w:t>5.7 Emplenament del PLE amb l’objectiu de millorar l’ocupabilitat.</w:t>
      </w:r>
    </w:p>
    <w:p w14:paraId="7C79E07C" w14:textId="77777777" w:rsidR="00686C60" w:rsidRPr="00B575E1" w:rsidRDefault="00686C60" w:rsidP="005969A7">
      <w:pPr>
        <w:pStyle w:val="TextdeldocumentMP"/>
      </w:pPr>
      <w:r w:rsidRPr="00B575E1">
        <w:t>5.8 Elaboració del Pla de desenvolupament individual per millorar l’ocupabilitat.</w:t>
      </w:r>
    </w:p>
    <w:p w14:paraId="6AA5EB35" w14:textId="77777777" w:rsidR="00686C60" w:rsidRPr="00B575E1" w:rsidRDefault="00686C60" w:rsidP="005969A7">
      <w:pPr>
        <w:pStyle w:val="TextdeldocumentMP"/>
      </w:pPr>
      <w:r w:rsidRPr="00B575E1">
        <w:t>5.9 Eines d'aprenentatge autònom pel desenvolupament personal i professional i la seva aplicació.</w:t>
      </w:r>
    </w:p>
    <w:p w14:paraId="7A3D3B53" w14:textId="77777777" w:rsidR="00686C60" w:rsidRPr="00B575E1" w:rsidRDefault="00686C60" w:rsidP="005969A7">
      <w:pPr>
        <w:pStyle w:val="TextdeldocumentMP"/>
        <w:rPr>
          <w:color w:val="000000"/>
          <w:sz w:val="24"/>
          <w:szCs w:val="24"/>
        </w:rPr>
      </w:pPr>
      <w:r w:rsidRPr="00B575E1">
        <w:rPr>
          <w:color w:val="000000"/>
          <w:sz w:val="24"/>
          <w:szCs w:val="24"/>
        </w:rPr>
        <w:t> </w:t>
      </w:r>
    </w:p>
    <w:p w14:paraId="1A19CEA6" w14:textId="49395682" w:rsidR="00686C60" w:rsidRPr="00B575E1" w:rsidRDefault="00686C60" w:rsidP="005969A7">
      <w:pPr>
        <w:pStyle w:val="Ttol2MP"/>
      </w:pPr>
      <w:r w:rsidRPr="00B575E1">
        <w:t>1710. Itinerari personal per a l'ocupabilitat II</w:t>
      </w:r>
    </w:p>
    <w:p w14:paraId="6B197491" w14:textId="77777777" w:rsidR="00686C60" w:rsidRPr="00B575E1" w:rsidRDefault="00686C60" w:rsidP="005969A7">
      <w:pPr>
        <w:pStyle w:val="TextdeldocumentMP"/>
        <w:rPr>
          <w:rFonts w:cs="Arial"/>
        </w:rPr>
      </w:pPr>
      <w:r w:rsidRPr="00B575E1">
        <w:rPr>
          <w:rFonts w:cs="Arial"/>
        </w:rPr>
        <w:t>Durada: 66 hores</w:t>
      </w:r>
    </w:p>
    <w:p w14:paraId="4A99DCB4" w14:textId="77777777" w:rsidR="00686C60" w:rsidRPr="00B575E1" w:rsidRDefault="00686C60" w:rsidP="005969A7">
      <w:pPr>
        <w:pStyle w:val="TextdeldocumentMP"/>
        <w:rPr>
          <w:rFonts w:cs="Arial"/>
        </w:rPr>
      </w:pPr>
      <w:r w:rsidRPr="00B575E1">
        <w:rPr>
          <w:rFonts w:cs="Arial"/>
        </w:rPr>
        <w:t>Hores a realitzar en el centre educatiu: 66 hores</w:t>
      </w:r>
    </w:p>
    <w:p w14:paraId="0BB4D350" w14:textId="77777777" w:rsidR="00686C60" w:rsidRDefault="00686C60" w:rsidP="005969A7">
      <w:pPr>
        <w:pStyle w:val="TextdeldocumentMP"/>
        <w:rPr>
          <w:rFonts w:cs="Arial"/>
        </w:rPr>
      </w:pPr>
      <w:r w:rsidRPr="00B575E1">
        <w:rPr>
          <w:rFonts w:cs="Arial"/>
        </w:rPr>
        <w:t>Equivalència en crèdits ECTS: 5</w:t>
      </w:r>
    </w:p>
    <w:p w14:paraId="331B6972" w14:textId="77777777" w:rsidR="00686C60" w:rsidRDefault="00686C60" w:rsidP="005969A7">
      <w:pPr>
        <w:pStyle w:val="TextdeldocumentMP"/>
        <w:rPr>
          <w:rFonts w:cs="Arial"/>
        </w:rPr>
      </w:pPr>
    </w:p>
    <w:p w14:paraId="3DA91BE5" w14:textId="77777777" w:rsidR="00686C60" w:rsidRPr="0098173F" w:rsidRDefault="00686C60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1BA00619" w14:textId="77777777" w:rsidR="00686C60" w:rsidRPr="00B575E1" w:rsidRDefault="00686C60" w:rsidP="00912DC0">
      <w:pPr>
        <w:pStyle w:val="Ttol3UF"/>
        <w:numPr>
          <w:ilvl w:val="0"/>
          <w:numId w:val="132"/>
        </w:numPr>
        <w:ind w:left="0" w:firstLine="0"/>
      </w:pPr>
      <w:r w:rsidRPr="00B575E1">
        <w:t>Planifica i posa en marxa estratègies en els diferents processos selectius d'ocupació que li permeten millorar les seves possibilitats d'inserció laboral.</w:t>
      </w:r>
    </w:p>
    <w:p w14:paraId="6516A1C1" w14:textId="77777777" w:rsidR="00686C60" w:rsidRPr="00B575E1" w:rsidRDefault="00686C60" w:rsidP="005969A7">
      <w:pPr>
        <w:pStyle w:val="TextdeldocumentMP"/>
        <w:spacing w:before="120"/>
        <w:contextualSpacing w:val="0"/>
        <w:rPr>
          <w:color w:val="000000"/>
          <w:sz w:val="24"/>
          <w:szCs w:val="24"/>
        </w:rPr>
      </w:pPr>
      <w:r w:rsidRPr="00B575E1">
        <w:t>Criteris</w:t>
      </w:r>
      <w:r w:rsidRPr="00B575E1">
        <w:rPr>
          <w:color w:val="000000"/>
          <w:sz w:val="24"/>
          <w:szCs w:val="24"/>
        </w:rPr>
        <w:t xml:space="preserve"> d’avaluació</w:t>
      </w:r>
    </w:p>
    <w:p w14:paraId="30485D8E" w14:textId="77777777" w:rsidR="00686C60" w:rsidRPr="00B575E1" w:rsidRDefault="00686C60" w:rsidP="005969A7">
      <w:pPr>
        <w:pStyle w:val="TextdeldocumentMP"/>
      </w:pPr>
      <w:r w:rsidRPr="00B575E1">
        <w:lastRenderedPageBreak/>
        <w:t>1.1 Simula les tècniques utilitzades actualment en el sector per al procés de selecció de personal.</w:t>
      </w:r>
    </w:p>
    <w:p w14:paraId="6339CE66" w14:textId="77777777" w:rsidR="00686C60" w:rsidRPr="00B575E1" w:rsidRDefault="00686C60" w:rsidP="005969A7">
      <w:pPr>
        <w:pStyle w:val="TextdeldocumentMP"/>
      </w:pPr>
      <w:r w:rsidRPr="00B575E1">
        <w:t>1.2 Desenvolupa estratègies per a la cerca d’ocupació relacionades amb les tècniques actuals més utilitzades contextualitzades al sector.</w:t>
      </w:r>
    </w:p>
    <w:p w14:paraId="3BB019A3" w14:textId="77777777" w:rsidR="00686C60" w:rsidRPr="00B575E1" w:rsidRDefault="00686C60" w:rsidP="005969A7">
      <w:pPr>
        <w:pStyle w:val="TextdeldocumentMP"/>
      </w:pPr>
      <w:r w:rsidRPr="00B575E1">
        <w:t xml:space="preserve">1.3 Valora les actituds i aptituds que permeten superar processos selectius en el sector privat i el sector públic. </w:t>
      </w:r>
    </w:p>
    <w:p w14:paraId="6DD46258" w14:textId="77777777" w:rsidR="00686C60" w:rsidRPr="00B575E1" w:rsidRDefault="00686C60" w:rsidP="005969A7">
      <w:pPr>
        <w:pStyle w:val="TextdeldocumentMP"/>
      </w:pPr>
      <w:r w:rsidRPr="00B575E1">
        <w:t xml:space="preserve">1.4 Construeix una marca personal identificant les necessitats del mercat actual, les seves habilitats, destreses i la seva aportació de valor. </w:t>
      </w:r>
    </w:p>
    <w:p w14:paraId="07CDCBE6" w14:textId="77777777" w:rsidR="00686C60" w:rsidRPr="00B575E1" w:rsidRDefault="00686C60" w:rsidP="00912DC0">
      <w:pPr>
        <w:pStyle w:val="Ttol3UF"/>
        <w:numPr>
          <w:ilvl w:val="0"/>
          <w:numId w:val="132"/>
        </w:numPr>
        <w:ind w:left="0" w:firstLine="0"/>
      </w:pPr>
      <w:r w:rsidRPr="00B575E1">
        <w:t>Aplica estratègies relacionades amb les competències personals, socials i emocionals per al desenvolupament de la seva iniciativa emprenedora i la millora de la seva ocupabilitat.</w:t>
      </w:r>
    </w:p>
    <w:p w14:paraId="7D13E8D4" w14:textId="77777777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Criteris d’avaluació</w:t>
      </w:r>
    </w:p>
    <w:p w14:paraId="7FD808A5" w14:textId="77777777" w:rsidR="00686C60" w:rsidRPr="00B575E1" w:rsidRDefault="00686C60" w:rsidP="005969A7">
      <w:pPr>
        <w:pStyle w:val="TextdeldocumentMP"/>
      </w:pPr>
      <w:r w:rsidRPr="00B575E1">
        <w:t>2.1 Valora la importància de les competències personals i socials en l’ocupabilitat en el sector de referència i en el desenvolupament d’un projecte emprenedor.</w:t>
      </w:r>
    </w:p>
    <w:p w14:paraId="1DD0970F" w14:textId="77777777" w:rsidR="00686C60" w:rsidRPr="00B575E1" w:rsidRDefault="00686C60" w:rsidP="005969A7">
      <w:pPr>
        <w:pStyle w:val="TextdeldocumentMP"/>
      </w:pPr>
      <w:r w:rsidRPr="00B575E1">
        <w:t>2.2 Participa activament en l'establiment dels objectius de l’equip i en la presa de decisions d’aquest i assumeix la responsabilitat de les accions i decisions del grup, participant activament en l’assoliment d’uns objectius compartits cooperant amb altres persones i compartint el lideratge.</w:t>
      </w:r>
    </w:p>
    <w:p w14:paraId="663FCA54" w14:textId="77777777" w:rsidR="00686C60" w:rsidRPr="00B575E1" w:rsidRDefault="00686C60" w:rsidP="005969A7">
      <w:pPr>
        <w:pStyle w:val="TextdeldocumentMP"/>
      </w:pPr>
      <w:r w:rsidRPr="00B575E1">
        <w:t>23 Incorpora al procés d’aprenentatge propi les tècniques i recursos de presentació i comunicació, tant orals com escrits, adequats per una comunicació efectiva i afectiva sent capaç d’adaptar-los a cada situació i circumstàncies, valorant les oportunitats i dificultats que ofereixen cadascuna d’elles.</w:t>
      </w:r>
    </w:p>
    <w:p w14:paraId="3841D4FA" w14:textId="77777777" w:rsidR="00686C60" w:rsidRPr="00B575E1" w:rsidRDefault="00686C60" w:rsidP="005969A7">
      <w:pPr>
        <w:pStyle w:val="TextdeldocumentMP"/>
      </w:pPr>
      <w:r w:rsidRPr="00B575E1">
        <w:t>2.4 Aplica tècniques i estratègies per a la gestió del temps disponible per assolir els objectius tant individuals com de l’equip i programa les activitats necessàries.</w:t>
      </w:r>
    </w:p>
    <w:p w14:paraId="50945A34" w14:textId="77777777" w:rsidR="00686C60" w:rsidRPr="00B575E1" w:rsidRDefault="00686C60" w:rsidP="005969A7">
      <w:pPr>
        <w:pStyle w:val="TextdeldocumentMP"/>
      </w:pPr>
      <w:r w:rsidRPr="00B575E1">
        <w:t>2.5 Aplica estratègies per canalitzar les emocions mostrant una actitud flexible en les relacions amb altres persones.</w:t>
      </w:r>
    </w:p>
    <w:p w14:paraId="66555F7F" w14:textId="77777777" w:rsidR="00686C60" w:rsidRPr="00B575E1" w:rsidRDefault="00686C60" w:rsidP="005969A7">
      <w:pPr>
        <w:pStyle w:val="TextdeldocumentMP"/>
      </w:pPr>
      <w:r w:rsidRPr="00B575E1">
        <w:t>2.6 Desenvolupa estratègies per a la programació d’activitats atenent criteris d’organització eficient i preveient les possibles dificultats.</w:t>
      </w:r>
    </w:p>
    <w:p w14:paraId="743D6679" w14:textId="77777777" w:rsidR="00686C60" w:rsidRPr="00B575E1" w:rsidRDefault="00686C60" w:rsidP="005969A7">
      <w:pPr>
        <w:pStyle w:val="TextdeldocumentMP"/>
      </w:pPr>
      <w:r w:rsidRPr="00B575E1">
        <w:t>2.7 Reacciona de manera flexible i positiva davant de conflictes i situacions noves, aprofitant les oportunitats i gestionant les dificultats fent ús d’estratègies relacionades amb la intel·ligència emocional.</w:t>
      </w:r>
    </w:p>
    <w:p w14:paraId="729119E7" w14:textId="77777777" w:rsidR="00686C60" w:rsidRPr="00B575E1" w:rsidRDefault="00686C60" w:rsidP="00912DC0">
      <w:pPr>
        <w:pStyle w:val="Ttol3UF"/>
        <w:numPr>
          <w:ilvl w:val="0"/>
          <w:numId w:val="132"/>
        </w:numPr>
        <w:ind w:left="0" w:firstLine="0"/>
      </w:pPr>
      <w:r w:rsidRPr="00B575E1">
        <w:t>Posa en pràctica les habilitats emprenedores necessàries per al desenvolupament de processos d’innovació i recerca aplicades que promouen la modernització del sector productiu cap a un model sostenible.</w:t>
      </w:r>
    </w:p>
    <w:p w14:paraId="439BAD20" w14:textId="77777777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Criteris d’avaluació</w:t>
      </w:r>
    </w:p>
    <w:p w14:paraId="464D885B" w14:textId="77777777" w:rsidR="00686C60" w:rsidRPr="00B575E1" w:rsidRDefault="00686C60" w:rsidP="005969A7">
      <w:pPr>
        <w:pStyle w:val="TextdeldocumentMP"/>
      </w:pPr>
      <w:r w:rsidRPr="00B575E1">
        <w:t>3.1 Identifica el concepte d’innovació i la seva relació amb la construcció d’una societat més sostenible que millori el benestar dels individus.</w:t>
      </w:r>
    </w:p>
    <w:p w14:paraId="2774DBD5" w14:textId="77777777" w:rsidR="00686C60" w:rsidRPr="00B575E1" w:rsidRDefault="00686C60" w:rsidP="005969A7">
      <w:pPr>
        <w:pStyle w:val="TextdeldocumentMP"/>
      </w:pPr>
      <w:r w:rsidRPr="00B575E1">
        <w:t>3.2 Analitza les diferents metodologies per emprendre i la seva importància per afavorir la innovació i com a font de creació d’ocupació i benestar social.</w:t>
      </w:r>
    </w:p>
    <w:p w14:paraId="49224CE0" w14:textId="77777777" w:rsidR="00686C60" w:rsidRPr="00B575E1" w:rsidRDefault="00686C60" w:rsidP="005969A7">
      <w:pPr>
        <w:pStyle w:val="TextdeldocumentMP"/>
      </w:pPr>
      <w:r w:rsidRPr="00B575E1">
        <w:t>3.3 Aplica les habilitats emprenedores necessàries per promoure l'emprenedoria i la intraemprenedoria.</w:t>
      </w:r>
    </w:p>
    <w:p w14:paraId="43EC06B1" w14:textId="77777777" w:rsidR="00686C60" w:rsidRPr="00B575E1" w:rsidRDefault="00686C60" w:rsidP="005969A7">
      <w:pPr>
        <w:pStyle w:val="TextdeldocumentMP"/>
      </w:pPr>
      <w:r w:rsidRPr="00B575E1">
        <w:lastRenderedPageBreak/>
        <w:t>3.4 Posa en pràctica el treball col·laboratiu com a requisit per al desenvolupament de processos d’innovació.</w:t>
      </w:r>
    </w:p>
    <w:p w14:paraId="50C97B8F" w14:textId="77777777" w:rsidR="00686C60" w:rsidRPr="00B575E1" w:rsidRDefault="00686C60" w:rsidP="005969A7">
      <w:pPr>
        <w:pStyle w:val="TextdeldocumentMP"/>
      </w:pPr>
      <w:r w:rsidRPr="00B575E1">
        <w:t>3.5 Desenvolupa la competència digital necessària per la millora dels processos d’innovació i investigació aplicades que promoguin la modernització del sector productiu.</w:t>
      </w:r>
    </w:p>
    <w:p w14:paraId="5C95ECD2" w14:textId="77777777" w:rsidR="00686C60" w:rsidRPr="00B575E1" w:rsidRDefault="00686C60" w:rsidP="005969A7">
      <w:pPr>
        <w:pStyle w:val="TextdeldocumentMP"/>
      </w:pPr>
      <w:r w:rsidRPr="00B575E1">
        <w:t>3.6 Incorpora els objectius de les polítiques i iniciatives relacionades amb la sostenibilitat i el medi ambient a l’estratègia empresarial enfocada al desenvolupament d’un model econòmic i social sostenible.</w:t>
      </w:r>
    </w:p>
    <w:p w14:paraId="7EAB2640" w14:textId="77777777" w:rsidR="00686C60" w:rsidRPr="00B575E1" w:rsidRDefault="00686C60" w:rsidP="00912DC0">
      <w:pPr>
        <w:pStyle w:val="Ttol3UF"/>
        <w:numPr>
          <w:ilvl w:val="0"/>
          <w:numId w:val="132"/>
        </w:numPr>
        <w:ind w:left="0" w:firstLine="0"/>
      </w:pPr>
      <w:r w:rsidRPr="00B575E1">
        <w:t>Identifica, defineix i valida idees d’emprenedoria generadores de noves oportunitats a partir d’estratègies d’anàlisi de l’entorn socioproductiu utilitzant metodologies àgils per l’emprenedoria.</w:t>
      </w:r>
    </w:p>
    <w:p w14:paraId="06E77005" w14:textId="77777777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Criteris d’avaluació</w:t>
      </w:r>
    </w:p>
    <w:p w14:paraId="77C13293" w14:textId="77777777" w:rsidR="00686C60" w:rsidRPr="00B575E1" w:rsidRDefault="00686C60" w:rsidP="005969A7">
      <w:pPr>
        <w:pStyle w:val="TextdeldocumentMP"/>
      </w:pPr>
      <w:r w:rsidRPr="00B575E1">
        <w:t>4.1 Identifica els problemes de les persones destinatàries potencials del projecte emprenedor com pas previ a les propostes de solucions que es converteixen en oportunitats.</w:t>
      </w:r>
    </w:p>
    <w:p w14:paraId="49BE2B89" w14:textId="77777777" w:rsidR="00686C60" w:rsidRPr="00B575E1" w:rsidRDefault="00686C60" w:rsidP="005969A7">
      <w:pPr>
        <w:pStyle w:val="TextdeldocumentMP"/>
      </w:pPr>
      <w:r w:rsidRPr="00B575E1">
        <w:t xml:space="preserve">4.2 Posa en pràctica el procés creatiu amb la finalitat d’aconseguir una idea emprenedora que aporti valor econòmic, social i/o cultural. </w:t>
      </w:r>
    </w:p>
    <w:p w14:paraId="1F99039C" w14:textId="77777777" w:rsidR="00686C60" w:rsidRPr="00B575E1" w:rsidRDefault="00686C60" w:rsidP="005969A7">
      <w:pPr>
        <w:pStyle w:val="TextdeldocumentMP"/>
      </w:pPr>
      <w:r w:rsidRPr="00B575E1">
        <w:t>4.3 Dissenya un model de negoci i/o gestió derivat de la idea emprenedora.</w:t>
      </w:r>
    </w:p>
    <w:p w14:paraId="4C2C2D2C" w14:textId="77777777" w:rsidR="00686C60" w:rsidRPr="00B575E1" w:rsidRDefault="00686C60" w:rsidP="005969A7">
      <w:pPr>
        <w:pStyle w:val="TextdeldocumentMP"/>
      </w:pPr>
      <w:r w:rsidRPr="00B575E1">
        <w:t>4.4 Incorpora valors ètics i socials a la idea emprenedora analitzant els models de balanç social.</w:t>
      </w:r>
    </w:p>
    <w:p w14:paraId="55CDBEFC" w14:textId="77777777" w:rsidR="00686C60" w:rsidRPr="00B575E1" w:rsidRDefault="00686C60" w:rsidP="005969A7">
      <w:pPr>
        <w:pStyle w:val="TextdeldocumentMP"/>
      </w:pPr>
      <w:r w:rsidRPr="00B575E1">
        <w:t>4.5 Analitza la contribució de l’Economia Circular i l’Economia del Bé Comú al desenvolupament d’un model econòmic i social basat en l’equitat, la justícia social i la sostenibilitat.</w:t>
      </w:r>
    </w:p>
    <w:p w14:paraId="5124A6C2" w14:textId="77777777" w:rsidR="00686C60" w:rsidRPr="00B575E1" w:rsidRDefault="00686C60" w:rsidP="005969A7">
      <w:pPr>
        <w:pStyle w:val="TextdeldocumentMP"/>
      </w:pPr>
      <w:r w:rsidRPr="00B575E1">
        <w:t>4.6 Analitza els principals components de l’entorn general i específic, i el seu impacte en la idea emprenedora.</w:t>
      </w:r>
    </w:p>
    <w:p w14:paraId="061E38D2" w14:textId="77777777" w:rsidR="00686C60" w:rsidRPr="00B575E1" w:rsidRDefault="00686C60" w:rsidP="005969A7">
      <w:pPr>
        <w:pStyle w:val="TextdeldocumentMP"/>
      </w:pPr>
      <w:r w:rsidRPr="00B575E1">
        <w:t>4.7 Realitza entrevistes de problema per validar el perfil i el problema de les persones destinatàries de la idea emprenedora.</w:t>
      </w:r>
    </w:p>
    <w:p w14:paraId="507689AF" w14:textId="77777777" w:rsidR="00686C60" w:rsidRPr="00B575E1" w:rsidRDefault="00686C60" w:rsidP="005969A7">
      <w:pPr>
        <w:pStyle w:val="TextdeldocumentMP"/>
      </w:pPr>
      <w:r w:rsidRPr="00B575E1">
        <w:t>4.8 Valida la solució mitjançant la creació de prototips cercant l’encaix problema-solució.</w:t>
      </w:r>
    </w:p>
    <w:p w14:paraId="6E8CDDA8" w14:textId="77777777" w:rsidR="00686C60" w:rsidRPr="00B575E1" w:rsidRDefault="00686C60" w:rsidP="005969A7">
      <w:pPr>
        <w:pStyle w:val="TextdeldocumentMP"/>
      </w:pPr>
      <w:r w:rsidRPr="00B575E1">
        <w:t>4.9 Posa en pràctica tècniques de validació d’idees i generació de prototips.</w:t>
      </w:r>
    </w:p>
    <w:p w14:paraId="2D206321" w14:textId="77777777" w:rsidR="00686C60" w:rsidRPr="00B575E1" w:rsidRDefault="00686C60" w:rsidP="005969A7">
      <w:pPr>
        <w:pStyle w:val="TextdeldocumentMP"/>
      </w:pPr>
      <w:r w:rsidRPr="00B575E1">
        <w:t>4.10 Experimenta amb la posada en pràctica d’estratègies de màrqueting per desenvolupar destreses en tècniques de comunicació i venda.</w:t>
      </w:r>
    </w:p>
    <w:p w14:paraId="4E87AE72" w14:textId="77777777" w:rsidR="00686C60" w:rsidRPr="00B575E1" w:rsidRDefault="00686C60" w:rsidP="00912DC0">
      <w:pPr>
        <w:pStyle w:val="Ttol3UF"/>
        <w:numPr>
          <w:ilvl w:val="0"/>
          <w:numId w:val="132"/>
        </w:numPr>
        <w:ind w:left="0" w:firstLine="0"/>
      </w:pPr>
      <w:r w:rsidRPr="00B575E1">
        <w:t>Desenvolupa un projecte emprenedor d’innovació social i/o tecnològica aplicada en col·laboració amb l’entorn.</w:t>
      </w:r>
    </w:p>
    <w:p w14:paraId="463C33DD" w14:textId="77777777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Criteris d’avaluació</w:t>
      </w:r>
    </w:p>
    <w:p w14:paraId="0E9E8712" w14:textId="77777777" w:rsidR="00686C60" w:rsidRPr="00B575E1" w:rsidRDefault="00686C60" w:rsidP="005969A7">
      <w:pPr>
        <w:pStyle w:val="TextdeldocumentMP"/>
      </w:pPr>
      <w:r w:rsidRPr="00B575E1">
        <w:t>5.1 Analitza els conceptes bàsics de l’emprenedoria i la innovació social.</w:t>
      </w:r>
    </w:p>
    <w:p w14:paraId="72B07296" w14:textId="77777777" w:rsidR="00686C60" w:rsidRPr="00B575E1" w:rsidRDefault="00686C60" w:rsidP="005969A7">
      <w:pPr>
        <w:pStyle w:val="TextdeldocumentMP"/>
      </w:pPr>
      <w:r w:rsidRPr="00B575E1">
        <w:t>5.2 Reflexiona sobre la necessitat del lideratge ètic i sostenible en les organitzacions.</w:t>
      </w:r>
    </w:p>
    <w:p w14:paraId="7628D568" w14:textId="77777777" w:rsidR="00686C60" w:rsidRPr="00B575E1" w:rsidRDefault="00686C60" w:rsidP="005969A7">
      <w:pPr>
        <w:pStyle w:val="TextdeldocumentMP"/>
      </w:pPr>
      <w:r w:rsidRPr="00B575E1">
        <w:t>5.3 Reflexiona sobre la tecnologia com a base per al canvi del model productiu.</w:t>
      </w:r>
    </w:p>
    <w:p w14:paraId="178FECCC" w14:textId="77777777" w:rsidR="00686C60" w:rsidRPr="00B575E1" w:rsidRDefault="00686C60" w:rsidP="005969A7">
      <w:pPr>
        <w:pStyle w:val="TextdeldocumentMP"/>
      </w:pPr>
      <w:r w:rsidRPr="00B575E1">
        <w:t>5.4 Posa en marxa les estratègies pròpies del pensament de disseny (Design Thinking) per detectar necessitats socials i mediambientals.</w:t>
      </w:r>
    </w:p>
    <w:p w14:paraId="077C04E3" w14:textId="77777777" w:rsidR="00686C60" w:rsidRPr="00B575E1" w:rsidRDefault="00686C60" w:rsidP="005969A7">
      <w:pPr>
        <w:pStyle w:val="TextdeldocumentMP"/>
      </w:pPr>
      <w:r w:rsidRPr="00B575E1">
        <w:t>5.5 Analitza els elements del disseny de models de negoci ecosocials i/o de base tecnològica.</w:t>
      </w:r>
    </w:p>
    <w:p w14:paraId="3BD42379" w14:textId="77777777" w:rsidR="00686C60" w:rsidRPr="00B575E1" w:rsidRDefault="00686C60" w:rsidP="005969A7">
      <w:pPr>
        <w:pStyle w:val="TextdeldocumentMP"/>
      </w:pPr>
      <w:r w:rsidRPr="00B575E1">
        <w:lastRenderedPageBreak/>
        <w:t>5.6 Alinea metes de desenvolupament sostenible amb el disseny de models de negoci ecosocials i/o de base tecnològica.</w:t>
      </w:r>
    </w:p>
    <w:p w14:paraId="5461BCD6" w14:textId="77777777" w:rsidR="00686C60" w:rsidRPr="00B575E1" w:rsidRDefault="00686C60" w:rsidP="005969A7">
      <w:pPr>
        <w:pStyle w:val="TextdeldocumentMP"/>
      </w:pPr>
      <w:r w:rsidRPr="00B575E1">
        <w:t>5.7 Aplica estratègies necessàries per analitzar la viabilitat del projecte emprenedor.</w:t>
      </w:r>
    </w:p>
    <w:p w14:paraId="44963C74" w14:textId="77777777" w:rsidR="00686C60" w:rsidRPr="00B575E1" w:rsidRDefault="00686C60" w:rsidP="005969A7">
      <w:pPr>
        <w:pStyle w:val="TextdeldocumentMP"/>
      </w:pPr>
      <w:r w:rsidRPr="00B575E1">
        <w:t>5.8 Investiga les opcions financeres socialment responsables.</w:t>
      </w:r>
    </w:p>
    <w:p w14:paraId="5299F865" w14:textId="77777777" w:rsidR="00686C60" w:rsidRDefault="00686C60" w:rsidP="005969A7">
      <w:pPr>
        <w:pStyle w:val="TextdeldocumentMP"/>
      </w:pPr>
      <w:r w:rsidRPr="00B575E1">
        <w:t>5.9 Defineix els agents implicats en el projecte, a</w:t>
      </w:r>
      <w:r>
        <w:t>ixí com la seva participació.</w:t>
      </w:r>
    </w:p>
    <w:p w14:paraId="28A7FE8C" w14:textId="77777777" w:rsidR="000C57DD" w:rsidRDefault="000C57DD" w:rsidP="005969A7">
      <w:pPr>
        <w:pStyle w:val="TextdeldocumentMP"/>
        <w:spacing w:before="120"/>
        <w:contextualSpacing w:val="0"/>
      </w:pPr>
    </w:p>
    <w:p w14:paraId="2AB816B1" w14:textId="31190A2C" w:rsidR="00686C60" w:rsidRPr="00B575E1" w:rsidRDefault="00686C60" w:rsidP="005969A7">
      <w:pPr>
        <w:pStyle w:val="TextdeldocumentMP"/>
        <w:spacing w:before="120"/>
        <w:contextualSpacing w:val="0"/>
      </w:pPr>
      <w:r w:rsidRPr="00B575E1">
        <w:t>Continguts (orientatius)</w:t>
      </w:r>
    </w:p>
    <w:p w14:paraId="734B5166" w14:textId="77777777" w:rsidR="00686C60" w:rsidRPr="00B575E1" w:rsidRDefault="00686C60" w:rsidP="005969A7">
      <w:pPr>
        <w:pStyle w:val="TextdeldocumentMP"/>
      </w:pPr>
      <w:r w:rsidRPr="00B575E1">
        <w:t>1. Estratègies per a la cerca de feina:</w:t>
      </w:r>
    </w:p>
    <w:p w14:paraId="2B7EB2BD" w14:textId="77777777" w:rsidR="00686C60" w:rsidRPr="00B575E1" w:rsidRDefault="00686C60" w:rsidP="005969A7">
      <w:pPr>
        <w:pStyle w:val="TextdeldocumentMP"/>
      </w:pPr>
      <w:r w:rsidRPr="00B575E1">
        <w:t>1.1 Simulació de tècniques actuals per la selecció de personal al sector d’activitat.</w:t>
      </w:r>
    </w:p>
    <w:p w14:paraId="369BB9BA" w14:textId="77777777" w:rsidR="00686C60" w:rsidRPr="00B575E1" w:rsidRDefault="00686C60" w:rsidP="005969A7">
      <w:pPr>
        <w:pStyle w:val="TextdeldocumentMP"/>
      </w:pPr>
      <w:r w:rsidRPr="00B575E1">
        <w:t>1.2 Estratègies per la cerca de feina en funció de les tècniques més emprades al sector.</w:t>
      </w:r>
    </w:p>
    <w:p w14:paraId="0F30EFD6" w14:textId="77777777" w:rsidR="00686C60" w:rsidRPr="00B575E1" w:rsidRDefault="00686C60" w:rsidP="005969A7">
      <w:pPr>
        <w:pStyle w:val="TextdeldocumentMP"/>
      </w:pPr>
      <w:r w:rsidRPr="00B575E1">
        <w:t>1.3 Els processos de selecció del sector públic i privat: actituds i aptituds per la superació.</w:t>
      </w:r>
    </w:p>
    <w:p w14:paraId="636DA15B" w14:textId="77777777" w:rsidR="00686C60" w:rsidRPr="00B575E1" w:rsidRDefault="00686C60" w:rsidP="005969A7">
      <w:pPr>
        <w:pStyle w:val="TextdeldocumentMP"/>
      </w:pPr>
      <w:r w:rsidRPr="00B575E1">
        <w:t>1.4 Creació de la marca personal.</w:t>
      </w:r>
    </w:p>
    <w:p w14:paraId="7FD41E3C" w14:textId="77777777" w:rsidR="00686C60" w:rsidRPr="00B575E1" w:rsidRDefault="00686C60" w:rsidP="005969A7">
      <w:pPr>
        <w:pStyle w:val="TextdeldocumentMP"/>
      </w:pPr>
    </w:p>
    <w:p w14:paraId="0798DF82" w14:textId="77777777" w:rsidR="00686C60" w:rsidRPr="00B575E1" w:rsidRDefault="00686C60" w:rsidP="005969A7">
      <w:pPr>
        <w:pStyle w:val="TextdeldocumentMP"/>
      </w:pPr>
      <w:r w:rsidRPr="00B575E1">
        <w:t>2. Competències personals, socials i emocionals:</w:t>
      </w:r>
    </w:p>
    <w:p w14:paraId="0EC32D82" w14:textId="77777777" w:rsidR="00686C60" w:rsidRPr="00B575E1" w:rsidRDefault="00686C60" w:rsidP="005969A7">
      <w:pPr>
        <w:pStyle w:val="TextdeldocumentMP"/>
      </w:pPr>
      <w:r w:rsidRPr="00B575E1">
        <w:t>2.1 Competències personals i social per l’ocupabilitat i pel desenvolupament d’un projecte emprenedor.</w:t>
      </w:r>
    </w:p>
    <w:p w14:paraId="70B59F4D" w14:textId="77777777" w:rsidR="00686C60" w:rsidRPr="00B575E1" w:rsidRDefault="00686C60" w:rsidP="005969A7">
      <w:pPr>
        <w:pStyle w:val="TextdeldocumentMP"/>
      </w:pPr>
      <w:r w:rsidRPr="00B575E1">
        <w:t>2.2 Posada en pràctica del treball en equip i la presa de decisions.</w:t>
      </w:r>
    </w:p>
    <w:p w14:paraId="02AD4D54" w14:textId="77777777" w:rsidR="00686C60" w:rsidRPr="00B575E1" w:rsidRDefault="00686C60" w:rsidP="005969A7">
      <w:pPr>
        <w:pStyle w:val="TextdeldocumentMP"/>
      </w:pPr>
      <w:r w:rsidRPr="00B575E1">
        <w:t>2.3 Aplicació de les diferents tècniques de comunicació en diverses situacions i circumstàncies.</w:t>
      </w:r>
    </w:p>
    <w:p w14:paraId="4D7C48D6" w14:textId="77777777" w:rsidR="00686C60" w:rsidRPr="00B575E1" w:rsidRDefault="00686C60" w:rsidP="005969A7">
      <w:pPr>
        <w:pStyle w:val="TextdeldocumentMP"/>
      </w:pPr>
      <w:r w:rsidRPr="00B575E1">
        <w:t>2.4 Gestió del temps per l’assoliment d’objectius.</w:t>
      </w:r>
    </w:p>
    <w:p w14:paraId="340311DC" w14:textId="77777777" w:rsidR="00686C60" w:rsidRPr="00B575E1" w:rsidRDefault="00686C60" w:rsidP="005969A7">
      <w:pPr>
        <w:pStyle w:val="TextdeldocumentMP"/>
      </w:pPr>
      <w:r w:rsidRPr="00B575E1">
        <w:t>2.5 Aplicació d'estratègies de regulació emocional.</w:t>
      </w:r>
    </w:p>
    <w:p w14:paraId="74D106C6" w14:textId="77777777" w:rsidR="00686C60" w:rsidRPr="00B575E1" w:rsidRDefault="00686C60" w:rsidP="005969A7">
      <w:pPr>
        <w:pStyle w:val="TextdeldocumentMP"/>
      </w:pPr>
      <w:r w:rsidRPr="00B575E1">
        <w:t>2.6 Estratègies d’organització eficient per a la programació d’activitats.</w:t>
      </w:r>
    </w:p>
    <w:p w14:paraId="11FDE2AD" w14:textId="77777777" w:rsidR="00686C60" w:rsidRPr="00B575E1" w:rsidRDefault="00686C60" w:rsidP="005969A7">
      <w:pPr>
        <w:pStyle w:val="TextdeldocumentMP"/>
      </w:pPr>
      <w:r w:rsidRPr="00B575E1">
        <w:t>2.7 El conflictes i la seva gestió a través de la intel·ligència emocional.</w:t>
      </w:r>
    </w:p>
    <w:p w14:paraId="53EDCD5B" w14:textId="77777777" w:rsidR="00686C60" w:rsidRPr="00B575E1" w:rsidRDefault="00686C60" w:rsidP="005969A7">
      <w:pPr>
        <w:pStyle w:val="TextdeldocumentMP"/>
      </w:pPr>
    </w:p>
    <w:p w14:paraId="64EBF2F9" w14:textId="77777777" w:rsidR="00686C60" w:rsidRPr="00B575E1" w:rsidRDefault="00686C60" w:rsidP="005969A7">
      <w:pPr>
        <w:pStyle w:val="TextdeldocumentMP"/>
      </w:pPr>
      <w:r w:rsidRPr="00B575E1">
        <w:t>3. Habilitats emprenedores en els processos d’innovació i investigació sostenible:</w:t>
      </w:r>
    </w:p>
    <w:p w14:paraId="4AD52F45" w14:textId="77777777" w:rsidR="00686C60" w:rsidRPr="00B575E1" w:rsidRDefault="00686C60" w:rsidP="005969A7">
      <w:pPr>
        <w:pStyle w:val="TextdeldocumentMP"/>
      </w:pPr>
      <w:r w:rsidRPr="00B575E1">
        <w:t>3.1 Concepte d’innovació i la seva relació amb la sostenibilitat i benestar.</w:t>
      </w:r>
    </w:p>
    <w:p w14:paraId="6F834AB9" w14:textId="77777777" w:rsidR="00686C60" w:rsidRPr="00B575E1" w:rsidRDefault="00686C60" w:rsidP="005969A7">
      <w:pPr>
        <w:pStyle w:val="TextdeldocumentMP"/>
      </w:pPr>
      <w:r w:rsidRPr="00B575E1">
        <w:t>3.2 Anàlisis de metodologies per l'emprenedoria i la importància de la innovació com a font de creació d’ocupació i benestar social.</w:t>
      </w:r>
    </w:p>
    <w:p w14:paraId="1AD68130" w14:textId="77777777" w:rsidR="00686C60" w:rsidRPr="00B575E1" w:rsidRDefault="00686C60" w:rsidP="005969A7">
      <w:pPr>
        <w:pStyle w:val="TextdeldocumentMP"/>
      </w:pPr>
      <w:r w:rsidRPr="00B575E1">
        <w:t>3.3 Desenvolupament d’habilitats emprenedores en totes dimensions.</w:t>
      </w:r>
    </w:p>
    <w:p w14:paraId="3226CA28" w14:textId="77777777" w:rsidR="00686C60" w:rsidRPr="00B575E1" w:rsidRDefault="00686C60" w:rsidP="005969A7">
      <w:pPr>
        <w:pStyle w:val="TextdeldocumentMP"/>
      </w:pPr>
      <w:r w:rsidRPr="00B575E1">
        <w:t>3.4 Aplicació del treball col·laboratiu pel desenvolupament del procés d’innovació.</w:t>
      </w:r>
    </w:p>
    <w:p w14:paraId="15263175" w14:textId="77777777" w:rsidR="00686C60" w:rsidRPr="00B575E1" w:rsidRDefault="00686C60" w:rsidP="005969A7">
      <w:pPr>
        <w:pStyle w:val="TextdeldocumentMP"/>
      </w:pPr>
      <w:r w:rsidRPr="00B575E1">
        <w:t xml:space="preserve">3.5 Desenvolupament de la competència digital per la millora dels processos d’innovació i recerca per a la modernització del sector productiu. </w:t>
      </w:r>
    </w:p>
    <w:p w14:paraId="75440F92" w14:textId="77777777" w:rsidR="00686C60" w:rsidRPr="00B575E1" w:rsidRDefault="00686C60" w:rsidP="005969A7">
      <w:pPr>
        <w:pStyle w:val="TextdeldocumentMP"/>
      </w:pPr>
      <w:r w:rsidRPr="00B575E1">
        <w:t>3.6 Incorporació dels objectius de les polítiques i iniciatives relacionades amb la sostenibilitat i el medi ambient a l'estratègia empresarial.</w:t>
      </w:r>
    </w:p>
    <w:p w14:paraId="4F164B79" w14:textId="77777777" w:rsidR="00686C60" w:rsidRPr="00B575E1" w:rsidRDefault="00686C60" w:rsidP="005969A7">
      <w:pPr>
        <w:pStyle w:val="TextdeldocumentMP"/>
      </w:pPr>
    </w:p>
    <w:p w14:paraId="255A4F7A" w14:textId="77777777" w:rsidR="00686C60" w:rsidRPr="00B575E1" w:rsidRDefault="00686C60" w:rsidP="005969A7">
      <w:pPr>
        <w:pStyle w:val="TextdeldocumentMP"/>
      </w:pPr>
      <w:r w:rsidRPr="00B575E1">
        <w:t>4. Idees emprenedores i noves oportunitats:</w:t>
      </w:r>
    </w:p>
    <w:p w14:paraId="14A7D217" w14:textId="77777777" w:rsidR="00686C60" w:rsidRPr="00B575E1" w:rsidRDefault="00686C60" w:rsidP="005969A7">
      <w:pPr>
        <w:pStyle w:val="TextdeldocumentMP"/>
      </w:pPr>
      <w:r w:rsidRPr="00B575E1">
        <w:t>4.1 Detecció de necessitats de les persones destinatàries del projecte emprenedor i proposta de solucions.</w:t>
      </w:r>
    </w:p>
    <w:p w14:paraId="05337CDF" w14:textId="77777777" w:rsidR="00686C60" w:rsidRPr="00B575E1" w:rsidRDefault="00686C60" w:rsidP="005969A7">
      <w:pPr>
        <w:pStyle w:val="TextdeldocumentMP"/>
      </w:pPr>
      <w:r w:rsidRPr="00B575E1">
        <w:t>4.2 Generació d’idees emprenedores per la consecució d’una idea amb valor econòmic, social i/o cultural.</w:t>
      </w:r>
    </w:p>
    <w:p w14:paraId="234A398D" w14:textId="77777777" w:rsidR="00686C60" w:rsidRPr="00B575E1" w:rsidRDefault="00686C60" w:rsidP="005969A7">
      <w:pPr>
        <w:pStyle w:val="TextdeldocumentMP"/>
      </w:pPr>
      <w:r w:rsidRPr="00B575E1">
        <w:t>4.3 Disseny d’un model de negoci i/o gestió de la idea emprenedora.</w:t>
      </w:r>
    </w:p>
    <w:p w14:paraId="718E9516" w14:textId="77777777" w:rsidR="00686C60" w:rsidRPr="00B575E1" w:rsidRDefault="00686C60" w:rsidP="005969A7">
      <w:pPr>
        <w:pStyle w:val="TextdeldocumentMP"/>
      </w:pPr>
      <w:r w:rsidRPr="00B575E1">
        <w:lastRenderedPageBreak/>
        <w:t>4.4 Anàlisi de models de balanç social, incorporant els valors ètics i socials a l’idea emprenedora.</w:t>
      </w:r>
    </w:p>
    <w:p w14:paraId="05FA560C" w14:textId="77777777" w:rsidR="00686C60" w:rsidRPr="00B575E1" w:rsidRDefault="00686C60" w:rsidP="005969A7">
      <w:pPr>
        <w:pStyle w:val="TextdeldocumentMP"/>
      </w:pPr>
      <w:r w:rsidRPr="00B575E1">
        <w:t>4.5 Desenvolupament d’un model econòmic i social basat en l’equitat, justícia social i sostenibilitat analitzant la contribució de l’Economia Circular i l’Economia del Bé Comú.</w:t>
      </w:r>
    </w:p>
    <w:p w14:paraId="6FC3B0F2" w14:textId="77777777" w:rsidR="00686C60" w:rsidRPr="00B575E1" w:rsidRDefault="00686C60" w:rsidP="005969A7">
      <w:pPr>
        <w:pStyle w:val="TextdeldocumentMP"/>
      </w:pPr>
      <w:r w:rsidRPr="00B575E1">
        <w:t>4.6 Anàlisi del macroentorn i microentorn.</w:t>
      </w:r>
    </w:p>
    <w:p w14:paraId="416822A9" w14:textId="77777777" w:rsidR="00686C60" w:rsidRPr="00B575E1" w:rsidRDefault="00686C60" w:rsidP="005969A7">
      <w:pPr>
        <w:pStyle w:val="TextdeldocumentMP"/>
      </w:pPr>
      <w:r w:rsidRPr="00B575E1">
        <w:t>4.7 Les entrevistes de problema.</w:t>
      </w:r>
    </w:p>
    <w:p w14:paraId="530672DA" w14:textId="77777777" w:rsidR="00686C60" w:rsidRPr="00B575E1" w:rsidRDefault="00686C60" w:rsidP="005969A7">
      <w:pPr>
        <w:pStyle w:val="TextdeldocumentMP"/>
      </w:pPr>
      <w:r w:rsidRPr="00B575E1">
        <w:t>4.8 Posada en pràctica de tècniques de validació d'idees i generació de prototips.</w:t>
      </w:r>
    </w:p>
    <w:p w14:paraId="3970FDA5" w14:textId="77777777" w:rsidR="00686C60" w:rsidRPr="00B575E1" w:rsidRDefault="00686C60" w:rsidP="005969A7">
      <w:pPr>
        <w:pStyle w:val="TextdeldocumentMP"/>
      </w:pPr>
      <w:r w:rsidRPr="00B575E1">
        <w:t>4.9 El màrqueting pel desenvolupament de tècniques de comunicació i venda.</w:t>
      </w:r>
    </w:p>
    <w:p w14:paraId="3EBF84B9" w14:textId="77777777" w:rsidR="00686C60" w:rsidRPr="00B575E1" w:rsidRDefault="00686C60" w:rsidP="005969A7">
      <w:pPr>
        <w:pStyle w:val="TextdeldocumentMP"/>
      </w:pPr>
    </w:p>
    <w:p w14:paraId="5453889E" w14:textId="77777777" w:rsidR="00686C60" w:rsidRPr="00B575E1" w:rsidRDefault="00686C60" w:rsidP="005969A7">
      <w:pPr>
        <w:pStyle w:val="TextdeldocumentMP"/>
      </w:pPr>
      <w:r w:rsidRPr="00B575E1">
        <w:t>5. El projecte emprenedor:</w:t>
      </w:r>
    </w:p>
    <w:p w14:paraId="23AD0651" w14:textId="77777777" w:rsidR="00686C60" w:rsidRPr="00B575E1" w:rsidRDefault="00686C60" w:rsidP="005969A7">
      <w:pPr>
        <w:pStyle w:val="TextdeldocumentMP"/>
      </w:pPr>
      <w:r w:rsidRPr="00B575E1">
        <w:t>5.1 Anàlisi dels conceptes bàsics d’emprenedoria i innovació social.</w:t>
      </w:r>
    </w:p>
    <w:p w14:paraId="3FD82100" w14:textId="77777777" w:rsidR="00686C60" w:rsidRPr="00B575E1" w:rsidRDefault="00686C60" w:rsidP="005969A7">
      <w:pPr>
        <w:pStyle w:val="TextdeldocumentMP"/>
      </w:pPr>
      <w:r w:rsidRPr="00B575E1">
        <w:t>5.2 El lideratge ètic i sostenible en les organitzacions.</w:t>
      </w:r>
    </w:p>
    <w:p w14:paraId="6176D317" w14:textId="77777777" w:rsidR="00686C60" w:rsidRPr="00B575E1" w:rsidRDefault="00686C60" w:rsidP="005969A7">
      <w:pPr>
        <w:pStyle w:val="TextdeldocumentMP"/>
      </w:pPr>
      <w:r w:rsidRPr="00B575E1">
        <w:t>5.3 La importància de la tecnologia com a base del canvi del model productiu.</w:t>
      </w:r>
    </w:p>
    <w:p w14:paraId="268D0E3F" w14:textId="77777777" w:rsidR="00686C60" w:rsidRPr="00B575E1" w:rsidRDefault="00686C60" w:rsidP="005969A7">
      <w:pPr>
        <w:pStyle w:val="TextdeldocumentMP"/>
      </w:pPr>
      <w:r w:rsidRPr="00B575E1">
        <w:t xml:space="preserve">5.4 Desenvolupament del pensament de disseny (Design thinking) per la detecció de necessitats socials i mediambientals </w:t>
      </w:r>
    </w:p>
    <w:p w14:paraId="0C684827" w14:textId="77777777" w:rsidR="00686C60" w:rsidRPr="00B575E1" w:rsidRDefault="00686C60" w:rsidP="005969A7">
      <w:pPr>
        <w:pStyle w:val="TextdeldocumentMP"/>
      </w:pPr>
      <w:r w:rsidRPr="00B575E1">
        <w:t>5.5 Anàlisi dels elements del disseny de models de negoci ecosocials i/o de base tecnològica.</w:t>
      </w:r>
    </w:p>
    <w:p w14:paraId="17A4BBAA" w14:textId="77777777" w:rsidR="00686C60" w:rsidRPr="00B575E1" w:rsidRDefault="00686C60" w:rsidP="005969A7">
      <w:pPr>
        <w:pStyle w:val="TextdeldocumentMP"/>
      </w:pPr>
      <w:r w:rsidRPr="00B575E1">
        <w:t>5.6 Alineació de les metes de desenvolupament sostenible amb els models de negoci.</w:t>
      </w:r>
    </w:p>
    <w:p w14:paraId="25C024C7" w14:textId="77777777" w:rsidR="00686C60" w:rsidRPr="00B575E1" w:rsidRDefault="00686C60" w:rsidP="005969A7">
      <w:pPr>
        <w:pStyle w:val="TextdeldocumentMP"/>
      </w:pPr>
      <w:r w:rsidRPr="00B575E1">
        <w:t>5.7 Formes jurídiques i associatives que poden aplicar-se a al projecte emprenedor.</w:t>
      </w:r>
    </w:p>
    <w:p w14:paraId="574FACB9" w14:textId="77777777" w:rsidR="00686C60" w:rsidRPr="00B575E1" w:rsidRDefault="00686C60" w:rsidP="005969A7">
      <w:pPr>
        <w:pStyle w:val="TextdeldocumentMP"/>
      </w:pPr>
      <w:r w:rsidRPr="00B575E1">
        <w:t>5.8 Viabilitat del projectes emprenedor: anàlisi de la inversió, costos i beneficis.</w:t>
      </w:r>
    </w:p>
    <w:p w14:paraId="26A22B85" w14:textId="77777777" w:rsidR="00686C60" w:rsidRPr="00B575E1" w:rsidRDefault="00686C60" w:rsidP="005969A7">
      <w:pPr>
        <w:pStyle w:val="TextdeldocumentMP"/>
      </w:pPr>
      <w:r w:rsidRPr="00B575E1">
        <w:t>5.9 Opcions financeres socialment responsables.</w:t>
      </w:r>
    </w:p>
    <w:p w14:paraId="366C5FE3" w14:textId="77777777" w:rsidR="00686C60" w:rsidRPr="00B575E1" w:rsidRDefault="00686C60" w:rsidP="005969A7">
      <w:pPr>
        <w:pStyle w:val="TextdeldocumentMP"/>
      </w:pPr>
      <w:r w:rsidRPr="00B575E1">
        <w:t>5.10 Definició i participació dels agents implicats al projecte.</w:t>
      </w:r>
    </w:p>
    <w:p w14:paraId="72B587AF" w14:textId="0F4AC7A7" w:rsidR="00686C60" w:rsidRPr="00134905" w:rsidRDefault="00686C60" w:rsidP="005969A7">
      <w:pPr>
        <w:pStyle w:val="TextdeldocumentMP"/>
      </w:pPr>
    </w:p>
    <w:p w14:paraId="3AEE8D20" w14:textId="2B22CD4D" w:rsidR="00564F19" w:rsidRPr="00134905" w:rsidRDefault="00564F19" w:rsidP="005969A7">
      <w:pPr>
        <w:pStyle w:val="Ttol2MP"/>
      </w:pPr>
      <w:r w:rsidRPr="00134905">
        <w:t xml:space="preserve">1713. </w:t>
      </w:r>
      <w:r w:rsidRPr="00134905">
        <w:rPr>
          <w:color w:val="000000"/>
          <w:szCs w:val="24"/>
        </w:rPr>
        <w:t>Projecte intermodular</w:t>
      </w:r>
    </w:p>
    <w:p w14:paraId="6CA8E0A2" w14:textId="0D93B4CE" w:rsidR="00564F19" w:rsidRPr="00134905" w:rsidRDefault="00564F19" w:rsidP="005969A7">
      <w:pPr>
        <w:pStyle w:val="TextdeldocumentMP"/>
      </w:pPr>
      <w:r w:rsidRPr="00134905">
        <w:t>Durada: 198 hores</w:t>
      </w:r>
    </w:p>
    <w:p w14:paraId="25BEA927" w14:textId="42D885B3" w:rsidR="00564F19" w:rsidRDefault="00564F19" w:rsidP="005969A7">
      <w:pPr>
        <w:pStyle w:val="TextdeldocumentMP"/>
        <w:rPr>
          <w:rFonts w:cs="Arial"/>
        </w:rPr>
      </w:pPr>
      <w:r w:rsidRPr="00134905">
        <w:rPr>
          <w:rFonts w:cs="Arial"/>
        </w:rPr>
        <w:t>Hores a realitzar en el centre educatiu: 198 hores</w:t>
      </w:r>
    </w:p>
    <w:p w14:paraId="078DF939" w14:textId="22E75A4A" w:rsidR="00084174" w:rsidRDefault="00084174" w:rsidP="005969A7">
      <w:pPr>
        <w:pStyle w:val="TextdeldocumentMP"/>
        <w:rPr>
          <w:rFonts w:cs="Arial"/>
        </w:rPr>
      </w:pPr>
    </w:p>
    <w:p w14:paraId="207F965C" w14:textId="11D75AA8" w:rsidR="00084174" w:rsidRPr="00084174" w:rsidRDefault="00084174" w:rsidP="005969A7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Resultats d’aprenentatge i criteris d’avaluació</w:t>
      </w:r>
      <w:r>
        <w:rPr>
          <w:rStyle w:val="eop"/>
          <w:color w:val="000000"/>
          <w:shd w:val="clear" w:color="auto" w:fill="FFFFFF"/>
        </w:rPr>
        <w:t> </w:t>
      </w:r>
    </w:p>
    <w:p w14:paraId="54FF3FED" w14:textId="78E791DD" w:rsidR="00564F19" w:rsidRPr="00134905" w:rsidRDefault="00564F19" w:rsidP="00912DC0">
      <w:pPr>
        <w:pStyle w:val="Ttol3UF"/>
        <w:numPr>
          <w:ilvl w:val="0"/>
          <w:numId w:val="133"/>
        </w:numPr>
        <w:rPr>
          <w:rFonts w:eastAsia="Arial" w:cs="Arial"/>
          <w:color w:val="1F1F1F"/>
        </w:rPr>
      </w:pPr>
      <w:r w:rsidRPr="00134905">
        <w:t>Caracteritza les empreses del sector atenent la seva organització i el tipus de producte o servei que ofereixen</w:t>
      </w:r>
      <w:r w:rsidRPr="00134905">
        <w:rPr>
          <w:rFonts w:eastAsia="Arial" w:cs="Arial"/>
          <w:color w:val="1F1F1F"/>
        </w:rPr>
        <w:t>.</w:t>
      </w:r>
    </w:p>
    <w:p w14:paraId="32FCAF6B" w14:textId="77777777" w:rsidR="00564F19" w:rsidRPr="00134905" w:rsidRDefault="00564F1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2E277A9" w14:textId="0127780C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t>Identifica les empreses tipus més representatives del sector</w:t>
      </w:r>
      <w:r w:rsidRPr="00134905">
        <w:rPr>
          <w:rFonts w:eastAsia="Arial" w:cs="Arial"/>
          <w:color w:val="000000"/>
        </w:rPr>
        <w:t>.</w:t>
      </w:r>
    </w:p>
    <w:p w14:paraId="73925158" w14:textId="52DCEA88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t>Descriu l'estructura organitzativa de les empreses.</w:t>
      </w:r>
    </w:p>
    <w:p w14:paraId="75A1497A" w14:textId="00D76E55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t>Caracteritza els principals departaments.</w:t>
      </w:r>
    </w:p>
    <w:p w14:paraId="63B0750A" w14:textId="420A6F5A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t>Determina les funcions de cada departament.</w:t>
      </w:r>
    </w:p>
    <w:p w14:paraId="255E9C80" w14:textId="7BF926F9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t>Avalua el volum de negoci d'acord amb les necessitats dels clients.</w:t>
      </w:r>
    </w:p>
    <w:p w14:paraId="20592661" w14:textId="01D75370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t>Defineix l'estratègia per donar resposta a les demandes.</w:t>
      </w:r>
    </w:p>
    <w:p w14:paraId="3CA8A077" w14:textId="18EAE0B8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t>Valora els recursos humans i materials necessaris.</w:t>
      </w:r>
    </w:p>
    <w:p w14:paraId="05BBC4E5" w14:textId="020D682B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t>Fa el seguiment dels resultats d'acord amb l'estratègia aplicada.</w:t>
      </w:r>
    </w:p>
    <w:p w14:paraId="5761F5B6" w14:textId="1E911FFE" w:rsidR="00564F19" w:rsidRPr="00134905" w:rsidRDefault="00564F19" w:rsidP="00912DC0">
      <w:pPr>
        <w:pStyle w:val="TextdeldocumentMP"/>
        <w:numPr>
          <w:ilvl w:val="1"/>
          <w:numId w:val="134"/>
        </w:numPr>
        <w:ind w:left="0" w:firstLine="0"/>
      </w:pPr>
      <w:r w:rsidRPr="00134905">
        <w:lastRenderedPageBreak/>
        <w:t>Relaciona els productes o serveis amb la seva possible contribució als ODS (Objectius de Desenvolupament Sostenible).</w:t>
      </w:r>
    </w:p>
    <w:p w14:paraId="68199D7B" w14:textId="2C03C70F" w:rsidR="00564F19" w:rsidRPr="00134905" w:rsidRDefault="00564F19" w:rsidP="00912DC0">
      <w:pPr>
        <w:pStyle w:val="Ttol3UF"/>
        <w:numPr>
          <w:ilvl w:val="0"/>
          <w:numId w:val="133"/>
        </w:numPr>
        <w:rPr>
          <w:rFonts w:eastAsia="Arial" w:cs="Arial"/>
          <w:color w:val="1F1F1F"/>
        </w:rPr>
      </w:pPr>
      <w:r w:rsidRPr="00134905">
        <w:t>Planteja solucions a les necessitats del sector tenint en compte la seva viabilitat, els costos associats i elaborant un petit projecte</w:t>
      </w:r>
      <w:r w:rsidRPr="00134905">
        <w:rPr>
          <w:rFonts w:eastAsia="Arial" w:cs="Arial"/>
          <w:color w:val="1F1F1F"/>
        </w:rPr>
        <w:t>.</w:t>
      </w:r>
    </w:p>
    <w:p w14:paraId="342FE5F3" w14:textId="77777777" w:rsidR="00564F19" w:rsidRPr="00134905" w:rsidRDefault="00564F1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23BCC94B" w14:textId="77777777" w:rsidR="00564F19" w:rsidRPr="00134905" w:rsidRDefault="00564F19" w:rsidP="00912DC0">
      <w:pPr>
        <w:pStyle w:val="Pargrafdellista"/>
        <w:numPr>
          <w:ilvl w:val="0"/>
          <w:numId w:val="38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C9A0C82" w14:textId="77777777" w:rsidR="00564F19" w:rsidRPr="00134905" w:rsidRDefault="00564F19" w:rsidP="00912DC0">
      <w:pPr>
        <w:pStyle w:val="Pargrafdellista"/>
        <w:numPr>
          <w:ilvl w:val="0"/>
          <w:numId w:val="38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2C95666F" w14:textId="4458670D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Identifica les necessitats</w:t>
      </w:r>
      <w:r w:rsidRPr="00134905">
        <w:rPr>
          <w:rFonts w:eastAsia="Arial" w:cs="Arial"/>
          <w:color w:val="000000"/>
        </w:rPr>
        <w:t>.</w:t>
      </w:r>
    </w:p>
    <w:p w14:paraId="04FB022E" w14:textId="420E63E6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Planteja en grup possibles solucions.</w:t>
      </w:r>
    </w:p>
    <w:p w14:paraId="332CD8F6" w14:textId="2483F755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Obté la informació relativa a les solucions plantejades.</w:t>
      </w:r>
    </w:p>
    <w:p w14:paraId="75B44F78" w14:textId="6FA6013A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Identifica aspectes innovadors que puguin ser d'aplicació.</w:t>
      </w:r>
    </w:p>
    <w:p w14:paraId="4E89EF8D" w14:textId="2EC8CABC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Realitza l'estudi de viabilitat tècnica.</w:t>
      </w:r>
    </w:p>
    <w:p w14:paraId="68164B5C" w14:textId="65B35837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Identifica les parts que componen el projecte.</w:t>
      </w:r>
    </w:p>
    <w:p w14:paraId="2C4C27A6" w14:textId="310B2289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Preveu els recursos materials i humans per realitzar-lo.</w:t>
      </w:r>
    </w:p>
    <w:p w14:paraId="13389F24" w14:textId="26FD0E03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Realitza el pressupost econòmic corresponent.</w:t>
      </w:r>
    </w:p>
    <w:p w14:paraId="550F4E19" w14:textId="25A4AD97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Defineix i elabora la documentació per al seu disseny.</w:t>
      </w:r>
    </w:p>
    <w:p w14:paraId="39A44935" w14:textId="3D358BF2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Identifica els aspectes relacionats amb la qualitat del projecte.</w:t>
      </w:r>
    </w:p>
    <w:p w14:paraId="4A469B08" w14:textId="4BEF5EB3" w:rsidR="00564F19" w:rsidRPr="00134905" w:rsidRDefault="00564F19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Presenta en públic les idees més rellevants dels projectes proposats.</w:t>
      </w:r>
    </w:p>
    <w:p w14:paraId="05CD696A" w14:textId="209EAF02" w:rsidR="00564F19" w:rsidRPr="00134905" w:rsidRDefault="00564F19" w:rsidP="00912DC0">
      <w:pPr>
        <w:pStyle w:val="Ttol3UF"/>
        <w:numPr>
          <w:ilvl w:val="0"/>
          <w:numId w:val="133"/>
        </w:numPr>
        <w:rPr>
          <w:rFonts w:eastAsia="Arial" w:cs="Arial"/>
          <w:color w:val="1F1F1F"/>
        </w:rPr>
      </w:pPr>
      <w:r w:rsidRPr="00134905">
        <w:t>Planifica l'execució de les activitats proposades a la solució plantejada, determinant el pla d'intervenció i elaborant la documentació corresponent</w:t>
      </w:r>
      <w:r w:rsidRPr="00134905">
        <w:rPr>
          <w:rFonts w:eastAsia="Arial" w:cs="Arial"/>
          <w:color w:val="1F1F1F"/>
        </w:rPr>
        <w:t>.</w:t>
      </w:r>
    </w:p>
    <w:p w14:paraId="55BB2F53" w14:textId="77777777" w:rsidR="00564F19" w:rsidRPr="00134905" w:rsidRDefault="00564F19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091358CD" w14:textId="77777777" w:rsidR="00564F19" w:rsidRPr="00134905" w:rsidRDefault="00564F19" w:rsidP="00912DC0">
      <w:pPr>
        <w:pStyle w:val="Pargrafdellista"/>
        <w:numPr>
          <w:ilvl w:val="0"/>
          <w:numId w:val="13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6425530" w14:textId="77777777" w:rsidR="00564F19" w:rsidRPr="00134905" w:rsidRDefault="00564F19" w:rsidP="00912DC0">
      <w:pPr>
        <w:pStyle w:val="Pargrafdellista"/>
        <w:numPr>
          <w:ilvl w:val="0"/>
          <w:numId w:val="13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2D449E59" w14:textId="77777777" w:rsidR="00564F19" w:rsidRPr="00134905" w:rsidRDefault="00564F19" w:rsidP="00912DC0">
      <w:pPr>
        <w:pStyle w:val="Pargrafdellista"/>
        <w:numPr>
          <w:ilvl w:val="0"/>
          <w:numId w:val="39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C5F661A" w14:textId="77777777" w:rsidR="00564F19" w:rsidRPr="00134905" w:rsidRDefault="00564F19" w:rsidP="00912DC0">
      <w:pPr>
        <w:pStyle w:val="Pargrafdellista"/>
        <w:numPr>
          <w:ilvl w:val="0"/>
          <w:numId w:val="39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FC14CF9" w14:textId="77777777" w:rsidR="00564F19" w:rsidRPr="00134905" w:rsidRDefault="00564F19" w:rsidP="00912DC0">
      <w:pPr>
        <w:pStyle w:val="Pargrafdellista"/>
        <w:numPr>
          <w:ilvl w:val="0"/>
          <w:numId w:val="39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0E8F9754" w14:textId="3D3DEABA" w:rsidR="00564F19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Temporitza les seqüències de les activitats.</w:t>
      </w:r>
    </w:p>
    <w:p w14:paraId="59DA3307" w14:textId="6B314252" w:rsidR="00171E0F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Determina els recursos i la logística de cada activitat.</w:t>
      </w:r>
    </w:p>
    <w:p w14:paraId="1A2E19F9" w14:textId="0B8B1BB4" w:rsidR="00171E0F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Identifica permisos i autoritzacions en cas de ser necessaris.</w:t>
      </w:r>
    </w:p>
    <w:p w14:paraId="72B278DE" w14:textId="4F010C6D" w:rsidR="00171E0F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Identifica les activitats que impliquen riscos en la seva execució.</w:t>
      </w:r>
    </w:p>
    <w:p w14:paraId="764697F2" w14:textId="2BDE9131" w:rsidR="00171E0F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Té en compte el pla de prevenció de riscos i els mitjans i equips necessaris.</w:t>
      </w:r>
    </w:p>
    <w:p w14:paraId="1474C0BF" w14:textId="12033298" w:rsidR="00171E0F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Assigna recursos materials i humans a cada activitat.</w:t>
      </w:r>
    </w:p>
    <w:p w14:paraId="1FB8AB4A" w14:textId="1C69E697" w:rsidR="00171E0F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Té en compte possibles imprevistos.</w:t>
      </w:r>
    </w:p>
    <w:p w14:paraId="25BFE076" w14:textId="065A9EE9" w:rsidR="00171E0F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Proposa solucions als possibles imprevistos.</w:t>
      </w:r>
    </w:p>
    <w:p w14:paraId="5D8F017F" w14:textId="5270BDC8" w:rsidR="00171E0F" w:rsidRPr="00134905" w:rsidRDefault="00171E0F" w:rsidP="00912DC0">
      <w:pPr>
        <w:pStyle w:val="TextdeldocumentMP"/>
        <w:numPr>
          <w:ilvl w:val="1"/>
          <w:numId w:val="136"/>
        </w:numPr>
        <w:ind w:left="0" w:firstLine="0"/>
      </w:pPr>
      <w:r w:rsidRPr="00134905">
        <w:t>Elabora la documentació necessària.</w:t>
      </w:r>
    </w:p>
    <w:p w14:paraId="48F17D49" w14:textId="7B8F6C65" w:rsidR="00171E0F" w:rsidRPr="00134905" w:rsidRDefault="00171E0F" w:rsidP="00912DC0">
      <w:pPr>
        <w:pStyle w:val="Ttol3UF"/>
        <w:numPr>
          <w:ilvl w:val="0"/>
          <w:numId w:val="133"/>
        </w:numPr>
        <w:rPr>
          <w:rFonts w:eastAsia="Arial" w:cs="Arial"/>
          <w:color w:val="1F1F1F"/>
        </w:rPr>
      </w:pPr>
      <w:r w:rsidRPr="00134905">
        <w:t>Realitza el seguiment de l'execució de les activitats plantejades, verificant que es compleix amb la planificació</w:t>
      </w:r>
      <w:r w:rsidRPr="00134905">
        <w:rPr>
          <w:rFonts w:eastAsia="Arial" w:cs="Arial"/>
          <w:color w:val="1F1F1F"/>
        </w:rPr>
        <w:t>.</w:t>
      </w:r>
    </w:p>
    <w:p w14:paraId="549CADA7" w14:textId="77777777" w:rsidR="00171E0F" w:rsidRPr="00134905" w:rsidRDefault="00171E0F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19BEC619" w14:textId="77777777" w:rsidR="00171E0F" w:rsidRPr="00134905" w:rsidRDefault="00171E0F" w:rsidP="00912DC0">
      <w:pPr>
        <w:pStyle w:val="Pargrafdellista"/>
        <w:numPr>
          <w:ilvl w:val="0"/>
          <w:numId w:val="136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6C26C2C" w14:textId="77777777" w:rsidR="00171E0F" w:rsidRPr="00134905" w:rsidRDefault="00171E0F" w:rsidP="00912DC0">
      <w:pPr>
        <w:pStyle w:val="Pargrafdellista"/>
        <w:numPr>
          <w:ilvl w:val="0"/>
          <w:numId w:val="136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0EE79E35" w14:textId="77777777" w:rsidR="00171E0F" w:rsidRPr="00134905" w:rsidRDefault="00171E0F" w:rsidP="00912DC0">
      <w:pPr>
        <w:pStyle w:val="Pargrafdellista"/>
        <w:numPr>
          <w:ilvl w:val="0"/>
          <w:numId w:val="136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5EA112A3" w14:textId="269A2D16" w:rsidR="00171E0F" w:rsidRPr="00134905" w:rsidRDefault="00171E0F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Defineix el procediment de seguiment de les activitats.</w:t>
      </w:r>
    </w:p>
    <w:p w14:paraId="70BAC82D" w14:textId="5DF1CD51" w:rsidR="00171E0F" w:rsidRPr="00134905" w:rsidRDefault="00171E0F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Verifica la qualitat dels resultats de les activitats.</w:t>
      </w:r>
    </w:p>
    <w:p w14:paraId="205E82A1" w14:textId="76CA0E6D" w:rsidR="00171E0F" w:rsidRPr="00134905" w:rsidRDefault="00171E0F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Identifica possibles desviacions de la planificació i/o els resultats esperats.</w:t>
      </w:r>
    </w:p>
    <w:p w14:paraId="40986761" w14:textId="2BC35D2F" w:rsidR="00171E0F" w:rsidRPr="00134905" w:rsidRDefault="00171E0F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Informa de les desviacions en cas de ser necessari.</w:t>
      </w:r>
    </w:p>
    <w:p w14:paraId="00DA9D82" w14:textId="27D4481D" w:rsidR="00171E0F" w:rsidRPr="00134905" w:rsidRDefault="00171E0F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t>Soluciona les desviacions i documenta les intervencions.</w:t>
      </w:r>
    </w:p>
    <w:p w14:paraId="15DF41E0" w14:textId="7A8750F1" w:rsidR="00171E0F" w:rsidRPr="00134905" w:rsidRDefault="00171E0F" w:rsidP="00912DC0">
      <w:pPr>
        <w:pStyle w:val="TextdeldocumentMP"/>
        <w:numPr>
          <w:ilvl w:val="1"/>
          <w:numId w:val="135"/>
        </w:numPr>
        <w:ind w:left="0" w:firstLine="0"/>
      </w:pPr>
      <w:r w:rsidRPr="00134905">
        <w:lastRenderedPageBreak/>
        <w:t>Defineix i elabora la documentació necessària per a l'avaluació de les activitats i del projecte en el seu conjunt.</w:t>
      </w:r>
    </w:p>
    <w:p w14:paraId="75DB3219" w14:textId="67FDC5E2" w:rsidR="00171E0F" w:rsidRPr="00134905" w:rsidRDefault="00171E0F" w:rsidP="00912DC0">
      <w:pPr>
        <w:pStyle w:val="Ttol3UF"/>
        <w:numPr>
          <w:ilvl w:val="0"/>
          <w:numId w:val="133"/>
        </w:numPr>
        <w:rPr>
          <w:rFonts w:eastAsia="Arial" w:cs="Arial"/>
          <w:color w:val="1F1F1F"/>
        </w:rPr>
      </w:pPr>
      <w:r w:rsidRPr="00134905">
        <w:t>Transmet informació amb claredat, de manera ordenada i estructurada</w:t>
      </w:r>
      <w:r w:rsidRPr="00134905">
        <w:rPr>
          <w:rFonts w:eastAsia="Arial" w:cs="Arial"/>
          <w:color w:val="1F1F1F"/>
        </w:rPr>
        <w:t>.</w:t>
      </w:r>
    </w:p>
    <w:p w14:paraId="215F7D9B" w14:textId="77777777" w:rsidR="00171E0F" w:rsidRPr="00134905" w:rsidRDefault="00171E0F" w:rsidP="005969A7">
      <w:pPr>
        <w:pStyle w:val="TextdeldocumentMP"/>
        <w:spacing w:before="120" w:after="120"/>
        <w:contextualSpacing w:val="0"/>
      </w:pPr>
      <w:r w:rsidRPr="00134905">
        <w:t>Criteris d'avaluació</w:t>
      </w:r>
    </w:p>
    <w:p w14:paraId="67626060" w14:textId="77777777" w:rsidR="00171E0F" w:rsidRPr="00134905" w:rsidRDefault="00171E0F" w:rsidP="00912DC0">
      <w:pPr>
        <w:pStyle w:val="Pargrafdellista"/>
        <w:numPr>
          <w:ilvl w:val="0"/>
          <w:numId w:val="13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4181E23" w14:textId="77777777" w:rsidR="00171E0F" w:rsidRPr="00134905" w:rsidRDefault="00171E0F" w:rsidP="00912DC0">
      <w:pPr>
        <w:pStyle w:val="Pargrafdellista"/>
        <w:numPr>
          <w:ilvl w:val="0"/>
          <w:numId w:val="13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6C4907B1" w14:textId="77777777" w:rsidR="00171E0F" w:rsidRPr="00134905" w:rsidRDefault="00171E0F" w:rsidP="00912DC0">
      <w:pPr>
        <w:pStyle w:val="Pargrafdellista"/>
        <w:numPr>
          <w:ilvl w:val="0"/>
          <w:numId w:val="135"/>
        </w:numPr>
        <w:suppressAutoHyphens/>
        <w:spacing w:after="0"/>
        <w:ind w:left="0" w:firstLine="0"/>
        <w:contextualSpacing/>
        <w:rPr>
          <w:rFonts w:eastAsiaTheme="minorHAnsi" w:cstheme="minorBidi"/>
          <w:vanish/>
        </w:rPr>
      </w:pPr>
    </w:p>
    <w:p w14:paraId="48B90F7B" w14:textId="66D549F4" w:rsidR="00171E0F" w:rsidRPr="00134905" w:rsidRDefault="00171E0F" w:rsidP="00912DC0">
      <w:pPr>
        <w:pStyle w:val="TextdeldocumentMP"/>
        <w:numPr>
          <w:ilvl w:val="1"/>
          <w:numId w:val="132"/>
        </w:numPr>
        <w:ind w:left="0" w:firstLine="0"/>
      </w:pPr>
      <w:r w:rsidRPr="00134905">
        <w:t>Manté una actitud ordenada i metòdica en la transmissió de la informació.</w:t>
      </w:r>
    </w:p>
    <w:p w14:paraId="2563F458" w14:textId="325F244B" w:rsidR="00171E0F" w:rsidRPr="00134905" w:rsidRDefault="00171E0F" w:rsidP="00912DC0">
      <w:pPr>
        <w:pStyle w:val="TextdeldocumentMP"/>
        <w:numPr>
          <w:ilvl w:val="1"/>
          <w:numId w:val="132"/>
        </w:numPr>
        <w:ind w:left="0" w:firstLine="0"/>
      </w:pPr>
      <w:r w:rsidRPr="00134905">
        <w:t>Transmet informació verbal tant horitzontal com verticalment.</w:t>
      </w:r>
    </w:p>
    <w:p w14:paraId="07002F96" w14:textId="5838A5CB" w:rsidR="00171E0F" w:rsidRPr="00134905" w:rsidRDefault="00171E0F" w:rsidP="00912DC0">
      <w:pPr>
        <w:pStyle w:val="TextdeldocumentMP"/>
        <w:numPr>
          <w:ilvl w:val="1"/>
          <w:numId w:val="132"/>
        </w:numPr>
        <w:ind w:left="0" w:firstLine="0"/>
      </w:pPr>
      <w:r w:rsidRPr="00134905">
        <w:t>Transmet informació entre els membres del grup utilitzant mitjans informàtics.</w:t>
      </w:r>
    </w:p>
    <w:p w14:paraId="103D4C2B" w14:textId="12E063B9" w:rsidR="00171E0F" w:rsidRPr="00134905" w:rsidRDefault="00171E0F" w:rsidP="00912DC0">
      <w:pPr>
        <w:pStyle w:val="TextdeldocumentMP"/>
        <w:numPr>
          <w:ilvl w:val="1"/>
          <w:numId w:val="132"/>
        </w:numPr>
        <w:ind w:left="0" w:firstLine="0"/>
      </w:pPr>
      <w:r w:rsidRPr="00134905">
        <w:t>Coneix els termes tècnics en altres llengües que siguin estàndards del sector.</w:t>
      </w:r>
    </w:p>
    <w:p w14:paraId="023C84FF" w14:textId="67C5A173" w:rsidR="00171E0F" w:rsidRPr="00134905" w:rsidRDefault="00171E0F" w:rsidP="005969A7">
      <w:pPr>
        <w:pStyle w:val="TextdeldocumentMP"/>
        <w:spacing w:before="120" w:after="120"/>
        <w:contextualSpacing w:val="0"/>
      </w:pPr>
      <w:r w:rsidRPr="00134905">
        <w:t xml:space="preserve">Continguts </w:t>
      </w:r>
    </w:p>
    <w:p w14:paraId="66C6CFB9" w14:textId="0DA696B3" w:rsidR="00171E0F" w:rsidRPr="00134905" w:rsidRDefault="00171E0F" w:rsidP="005969A7">
      <w:pPr>
        <w:pStyle w:val="TextdeldocumentMP"/>
      </w:pPr>
      <w:r w:rsidRPr="00134905">
        <w:t>Els determina el centre educatiu.</w:t>
      </w:r>
    </w:p>
    <w:p w14:paraId="305B0FA6" w14:textId="3FE0837E" w:rsidR="00171E0F" w:rsidRPr="00134905" w:rsidRDefault="00171E0F" w:rsidP="00171E0F">
      <w:pPr>
        <w:pStyle w:val="TextdeldocumentMP"/>
      </w:pPr>
    </w:p>
    <w:p w14:paraId="4D9857C5" w14:textId="77777777" w:rsidR="00661C9B" w:rsidRPr="00661C9B" w:rsidRDefault="00661C9B" w:rsidP="00661C9B">
      <w:pPr>
        <w:pStyle w:val="Ttol1apartats"/>
      </w:pPr>
      <w:r w:rsidRPr="00661C9B">
        <w:t>Activitats formatives per a l’estada a l’empresa</w:t>
      </w:r>
    </w:p>
    <w:p w14:paraId="639635CA" w14:textId="77777777" w:rsidR="0052047A" w:rsidRPr="00134905" w:rsidRDefault="003C4670" w:rsidP="000C57DD">
      <w:pPr>
        <w:pStyle w:val="Ttol3UF"/>
        <w:numPr>
          <w:ilvl w:val="0"/>
          <w:numId w:val="41"/>
        </w:numPr>
        <w:spacing w:before="0" w:after="0"/>
        <w:ind w:left="0" w:firstLine="0"/>
      </w:pPr>
      <w:r w:rsidRPr="00134905">
        <w:t>Activitats formatives de referència relacionades amb el maquinari i el seu manteniment.</w:t>
      </w:r>
    </w:p>
    <w:p w14:paraId="7BE2161E" w14:textId="489BA6B1" w:rsidR="00912DC0" w:rsidRDefault="003C4670" w:rsidP="000C57DD">
      <w:pPr>
        <w:pStyle w:val="Pargrafdellista"/>
        <w:numPr>
          <w:ilvl w:val="1"/>
          <w:numId w:val="1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5969A7">
        <w:rPr>
          <w:rFonts w:cs="Arial"/>
        </w:rPr>
        <w:t>Instal·lació, configuració</w:t>
      </w:r>
      <w:r w:rsidR="00912DC0">
        <w:rPr>
          <w:rFonts w:cs="Arial"/>
        </w:rPr>
        <w:t xml:space="preserve"> i actualització del maquinari.</w:t>
      </w:r>
    </w:p>
    <w:p w14:paraId="5D1258C4" w14:textId="0BB6B8F4" w:rsidR="0052047A" w:rsidRPr="005969A7" w:rsidRDefault="003C4670" w:rsidP="000C57DD">
      <w:pPr>
        <w:pStyle w:val="Pargrafdel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Arial"/>
        </w:rPr>
      </w:pPr>
      <w:r w:rsidRPr="005969A7">
        <w:rPr>
          <w:rFonts w:cs="Arial"/>
        </w:rPr>
        <w:t>(Preparació de l’entorn, verificació de les connexions, diferenciació entre els components del maquinari i del programari, anàlisi dels manuals d’instal·lació).</w:t>
      </w:r>
    </w:p>
    <w:p w14:paraId="4C63D82E" w14:textId="7E1B5F44" w:rsidR="0052047A" w:rsidRPr="005969A7" w:rsidRDefault="003C4670" w:rsidP="000C57DD">
      <w:pPr>
        <w:pStyle w:val="Pargrafdellista"/>
        <w:numPr>
          <w:ilvl w:val="1"/>
          <w:numId w:val="1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5969A7">
        <w:rPr>
          <w:rFonts w:cs="Arial"/>
        </w:rPr>
        <w:t xml:space="preserve">Elaboració de documentació de la instal·lació. </w:t>
      </w:r>
    </w:p>
    <w:p w14:paraId="18D73007" w14:textId="147C073C" w:rsidR="00912DC0" w:rsidRDefault="003C4670" w:rsidP="000C57DD">
      <w:pPr>
        <w:pStyle w:val="Pargrafdel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Arial"/>
        </w:rPr>
      </w:pPr>
      <w:r w:rsidRPr="005969A7">
        <w:rPr>
          <w:rFonts w:cs="Arial"/>
        </w:rPr>
        <w:t>(Diagrames de connexió i configuració dels diferents dispositius implicats).</w:t>
      </w:r>
    </w:p>
    <w:p w14:paraId="752E396C" w14:textId="77777777" w:rsidR="00912DC0" w:rsidRPr="005969A7" w:rsidRDefault="00912DC0" w:rsidP="000C57DD">
      <w:pPr>
        <w:pStyle w:val="Pargrafdel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Arial"/>
        </w:rPr>
      </w:pPr>
    </w:p>
    <w:p w14:paraId="50AFEC1B" w14:textId="3A3684ED" w:rsidR="009B245B" w:rsidRPr="00134905" w:rsidRDefault="003C4670" w:rsidP="000C57DD">
      <w:pPr>
        <w:pStyle w:val="Ttol3UF"/>
        <w:numPr>
          <w:ilvl w:val="0"/>
          <w:numId w:val="41"/>
        </w:numPr>
        <w:spacing w:before="0" w:after="0"/>
        <w:ind w:left="0" w:firstLine="0"/>
      </w:pPr>
      <w:r w:rsidRPr="00134905">
        <w:t>Activitats formatives de referència relacionades amb la instal·lació, configuració i actualització dels sistemes operatius</w:t>
      </w:r>
      <w:r w:rsidR="0013700B" w:rsidRPr="00134905">
        <w:t>.</w:t>
      </w:r>
      <w:r w:rsidRPr="00134905">
        <w:t xml:space="preserve"> </w:t>
      </w:r>
    </w:p>
    <w:p w14:paraId="50AB72F1" w14:textId="77777777" w:rsidR="0052047A" w:rsidRPr="00134905" w:rsidRDefault="0052047A" w:rsidP="000C57DD">
      <w:pPr>
        <w:pStyle w:val="Pargrafdellista"/>
        <w:numPr>
          <w:ilvl w:val="0"/>
          <w:numId w:val="4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3B95D2FD" w14:textId="567F7E65" w:rsidR="0052047A" w:rsidRPr="00912DC0" w:rsidRDefault="0013700B" w:rsidP="000C57DD">
      <w:pPr>
        <w:pStyle w:val="Pargrafdellista"/>
        <w:numPr>
          <w:ilvl w:val="1"/>
          <w:numId w:val="13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 xml:space="preserve">Instal·lació i configuració dels sistemes operatius. </w:t>
      </w:r>
    </w:p>
    <w:p w14:paraId="08019CEE" w14:textId="545AD478" w:rsidR="009B245B" w:rsidRPr="00134905" w:rsidRDefault="0013700B" w:rsidP="000C57DD">
      <w:pPr>
        <w:pStyle w:val="TextdeldocumentMP"/>
      </w:pPr>
      <w:r w:rsidRPr="00134905">
        <w:t>(Anàlisi del maquinari, interpretació de la documentació, implantació del sistema).</w:t>
      </w:r>
    </w:p>
    <w:p w14:paraId="61798048" w14:textId="582CE4EF" w:rsidR="0013700B" w:rsidRPr="00912DC0" w:rsidRDefault="0013700B" w:rsidP="000C57DD">
      <w:pPr>
        <w:pStyle w:val="Pargrafdellista"/>
        <w:numPr>
          <w:ilvl w:val="1"/>
          <w:numId w:val="13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 xml:space="preserve">Realització d’operacions bàsiques d’administració i manteniment de sistemes operatius. </w:t>
      </w:r>
    </w:p>
    <w:p w14:paraId="40EE1720" w14:textId="19761111" w:rsidR="009B245B" w:rsidRPr="00134905" w:rsidRDefault="0013700B" w:rsidP="000C57DD">
      <w:pPr>
        <w:pStyle w:val="TextdeldocumentMP"/>
      </w:pPr>
      <w:r w:rsidRPr="00134905">
        <w:t>(Configuració de l’accés de l’ordinador a la xarxa, realització de tasques de gestió de dominis i serveis de directoris, compartició de recursos, integració d’altres llocs de treball i serveis a la xarxa fixa i mòbil).</w:t>
      </w:r>
    </w:p>
    <w:p w14:paraId="08F9F71A" w14:textId="4D2EF05B" w:rsidR="009B245B" w:rsidRPr="00912DC0" w:rsidRDefault="0013700B" w:rsidP="000C57DD">
      <w:pPr>
        <w:pStyle w:val="Pargrafdellista"/>
        <w:numPr>
          <w:ilvl w:val="1"/>
          <w:numId w:val="13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 xml:space="preserve">Elaboració de la documentació. </w:t>
      </w:r>
    </w:p>
    <w:p w14:paraId="78895711" w14:textId="3E1CA134" w:rsidR="009B245B" w:rsidRDefault="0013700B" w:rsidP="000C57DD">
      <w:pPr>
        <w:pStyle w:val="TextdeldocumentMP"/>
      </w:pPr>
      <w:r w:rsidRPr="00134905">
        <w:t>(Implantació del sistema operatiu orientada a l’usuari final, incidències més comunes).</w:t>
      </w:r>
    </w:p>
    <w:p w14:paraId="6B6113B7" w14:textId="77777777" w:rsidR="00912DC0" w:rsidRPr="00134905" w:rsidRDefault="00912DC0" w:rsidP="00912DC0">
      <w:pPr>
        <w:pStyle w:val="TextdeldocumentMP"/>
        <w:spacing w:line="360" w:lineRule="auto"/>
      </w:pPr>
    </w:p>
    <w:p w14:paraId="47DE10F9" w14:textId="1D715B4D" w:rsidR="009B245B" w:rsidRPr="00134905" w:rsidRDefault="0013700B" w:rsidP="000C57DD">
      <w:pPr>
        <w:pStyle w:val="Ttol3UF"/>
        <w:numPr>
          <w:ilvl w:val="0"/>
          <w:numId w:val="41"/>
        </w:numPr>
        <w:spacing w:before="0" w:after="0"/>
        <w:ind w:left="0" w:firstLine="0"/>
      </w:pPr>
      <w:r w:rsidRPr="00134905">
        <w:t>Activitats formatives de referència relacionades amb l’explotació i els serveis de xarxa.</w:t>
      </w:r>
    </w:p>
    <w:p w14:paraId="39672214" w14:textId="77777777" w:rsidR="001E6F8F" w:rsidRPr="00134905" w:rsidRDefault="001E6F8F" w:rsidP="000C57DD">
      <w:pPr>
        <w:pStyle w:val="Pargrafdellista"/>
        <w:numPr>
          <w:ilvl w:val="0"/>
          <w:numId w:val="42"/>
        </w:numPr>
        <w:suppressAutoHyphens/>
        <w:spacing w:after="0"/>
        <w:contextualSpacing/>
        <w:rPr>
          <w:rFonts w:eastAsiaTheme="minorHAnsi" w:cstheme="minorBidi"/>
          <w:vanish/>
        </w:rPr>
      </w:pPr>
    </w:p>
    <w:p w14:paraId="6F177E69" w14:textId="1BAB21F6" w:rsidR="00912DC0" w:rsidRPr="00912DC0" w:rsidRDefault="0013700B" w:rsidP="000C57DD">
      <w:pPr>
        <w:pStyle w:val="Pargrafdellista"/>
        <w:numPr>
          <w:ilvl w:val="1"/>
          <w:numId w:val="1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>Implantació de la xarxa.</w:t>
      </w:r>
    </w:p>
    <w:p w14:paraId="4E0F18E0" w14:textId="367CB195" w:rsidR="0013700B" w:rsidRPr="00912DC0" w:rsidRDefault="0013700B" w:rsidP="000C57DD">
      <w:pPr>
        <w:pStyle w:val="Pargrafdel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Arial"/>
        </w:rPr>
      </w:pPr>
      <w:r w:rsidRPr="00912DC0">
        <w:rPr>
          <w:rFonts w:cs="Arial"/>
        </w:rPr>
        <w:t>(Configuració dels elements, manteniment de la informació, utilització del programari de diagnosi, interpretació de les incidències, comunicació amb els usuaris).</w:t>
      </w:r>
    </w:p>
    <w:p w14:paraId="407567BA" w14:textId="303CD7AB" w:rsidR="009B245B" w:rsidRPr="00912DC0" w:rsidRDefault="0013700B" w:rsidP="000C57DD">
      <w:pPr>
        <w:pStyle w:val="Pargrafdellista"/>
        <w:numPr>
          <w:ilvl w:val="1"/>
          <w:numId w:val="1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>Instal·lació i configuració de serveis de xarxa</w:t>
      </w:r>
    </w:p>
    <w:p w14:paraId="15BC1B65" w14:textId="03962F36" w:rsidR="0013700B" w:rsidRDefault="0013700B" w:rsidP="000C57DD">
      <w:pPr>
        <w:pStyle w:val="Pargrafdel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Arial"/>
        </w:rPr>
      </w:pPr>
      <w:r w:rsidRPr="00912DC0">
        <w:rPr>
          <w:rFonts w:cs="Arial"/>
        </w:rPr>
        <w:t>(Implantació del programari d’accés a Internet, configuració del servei de correu electrònic i transmissió d’arxius, configuració dels serveis de pàgines web i serveis intermediaris).</w:t>
      </w:r>
    </w:p>
    <w:p w14:paraId="339DE909" w14:textId="77777777" w:rsidR="00912DC0" w:rsidRPr="00912DC0" w:rsidRDefault="00912DC0" w:rsidP="00912DC0">
      <w:pPr>
        <w:pStyle w:val="Pargrafdel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cs="Arial"/>
        </w:rPr>
      </w:pPr>
      <w:bookmarkStart w:id="0" w:name="_GoBack"/>
      <w:bookmarkEnd w:id="0"/>
    </w:p>
    <w:p w14:paraId="7ADF5F4D" w14:textId="366A78A7" w:rsidR="0013700B" w:rsidRPr="00134905" w:rsidRDefault="00C6036E" w:rsidP="000C57DD">
      <w:pPr>
        <w:pStyle w:val="Ttol3UF"/>
        <w:numPr>
          <w:ilvl w:val="0"/>
          <w:numId w:val="41"/>
        </w:numPr>
        <w:spacing w:before="0" w:after="0"/>
        <w:ind w:left="0" w:firstLine="0"/>
      </w:pPr>
      <w:r w:rsidRPr="00134905">
        <w:lastRenderedPageBreak/>
        <w:t>Activitats formatives de referència relacionades amb aplicacions ofimàtiques</w:t>
      </w:r>
      <w:r w:rsidR="0013700B" w:rsidRPr="00134905">
        <w:t>.</w:t>
      </w:r>
    </w:p>
    <w:p w14:paraId="18F25B33" w14:textId="77777777" w:rsidR="001E6F8F" w:rsidRPr="00134905" w:rsidRDefault="001E6F8F" w:rsidP="000C57DD">
      <w:pPr>
        <w:pStyle w:val="Ttol1apartats"/>
        <w:spacing w:before="0" w:after="0"/>
        <w:rPr>
          <w:vanish/>
        </w:rPr>
      </w:pPr>
    </w:p>
    <w:p w14:paraId="131A26DB" w14:textId="154ADB0D" w:rsidR="0013700B" w:rsidRPr="00912DC0" w:rsidRDefault="0013700B" w:rsidP="000C57DD">
      <w:pPr>
        <w:pStyle w:val="Pargrafdellista"/>
        <w:numPr>
          <w:ilvl w:val="1"/>
          <w:numId w:val="14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>Implantaci</w:t>
      </w:r>
      <w:r w:rsidR="00C6036E" w:rsidRPr="00912DC0">
        <w:rPr>
          <w:rFonts w:cs="Arial"/>
        </w:rPr>
        <w:t>ó d’aplicacions ofimàtiques i corporatives</w:t>
      </w:r>
    </w:p>
    <w:p w14:paraId="1F90E5F9" w14:textId="5491CA94" w:rsidR="00C6036E" w:rsidRPr="00912DC0" w:rsidRDefault="00C6036E" w:rsidP="000C5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Arial"/>
        </w:rPr>
      </w:pPr>
      <w:r w:rsidRPr="00912DC0">
        <w:rPr>
          <w:rFonts w:cs="Arial"/>
        </w:rPr>
        <w:t>(Documentació de la implantació, plantilles i formularis d’entrada i de sortida, còpies de seguretat, guies d’explotació, suport en l’atenció a l’usuari).</w:t>
      </w:r>
    </w:p>
    <w:p w14:paraId="67D0C510" w14:textId="1C6DBA8E" w:rsidR="0013700B" w:rsidRPr="00912DC0" w:rsidRDefault="00C6036E" w:rsidP="000C57DD">
      <w:pPr>
        <w:pStyle w:val="Pargrafdellista"/>
        <w:numPr>
          <w:ilvl w:val="1"/>
          <w:numId w:val="14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>Realització d’operacions de gestió del correu i agenda electrònica.</w:t>
      </w:r>
    </w:p>
    <w:p w14:paraId="6A31F15B" w14:textId="653CFA39" w:rsidR="00C6036E" w:rsidRDefault="00C6036E" w:rsidP="000C57DD">
      <w:pPr>
        <w:pStyle w:val="Pargrafdellista"/>
        <w:numPr>
          <w:ilvl w:val="1"/>
          <w:numId w:val="14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>Manipulació, captura i edició d’imatges digitals i de vídeo.</w:t>
      </w:r>
    </w:p>
    <w:p w14:paraId="6F5846A7" w14:textId="77777777" w:rsidR="00912DC0" w:rsidRPr="00912DC0" w:rsidRDefault="00912DC0" w:rsidP="00912DC0">
      <w:pPr>
        <w:pStyle w:val="Pargrafdel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cs="Arial"/>
        </w:rPr>
      </w:pPr>
    </w:p>
    <w:p w14:paraId="19052519" w14:textId="3FF7432B" w:rsidR="00C6036E" w:rsidRPr="00134905" w:rsidRDefault="00C6036E" w:rsidP="000C57DD">
      <w:pPr>
        <w:pStyle w:val="Ttol3UF"/>
        <w:numPr>
          <w:ilvl w:val="0"/>
          <w:numId w:val="41"/>
        </w:numPr>
        <w:spacing w:before="0" w:after="0"/>
        <w:ind w:left="0" w:firstLine="0"/>
      </w:pPr>
      <w:r w:rsidRPr="00134905">
        <w:t>Activitats formatives de referència relacionades amb aplicacions web.</w:t>
      </w:r>
    </w:p>
    <w:p w14:paraId="44123EA4" w14:textId="77777777" w:rsidR="001E6F8F" w:rsidRPr="00134905" w:rsidRDefault="001E6F8F" w:rsidP="000C57DD">
      <w:pPr>
        <w:pStyle w:val="Ttol1apartats"/>
        <w:spacing w:before="0" w:after="0"/>
        <w:rPr>
          <w:vanish/>
        </w:rPr>
      </w:pPr>
    </w:p>
    <w:p w14:paraId="718A46C5" w14:textId="6E9A33D3" w:rsidR="00C6036E" w:rsidRPr="00912DC0" w:rsidRDefault="00C6036E" w:rsidP="000C57DD">
      <w:pPr>
        <w:pStyle w:val="Pargrafdellista"/>
        <w:numPr>
          <w:ilvl w:val="1"/>
          <w:numId w:val="1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>Utilització d’eines d’ofimàtica web.</w:t>
      </w:r>
    </w:p>
    <w:p w14:paraId="0BAA4BA4" w14:textId="6E28A3D3" w:rsidR="0013700B" w:rsidRPr="00731BC2" w:rsidRDefault="00C6036E" w:rsidP="000C57DD">
      <w:pPr>
        <w:pStyle w:val="Pargrafdellista"/>
        <w:numPr>
          <w:ilvl w:val="1"/>
          <w:numId w:val="1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0"/>
        <w:rPr>
          <w:rFonts w:cs="Arial"/>
        </w:rPr>
      </w:pPr>
      <w:r w:rsidRPr="00912DC0">
        <w:rPr>
          <w:rFonts w:cs="Arial"/>
        </w:rPr>
        <w:t>Implantació de gestors de continguts i de portals d’aprenentatge a distància.</w:t>
      </w:r>
    </w:p>
    <w:p w14:paraId="5DB500F1" w14:textId="77777777" w:rsidR="0013700B" w:rsidRPr="00134905" w:rsidRDefault="0013700B" w:rsidP="00912DC0">
      <w:pPr>
        <w:pStyle w:val="Pargrafdellista"/>
        <w:numPr>
          <w:ilvl w:val="0"/>
          <w:numId w:val="40"/>
        </w:numPr>
        <w:suppressAutoHyphens/>
        <w:spacing w:before="120" w:after="120"/>
        <w:contextualSpacing/>
        <w:outlineLvl w:val="1"/>
        <w:rPr>
          <w:rFonts w:eastAsiaTheme="minorHAnsi" w:cstheme="minorBidi"/>
          <w:vanish/>
          <w:sz w:val="24"/>
        </w:rPr>
      </w:pPr>
    </w:p>
    <w:p w14:paraId="78C2D9EC" w14:textId="77777777" w:rsidR="0013700B" w:rsidRPr="00134905" w:rsidRDefault="0013700B" w:rsidP="00912DC0">
      <w:pPr>
        <w:pStyle w:val="Pargrafdellista"/>
        <w:numPr>
          <w:ilvl w:val="0"/>
          <w:numId w:val="40"/>
        </w:numPr>
        <w:suppressAutoHyphens/>
        <w:spacing w:before="120" w:after="120"/>
        <w:contextualSpacing/>
        <w:outlineLvl w:val="1"/>
        <w:rPr>
          <w:rFonts w:eastAsiaTheme="minorHAnsi" w:cstheme="minorBidi"/>
          <w:vanish/>
          <w:sz w:val="24"/>
        </w:rPr>
      </w:pPr>
    </w:p>
    <w:p w14:paraId="3B1B3A70" w14:textId="77777777" w:rsidR="0013700B" w:rsidRPr="00134905" w:rsidRDefault="0013700B" w:rsidP="00912DC0">
      <w:pPr>
        <w:pStyle w:val="Pargrafdellista"/>
        <w:numPr>
          <w:ilvl w:val="0"/>
          <w:numId w:val="40"/>
        </w:numPr>
        <w:suppressAutoHyphens/>
        <w:spacing w:before="120" w:after="120"/>
        <w:contextualSpacing/>
        <w:outlineLvl w:val="1"/>
        <w:rPr>
          <w:rFonts w:eastAsiaTheme="minorHAnsi" w:cstheme="minorBidi"/>
          <w:vanish/>
          <w:sz w:val="24"/>
        </w:rPr>
      </w:pPr>
    </w:p>
    <w:p w14:paraId="4274E18A" w14:textId="77777777" w:rsidR="006263BF" w:rsidRPr="00134905" w:rsidRDefault="006263BF" w:rsidP="006263BF">
      <w:pPr>
        <w:pStyle w:val="TextdeldocumentMP"/>
      </w:pPr>
    </w:p>
    <w:p w14:paraId="78E90989" w14:textId="77777777" w:rsidR="006263BF" w:rsidRPr="00134905" w:rsidRDefault="006263BF" w:rsidP="006263BF">
      <w:pPr>
        <w:pStyle w:val="TextdeldocumentMP"/>
      </w:pPr>
    </w:p>
    <w:p w14:paraId="7B9359D1" w14:textId="77777777" w:rsidR="00635076" w:rsidRPr="00134905" w:rsidRDefault="00635076" w:rsidP="00635076">
      <w:pPr>
        <w:pStyle w:val="TextdeldocumentMP"/>
      </w:pPr>
    </w:p>
    <w:p w14:paraId="6B4A283B" w14:textId="77777777" w:rsidR="00635076" w:rsidRPr="00134905" w:rsidRDefault="00635076" w:rsidP="00635076">
      <w:pPr>
        <w:pStyle w:val="Textindependent"/>
        <w:rPr>
          <w:lang w:val="ca-ES"/>
        </w:rPr>
      </w:pPr>
    </w:p>
    <w:p w14:paraId="5D1A766B" w14:textId="77777777" w:rsidR="00635076" w:rsidRPr="00134905" w:rsidRDefault="00635076" w:rsidP="00635076">
      <w:pPr>
        <w:pStyle w:val="TextdeldocumentMP"/>
      </w:pPr>
    </w:p>
    <w:p w14:paraId="3513944A" w14:textId="77777777" w:rsidR="00635076" w:rsidRPr="00134905" w:rsidRDefault="00635076" w:rsidP="00635076">
      <w:pPr>
        <w:pStyle w:val="Textindependent"/>
        <w:rPr>
          <w:lang w:val="ca-ES"/>
        </w:rPr>
      </w:pPr>
    </w:p>
    <w:p w14:paraId="64CF041F" w14:textId="77777777" w:rsidR="00635076" w:rsidRPr="00134905" w:rsidRDefault="00635076" w:rsidP="00635076">
      <w:pPr>
        <w:pStyle w:val="TextdeldocumentMP"/>
      </w:pPr>
    </w:p>
    <w:p w14:paraId="54165C38" w14:textId="77777777" w:rsidR="00635076" w:rsidRPr="00134905" w:rsidRDefault="00635076" w:rsidP="00635076">
      <w:pPr>
        <w:pStyle w:val="TextdeldocumentMP"/>
      </w:pPr>
    </w:p>
    <w:p w14:paraId="79F13F30" w14:textId="77777777" w:rsidR="00635076" w:rsidRPr="00134905" w:rsidRDefault="00635076" w:rsidP="00635076">
      <w:pPr>
        <w:pStyle w:val="TextdeldocumentMP"/>
      </w:pPr>
    </w:p>
    <w:p w14:paraId="34BE4908" w14:textId="1D3007AE" w:rsidR="00D94212" w:rsidRPr="00134905" w:rsidRDefault="00D94212" w:rsidP="00D94212">
      <w:pPr>
        <w:pStyle w:val="TextdeldocumentMP"/>
      </w:pPr>
    </w:p>
    <w:p w14:paraId="59BFDA72" w14:textId="027D9D97" w:rsidR="00566353" w:rsidRPr="00134905" w:rsidRDefault="00566353" w:rsidP="00566353">
      <w:pPr>
        <w:pStyle w:val="TextdeldocumentMP"/>
      </w:pPr>
    </w:p>
    <w:p w14:paraId="4FBBDCC2" w14:textId="66D6C941" w:rsidR="00566353" w:rsidRPr="00134905" w:rsidRDefault="00566353" w:rsidP="00566353">
      <w:pPr>
        <w:pStyle w:val="TextdeldocumentMP"/>
      </w:pPr>
    </w:p>
    <w:p w14:paraId="09E38E7F" w14:textId="77777777" w:rsidR="00566353" w:rsidRPr="00134905" w:rsidRDefault="00566353" w:rsidP="00566353">
      <w:pPr>
        <w:pStyle w:val="TextdeldocumentMP"/>
      </w:pPr>
    </w:p>
    <w:p w14:paraId="56A95D1A" w14:textId="77777777" w:rsidR="00566353" w:rsidRPr="00134905" w:rsidRDefault="00566353" w:rsidP="00566353">
      <w:pPr>
        <w:pStyle w:val="TextdeldocumentMP"/>
      </w:pPr>
    </w:p>
    <w:p w14:paraId="0F4DAFBB" w14:textId="77777777" w:rsidR="00566353" w:rsidRPr="00134905" w:rsidRDefault="00566353" w:rsidP="00566353">
      <w:pPr>
        <w:pStyle w:val="TextdeldocumentMP"/>
      </w:pPr>
    </w:p>
    <w:p w14:paraId="5456FE2A" w14:textId="77777777" w:rsidR="00566353" w:rsidRPr="00134905" w:rsidRDefault="00566353" w:rsidP="00566353">
      <w:pPr>
        <w:pStyle w:val="Textindependent"/>
        <w:rPr>
          <w:lang w:val="ca-ES"/>
        </w:rPr>
      </w:pPr>
    </w:p>
    <w:p w14:paraId="02C8D15F" w14:textId="77777777" w:rsidR="00566353" w:rsidRPr="00134905" w:rsidRDefault="00566353" w:rsidP="00566353">
      <w:pPr>
        <w:pStyle w:val="TextdeldocumentMP"/>
      </w:pPr>
    </w:p>
    <w:p w14:paraId="5A6B21DE" w14:textId="77777777" w:rsidR="00D30D87" w:rsidRPr="00134905" w:rsidRDefault="00D30D87" w:rsidP="00D30D87">
      <w:pPr>
        <w:pStyle w:val="Textindependent"/>
        <w:rPr>
          <w:lang w:val="ca-ES"/>
        </w:rPr>
      </w:pPr>
    </w:p>
    <w:p w14:paraId="338417C7" w14:textId="77777777" w:rsidR="00D30D87" w:rsidRPr="00134905" w:rsidRDefault="00D30D87" w:rsidP="00D30D87">
      <w:pPr>
        <w:pStyle w:val="Textindependent"/>
        <w:rPr>
          <w:lang w:val="ca-ES"/>
        </w:rPr>
      </w:pPr>
    </w:p>
    <w:p w14:paraId="6BD94A2E" w14:textId="77777777" w:rsidR="00D30D87" w:rsidRPr="00134905" w:rsidRDefault="00D30D87" w:rsidP="00D30D87">
      <w:pPr>
        <w:pStyle w:val="Textindependent"/>
        <w:rPr>
          <w:lang w:val="ca-ES"/>
        </w:rPr>
      </w:pPr>
    </w:p>
    <w:p w14:paraId="1DC54200" w14:textId="77777777" w:rsidR="00D30D87" w:rsidRPr="00134905" w:rsidRDefault="00D30D87" w:rsidP="00D30D87">
      <w:pPr>
        <w:pStyle w:val="TextdeldocumentMP"/>
      </w:pPr>
    </w:p>
    <w:p w14:paraId="55555FDB" w14:textId="77777777" w:rsidR="00D30D87" w:rsidRPr="00134905" w:rsidRDefault="00D30D87" w:rsidP="00D30D87">
      <w:pPr>
        <w:pStyle w:val="TextdeldocumentMP"/>
      </w:pPr>
    </w:p>
    <w:p w14:paraId="3203678F" w14:textId="77777777" w:rsidR="00342050" w:rsidRPr="00134905" w:rsidRDefault="00342050" w:rsidP="00342050">
      <w:pPr>
        <w:pStyle w:val="TextdeldocumentMP"/>
      </w:pPr>
    </w:p>
    <w:p w14:paraId="0C9745CF" w14:textId="77777777" w:rsidR="00A578B9" w:rsidRPr="00134905" w:rsidRDefault="00A578B9" w:rsidP="00A578B9">
      <w:pPr>
        <w:pStyle w:val="TextdeldocumentMP"/>
      </w:pPr>
    </w:p>
    <w:p w14:paraId="11EEB415" w14:textId="77777777" w:rsidR="00A578B9" w:rsidRPr="00134905" w:rsidRDefault="00A578B9" w:rsidP="00A578B9">
      <w:pPr>
        <w:pStyle w:val="TextdeldocumentMP"/>
      </w:pPr>
    </w:p>
    <w:p w14:paraId="4290A6DE" w14:textId="77777777" w:rsidR="00A578B9" w:rsidRPr="00134905" w:rsidRDefault="00A578B9" w:rsidP="00A578B9">
      <w:pPr>
        <w:pStyle w:val="TextdeldocumentMP"/>
      </w:pPr>
    </w:p>
    <w:p w14:paraId="39C9CC09" w14:textId="77777777" w:rsidR="00A578B9" w:rsidRPr="00134905" w:rsidRDefault="00A578B9" w:rsidP="00A578B9">
      <w:pPr>
        <w:pStyle w:val="TextdeldocumentMP"/>
      </w:pPr>
    </w:p>
    <w:p w14:paraId="71FCBD49" w14:textId="77777777" w:rsidR="00A578B9" w:rsidRPr="00134905" w:rsidRDefault="00A578B9" w:rsidP="00A578B9">
      <w:pPr>
        <w:pStyle w:val="Textindependent"/>
        <w:rPr>
          <w:lang w:val="ca-ES"/>
        </w:rPr>
      </w:pPr>
    </w:p>
    <w:p w14:paraId="2197291F" w14:textId="77467287" w:rsidR="005149C3" w:rsidRPr="00134905" w:rsidRDefault="005149C3" w:rsidP="005149C3">
      <w:pPr>
        <w:pStyle w:val="TextdeldocumentMP"/>
      </w:pPr>
    </w:p>
    <w:p w14:paraId="49630D3C" w14:textId="77777777" w:rsidR="005149C3" w:rsidRPr="00134905" w:rsidRDefault="005149C3" w:rsidP="005149C3">
      <w:pPr>
        <w:pStyle w:val="TextdeldocumentMP"/>
      </w:pPr>
    </w:p>
    <w:sectPr w:rsidR="005149C3" w:rsidRPr="00134905" w:rsidSect="002B464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268" w:right="1134" w:bottom="1985" w:left="1701" w:header="567" w:footer="85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EA868" w14:textId="77777777" w:rsidR="00084174" w:rsidRDefault="00084174">
      <w:r>
        <w:separator/>
      </w:r>
    </w:p>
  </w:endnote>
  <w:endnote w:type="continuationSeparator" w:id="0">
    <w:p w14:paraId="15A6490B" w14:textId="77777777" w:rsidR="00084174" w:rsidRDefault="0008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97687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D70EB0D" w14:textId="2B86B9CF" w:rsidR="00084174" w:rsidRPr="00252C53" w:rsidRDefault="00084174" w:rsidP="00530F83">
        <w:pPr>
          <w:pStyle w:val="Peu"/>
          <w:rPr>
            <w:rFonts w:cs="Arial"/>
            <w:sz w:val="20"/>
          </w:rPr>
        </w:pPr>
        <w:r>
          <w:rPr>
            <w:rFonts w:cs="Arial"/>
            <w:sz w:val="20"/>
          </w:rPr>
          <w:t>mp_IC10_sistemes_microinforma</w:t>
        </w:r>
        <w:r w:rsidRPr="00252C53">
          <w:rPr>
            <w:rFonts w:cs="Arial"/>
            <w:sz w:val="20"/>
          </w:rPr>
          <w:t>tics_xarxes_20240424</w:t>
        </w:r>
        <w:r>
          <w:rPr>
            <w:rFonts w:cs="Arial"/>
            <w:sz w:val="18"/>
            <w:szCs w:val="18"/>
          </w:rPr>
          <w:tab/>
        </w:r>
        <w:r w:rsidRPr="00530F83">
          <w:rPr>
            <w:bCs/>
            <w:sz w:val="20"/>
          </w:rPr>
          <w:fldChar w:fldCharType="begin"/>
        </w:r>
        <w:r w:rsidRPr="00530F83">
          <w:rPr>
            <w:bCs/>
            <w:sz w:val="20"/>
          </w:rPr>
          <w:instrText>PAGE</w:instrText>
        </w:r>
        <w:r w:rsidRPr="00530F83">
          <w:rPr>
            <w:bCs/>
            <w:sz w:val="20"/>
          </w:rPr>
          <w:fldChar w:fldCharType="separate"/>
        </w:r>
        <w:r w:rsidR="000C57DD">
          <w:rPr>
            <w:bCs/>
            <w:noProof/>
            <w:sz w:val="20"/>
          </w:rPr>
          <w:t>49</w:t>
        </w:r>
        <w:r w:rsidRPr="00530F83">
          <w:rPr>
            <w:bCs/>
            <w:sz w:val="20"/>
          </w:rPr>
          <w:fldChar w:fldCharType="end"/>
        </w:r>
        <w:r w:rsidRPr="00530F83">
          <w:rPr>
            <w:bCs/>
            <w:sz w:val="20"/>
          </w:rPr>
          <w:t>/</w:t>
        </w:r>
        <w:r w:rsidRPr="00530F83">
          <w:rPr>
            <w:bCs/>
            <w:sz w:val="20"/>
          </w:rPr>
          <w:fldChar w:fldCharType="begin"/>
        </w:r>
        <w:r w:rsidRPr="00530F83">
          <w:rPr>
            <w:bCs/>
            <w:sz w:val="20"/>
          </w:rPr>
          <w:instrText>NUMPAGES</w:instrText>
        </w:r>
        <w:r w:rsidRPr="00530F83">
          <w:rPr>
            <w:bCs/>
            <w:sz w:val="20"/>
          </w:rPr>
          <w:fldChar w:fldCharType="separate"/>
        </w:r>
        <w:r w:rsidR="000C57DD">
          <w:rPr>
            <w:bCs/>
            <w:noProof/>
            <w:sz w:val="20"/>
          </w:rPr>
          <w:t>50</w:t>
        </w:r>
        <w:r w:rsidRPr="00530F83">
          <w:rPr>
            <w:bCs/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E6F1D" w14:textId="7031FCBA" w:rsidR="00084174" w:rsidRPr="009D22EA" w:rsidRDefault="000C57DD" w:rsidP="00220BE1">
    <w:pPr>
      <w:pStyle w:val="Peu"/>
      <w:jc w:val="right"/>
      <w:rPr>
        <w:szCs w:val="22"/>
      </w:rPr>
    </w:pPr>
    <w:sdt>
      <w:sdtPr>
        <w:id w:val="-1769616900"/>
        <w:docPartObj>
          <w:docPartGallery w:val="Page Numbers (Top of Page)"/>
          <w:docPartUnique/>
        </w:docPartObj>
      </w:sdtPr>
      <w:sdtEndPr>
        <w:rPr>
          <w:szCs w:val="22"/>
        </w:rPr>
      </w:sdtEndPr>
      <w:sdtContent>
        <w:r w:rsidR="00084174" w:rsidRPr="009D22EA">
          <w:t xml:space="preserve"> </w:t>
        </w:r>
        <w:r w:rsidR="00084174" w:rsidRPr="009D22EA">
          <w:rPr>
            <w:bCs/>
            <w:szCs w:val="22"/>
          </w:rPr>
          <w:fldChar w:fldCharType="begin"/>
        </w:r>
        <w:r w:rsidR="00084174" w:rsidRPr="009D22EA">
          <w:rPr>
            <w:bCs/>
            <w:szCs w:val="22"/>
          </w:rPr>
          <w:instrText>PAGE</w:instrText>
        </w:r>
        <w:r w:rsidR="00084174" w:rsidRPr="009D22EA">
          <w:rPr>
            <w:bCs/>
            <w:szCs w:val="22"/>
          </w:rPr>
          <w:fldChar w:fldCharType="separate"/>
        </w:r>
        <w:r>
          <w:rPr>
            <w:bCs/>
            <w:noProof/>
            <w:szCs w:val="22"/>
          </w:rPr>
          <w:t>1</w:t>
        </w:r>
        <w:r w:rsidR="00084174" w:rsidRPr="009D22EA">
          <w:rPr>
            <w:bCs/>
            <w:szCs w:val="22"/>
          </w:rPr>
          <w:fldChar w:fldCharType="end"/>
        </w:r>
        <w:r w:rsidR="00084174" w:rsidRPr="009D22EA">
          <w:rPr>
            <w:bCs/>
            <w:szCs w:val="22"/>
          </w:rPr>
          <w:t>/</w:t>
        </w:r>
        <w:r w:rsidR="00084174" w:rsidRPr="009D22EA">
          <w:rPr>
            <w:bCs/>
            <w:szCs w:val="22"/>
          </w:rPr>
          <w:fldChar w:fldCharType="begin"/>
        </w:r>
        <w:r w:rsidR="00084174" w:rsidRPr="009D22EA">
          <w:rPr>
            <w:bCs/>
            <w:szCs w:val="22"/>
          </w:rPr>
          <w:instrText>NUMPAGES</w:instrText>
        </w:r>
        <w:r w:rsidR="00084174" w:rsidRPr="009D22EA">
          <w:rPr>
            <w:bCs/>
            <w:szCs w:val="22"/>
          </w:rPr>
          <w:fldChar w:fldCharType="separate"/>
        </w:r>
        <w:r>
          <w:rPr>
            <w:bCs/>
            <w:noProof/>
            <w:szCs w:val="22"/>
          </w:rPr>
          <w:t>51</w:t>
        </w:r>
        <w:r w:rsidR="00084174" w:rsidRPr="009D22EA">
          <w:rPr>
            <w:bCs/>
            <w:szCs w:val="22"/>
          </w:rPr>
          <w:fldChar w:fldCharType="end"/>
        </w:r>
      </w:sdtContent>
    </w:sdt>
  </w:p>
  <w:p w14:paraId="5C198573" w14:textId="77777777" w:rsidR="00084174" w:rsidRPr="00DF4F00" w:rsidRDefault="00084174" w:rsidP="00C07188">
    <w:pPr>
      <w:pStyle w:val="Peu"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B1AB0" w14:textId="77777777" w:rsidR="00084174" w:rsidRDefault="00084174">
      <w:r>
        <w:separator/>
      </w:r>
    </w:p>
  </w:footnote>
  <w:footnote w:type="continuationSeparator" w:id="0">
    <w:p w14:paraId="0C8386D9" w14:textId="77777777" w:rsidR="00084174" w:rsidRDefault="0008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0C0B0" w14:textId="77777777" w:rsidR="00084174" w:rsidRDefault="00084174">
    <w:pPr>
      <w:pStyle w:val="Capaler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5C9CC58D" w14:textId="77777777" w:rsidR="00084174" w:rsidRDefault="00084174">
    <w:pPr>
      <w:pStyle w:val="Capaler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F4753" w14:textId="79001084" w:rsidR="00084174" w:rsidRDefault="00084174" w:rsidP="00391FDE">
    <w:pPr>
      <w:pStyle w:val="Capalera"/>
      <w:tabs>
        <w:tab w:val="clear" w:pos="4252"/>
        <w:tab w:val="clear" w:pos="8504"/>
      </w:tabs>
      <w:ind w:right="360"/>
      <w:rPr>
        <w:sz w:val="20"/>
      </w:rPr>
    </w:pPr>
    <w:r>
      <w:rPr>
        <w:noProof/>
        <w:sz w:val="20"/>
        <w:lang w:eastAsia="ca-ES"/>
      </w:rPr>
      <w:drawing>
        <wp:inline distT="0" distB="0" distL="0" distR="0" wp14:anchorId="12867FC4" wp14:editId="5018BAD9">
          <wp:extent cx="1701580" cy="285489"/>
          <wp:effectExtent l="0" t="0" r="0" b="635"/>
          <wp:docPr id="4" name="Imatge 4" descr="Logotip del Departament d'Educació. Direcció General de Formació Professional." title="Logotip del Departament d'Educació. Direcció General de Formació Professiona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GFP_bn tex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067" cy="305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3666A" w14:textId="57D8A0AF" w:rsidR="00084174" w:rsidRDefault="00084174" w:rsidP="00391FDE">
    <w:pPr>
      <w:pStyle w:val="Capalera"/>
      <w:tabs>
        <w:tab w:val="clear" w:pos="4252"/>
        <w:tab w:val="clear" w:pos="8504"/>
        <w:tab w:val="center" w:pos="4535"/>
      </w:tabs>
      <w:ind w:left="-567"/>
    </w:pPr>
    <w:r>
      <w:rPr>
        <w:noProof/>
        <w:lang w:eastAsia="ca-ES"/>
      </w:rPr>
      <w:t xml:space="preserve"> </w:t>
    </w:r>
    <w:r>
      <w:rPr>
        <w:noProof/>
        <w:lang w:eastAsia="ca-ES"/>
      </w:rPr>
      <w:drawing>
        <wp:inline distT="0" distB="0" distL="0" distR="0" wp14:anchorId="2C9939C9" wp14:editId="11F142BB">
          <wp:extent cx="3493015" cy="536449"/>
          <wp:effectExtent l="0" t="0" r="0" b="0"/>
          <wp:docPr id="1" name="Imatge 1" descr="Logotip del Departament d'Educació. Direcció General de Formació Professional." title="Logotip del Departament d'Educació. Direcció General de Formació Professiona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GFP_b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3015" cy="536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D80413A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C8C919E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F1BA2"/>
    <w:multiLevelType w:val="multilevel"/>
    <w:tmpl w:val="B7FCE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" w15:restartNumberingAfterBreak="0">
    <w:nsid w:val="01E71799"/>
    <w:multiLevelType w:val="multilevel"/>
    <w:tmpl w:val="DDFCD1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2495E1D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27625BF"/>
    <w:multiLevelType w:val="multilevel"/>
    <w:tmpl w:val="1812D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4462B5F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4AB409E"/>
    <w:multiLevelType w:val="multilevel"/>
    <w:tmpl w:val="47005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5B10491"/>
    <w:multiLevelType w:val="multilevel"/>
    <w:tmpl w:val="C1B6E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6115A36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6AF11F5"/>
    <w:multiLevelType w:val="multilevel"/>
    <w:tmpl w:val="4818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07CF4EE0"/>
    <w:multiLevelType w:val="multilevel"/>
    <w:tmpl w:val="39D03A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2" w15:restartNumberingAfterBreak="0">
    <w:nsid w:val="08902C3B"/>
    <w:multiLevelType w:val="multilevel"/>
    <w:tmpl w:val="55E806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B211783"/>
    <w:multiLevelType w:val="multilevel"/>
    <w:tmpl w:val="8214E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4" w15:restartNumberingAfterBreak="0">
    <w:nsid w:val="0B626600"/>
    <w:multiLevelType w:val="multilevel"/>
    <w:tmpl w:val="C34CC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C28154F"/>
    <w:multiLevelType w:val="multilevel"/>
    <w:tmpl w:val="3972286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0CA717B4"/>
    <w:multiLevelType w:val="multilevel"/>
    <w:tmpl w:val="266EAA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6177CB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E2D07C8"/>
    <w:multiLevelType w:val="multilevel"/>
    <w:tmpl w:val="6BB21A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E5F7A68"/>
    <w:multiLevelType w:val="multilevel"/>
    <w:tmpl w:val="DA163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000000"/>
      </w:rPr>
    </w:lvl>
  </w:abstractNum>
  <w:abstractNum w:abstractNumId="20" w15:restartNumberingAfterBreak="0">
    <w:nsid w:val="0E7665DF"/>
    <w:multiLevelType w:val="multilevel"/>
    <w:tmpl w:val="B0229B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0F420942"/>
    <w:multiLevelType w:val="multilevel"/>
    <w:tmpl w:val="A0BCDD92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2" w15:restartNumberingAfterBreak="0">
    <w:nsid w:val="0FCE0F82"/>
    <w:multiLevelType w:val="multilevel"/>
    <w:tmpl w:val="23CA7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3" w15:restartNumberingAfterBreak="0">
    <w:nsid w:val="11482169"/>
    <w:multiLevelType w:val="multilevel"/>
    <w:tmpl w:val="C16CE9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373555D"/>
    <w:multiLevelType w:val="multilevel"/>
    <w:tmpl w:val="1C88E66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13A85741"/>
    <w:multiLevelType w:val="multilevel"/>
    <w:tmpl w:val="443892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14DD1961"/>
    <w:multiLevelType w:val="multilevel"/>
    <w:tmpl w:val="95766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5E116B8"/>
    <w:multiLevelType w:val="multilevel"/>
    <w:tmpl w:val="2D56C80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15E23E68"/>
    <w:multiLevelType w:val="multilevel"/>
    <w:tmpl w:val="4DFE8DD0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165617B3"/>
    <w:multiLevelType w:val="multilevel"/>
    <w:tmpl w:val="CAFA6EE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16F32ECD"/>
    <w:multiLevelType w:val="multilevel"/>
    <w:tmpl w:val="580ADA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1" w15:restartNumberingAfterBreak="0">
    <w:nsid w:val="17CB01A4"/>
    <w:multiLevelType w:val="multilevel"/>
    <w:tmpl w:val="4B46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81F0696"/>
    <w:multiLevelType w:val="multilevel"/>
    <w:tmpl w:val="B19AE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189E26C8"/>
    <w:multiLevelType w:val="multilevel"/>
    <w:tmpl w:val="F59AD480"/>
    <w:lvl w:ilvl="0">
      <w:start w:val="1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34" w15:restartNumberingAfterBreak="0">
    <w:nsid w:val="1921458F"/>
    <w:multiLevelType w:val="multilevel"/>
    <w:tmpl w:val="4FFAB760"/>
    <w:styleLink w:val="PicsLlistat"/>
    <w:lvl w:ilvl="0">
      <w:start w:val="1"/>
      <w:numFmt w:val="bullet"/>
      <w:lvlText w:val=""/>
      <w:lvlJc w:val="left"/>
      <w:pPr>
        <w:ind w:left="170" w:firstLine="340"/>
      </w:pPr>
      <w:rPr>
        <w:rFonts w:ascii="Symbol" w:hAnsi="Symbol" w:hint="default"/>
        <w:b/>
        <w:color w:val="auto"/>
        <w:sz w:val="22"/>
      </w:rPr>
    </w:lvl>
    <w:lvl w:ilvl="1">
      <w:start w:val="1"/>
      <w:numFmt w:val="bullet"/>
      <w:lvlText w:val=""/>
      <w:lvlJc w:val="left"/>
      <w:pPr>
        <w:ind w:left="510" w:firstLine="340"/>
      </w:pPr>
      <w:rPr>
        <w:rFonts w:ascii="Symbol" w:hAnsi="Symbol" w:hint="default"/>
        <w:b w:val="0"/>
        <w:color w:val="auto"/>
        <w:sz w:val="22"/>
      </w:rPr>
    </w:lvl>
    <w:lvl w:ilvl="2">
      <w:start w:val="1"/>
      <w:numFmt w:val="bullet"/>
      <w:lvlText w:val=""/>
      <w:lvlJc w:val="left"/>
      <w:pPr>
        <w:ind w:left="850" w:firstLine="340"/>
      </w:pPr>
      <w:rPr>
        <w:rFonts w:ascii="Symbol" w:hAnsi="Symbol" w:hint="default"/>
        <w:sz w:val="22"/>
      </w:rPr>
    </w:lvl>
    <w:lvl w:ilvl="3">
      <w:start w:val="1"/>
      <w:numFmt w:val="decimal"/>
      <w:lvlText w:val="(%4)"/>
      <w:lvlJc w:val="left"/>
      <w:pPr>
        <w:ind w:left="1190" w:firstLine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30" w:firstLine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0" w:firstLine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10" w:firstLine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0" w:firstLine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0" w:firstLine="340"/>
      </w:pPr>
      <w:rPr>
        <w:rFonts w:hint="default"/>
      </w:rPr>
    </w:lvl>
  </w:abstractNum>
  <w:abstractNum w:abstractNumId="35" w15:restartNumberingAfterBreak="0">
    <w:nsid w:val="199E073B"/>
    <w:multiLevelType w:val="multilevel"/>
    <w:tmpl w:val="7D688E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1AA55EE3"/>
    <w:multiLevelType w:val="multilevel"/>
    <w:tmpl w:val="C554B4EA"/>
    <w:lvl w:ilvl="0">
      <w:start w:val="8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37" w15:restartNumberingAfterBreak="0">
    <w:nsid w:val="1BE83FBD"/>
    <w:multiLevelType w:val="multilevel"/>
    <w:tmpl w:val="CE0C2A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C4D7390"/>
    <w:multiLevelType w:val="multilevel"/>
    <w:tmpl w:val="3D0ED2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1DA33A96"/>
    <w:multiLevelType w:val="multilevel"/>
    <w:tmpl w:val="789676AE"/>
    <w:lvl w:ilvl="0">
      <w:start w:val="1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40" w15:restartNumberingAfterBreak="0">
    <w:nsid w:val="1E961DCD"/>
    <w:multiLevelType w:val="multilevel"/>
    <w:tmpl w:val="AA5ACE7E"/>
    <w:lvl w:ilvl="0">
      <w:start w:val="1"/>
      <w:numFmt w:val="decimal"/>
      <w:pStyle w:val="Ttol1apartat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1ECD5112"/>
    <w:multiLevelType w:val="multilevel"/>
    <w:tmpl w:val="C72EB01A"/>
    <w:lvl w:ilvl="0">
      <w:start w:val="3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42" w15:restartNumberingAfterBreak="0">
    <w:nsid w:val="1F1806B9"/>
    <w:multiLevelType w:val="multilevel"/>
    <w:tmpl w:val="4A5E80D6"/>
    <w:lvl w:ilvl="0">
      <w:start w:val="5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43" w15:restartNumberingAfterBreak="0">
    <w:nsid w:val="1F5400DE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1D46D18"/>
    <w:multiLevelType w:val="multilevel"/>
    <w:tmpl w:val="EBBA04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5" w15:restartNumberingAfterBreak="0">
    <w:nsid w:val="23C44775"/>
    <w:multiLevelType w:val="multilevel"/>
    <w:tmpl w:val="5040F7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6" w15:restartNumberingAfterBreak="0">
    <w:nsid w:val="24871619"/>
    <w:multiLevelType w:val="multilevel"/>
    <w:tmpl w:val="E676D7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257712B0"/>
    <w:multiLevelType w:val="multilevel"/>
    <w:tmpl w:val="1758F4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270F2945"/>
    <w:multiLevelType w:val="multilevel"/>
    <w:tmpl w:val="51D60A8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27DE347E"/>
    <w:multiLevelType w:val="multilevel"/>
    <w:tmpl w:val="E932D0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28550433"/>
    <w:multiLevelType w:val="multilevel"/>
    <w:tmpl w:val="A164EDAA"/>
    <w:lvl w:ilvl="0">
      <w:start w:val="5"/>
      <w:numFmt w:val="decimal"/>
      <w:lvlText w:val="%1"/>
      <w:lvlJc w:val="left"/>
      <w:pPr>
        <w:ind w:left="360" w:hanging="360"/>
      </w:pPr>
      <w:rPr>
        <w:rFonts w:eastAsia="Times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" w:cs="Times New Roman" w:hint="default"/>
      </w:rPr>
    </w:lvl>
  </w:abstractNum>
  <w:abstractNum w:abstractNumId="51" w15:restartNumberingAfterBreak="0">
    <w:nsid w:val="29CA6A83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2AAC3CE9"/>
    <w:multiLevelType w:val="multilevel"/>
    <w:tmpl w:val="392A85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53" w15:restartNumberingAfterBreak="0">
    <w:nsid w:val="2AE67A4D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2C1A1E9C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2C9D4D33"/>
    <w:multiLevelType w:val="multilevel"/>
    <w:tmpl w:val="C4CC5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2D361991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2E18050E"/>
    <w:multiLevelType w:val="multilevel"/>
    <w:tmpl w:val="18889984"/>
    <w:lvl w:ilvl="0">
      <w:start w:val="3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58" w15:restartNumberingAfterBreak="0">
    <w:nsid w:val="2EE95F88"/>
    <w:multiLevelType w:val="multilevel"/>
    <w:tmpl w:val="760046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9" w15:restartNumberingAfterBreak="0">
    <w:nsid w:val="30810547"/>
    <w:multiLevelType w:val="multilevel"/>
    <w:tmpl w:val="55229084"/>
    <w:lvl w:ilvl="0">
      <w:start w:val="5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60" w15:restartNumberingAfterBreak="0">
    <w:nsid w:val="30B429ED"/>
    <w:multiLevelType w:val="multilevel"/>
    <w:tmpl w:val="45647A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1" w15:restartNumberingAfterBreak="0">
    <w:nsid w:val="32424B81"/>
    <w:multiLevelType w:val="multilevel"/>
    <w:tmpl w:val="B1FCC0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2935F87"/>
    <w:multiLevelType w:val="multilevel"/>
    <w:tmpl w:val="27647F46"/>
    <w:lvl w:ilvl="0">
      <w:start w:val="2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63" w15:restartNumberingAfterBreak="0">
    <w:nsid w:val="336E4F66"/>
    <w:multiLevelType w:val="multilevel"/>
    <w:tmpl w:val="A028CA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4" w15:restartNumberingAfterBreak="0">
    <w:nsid w:val="33D94656"/>
    <w:multiLevelType w:val="multilevel"/>
    <w:tmpl w:val="2D56C80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33E80451"/>
    <w:multiLevelType w:val="multilevel"/>
    <w:tmpl w:val="8174B6F4"/>
    <w:lvl w:ilvl="0">
      <w:start w:val="7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66" w15:restartNumberingAfterBreak="0">
    <w:nsid w:val="33FD3E90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34DB7874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3503707E"/>
    <w:multiLevelType w:val="multilevel"/>
    <w:tmpl w:val="D9E859D2"/>
    <w:lvl w:ilvl="0">
      <w:start w:val="4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69" w15:restartNumberingAfterBreak="0">
    <w:nsid w:val="369667B5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369B0B40"/>
    <w:multiLevelType w:val="multilevel"/>
    <w:tmpl w:val="DA163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000000"/>
      </w:rPr>
    </w:lvl>
  </w:abstractNum>
  <w:abstractNum w:abstractNumId="71" w15:restartNumberingAfterBreak="0">
    <w:nsid w:val="37556445"/>
    <w:multiLevelType w:val="multilevel"/>
    <w:tmpl w:val="CF06D8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377A06C0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37E760BD"/>
    <w:multiLevelType w:val="multilevel"/>
    <w:tmpl w:val="DE34F2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37FF0385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381D61E3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382C238E"/>
    <w:multiLevelType w:val="multilevel"/>
    <w:tmpl w:val="612C7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7" w15:restartNumberingAfterBreak="0">
    <w:nsid w:val="3917632C"/>
    <w:multiLevelType w:val="multilevel"/>
    <w:tmpl w:val="E9B0CC92"/>
    <w:lvl w:ilvl="0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396A544F"/>
    <w:multiLevelType w:val="multilevel"/>
    <w:tmpl w:val="65225B46"/>
    <w:lvl w:ilvl="0">
      <w:start w:val="4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79" w15:restartNumberingAfterBreak="0">
    <w:nsid w:val="39C328F0"/>
    <w:multiLevelType w:val="multilevel"/>
    <w:tmpl w:val="6CAEB67E"/>
    <w:lvl w:ilvl="0">
      <w:start w:val="5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3B8466F8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3CBF28F0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D71488A"/>
    <w:multiLevelType w:val="hybridMultilevel"/>
    <w:tmpl w:val="12AA4CFA"/>
    <w:lvl w:ilvl="0" w:tplc="9FC4C39A">
      <w:start w:val="1"/>
      <w:numFmt w:val="decimal"/>
      <w:pStyle w:val="Numeraci"/>
      <w:lvlText w:val="%1."/>
      <w:lvlJc w:val="left"/>
      <w:pPr>
        <w:ind w:left="975" w:hanging="360"/>
      </w:pPr>
    </w:lvl>
    <w:lvl w:ilvl="1" w:tplc="04030019" w:tentative="1">
      <w:start w:val="1"/>
      <w:numFmt w:val="lowerLetter"/>
      <w:lvlText w:val="%2."/>
      <w:lvlJc w:val="left"/>
      <w:pPr>
        <w:ind w:left="1695" w:hanging="360"/>
      </w:pPr>
    </w:lvl>
    <w:lvl w:ilvl="2" w:tplc="0403001B" w:tentative="1">
      <w:start w:val="1"/>
      <w:numFmt w:val="lowerRoman"/>
      <w:lvlText w:val="%3."/>
      <w:lvlJc w:val="right"/>
      <w:pPr>
        <w:ind w:left="2415" w:hanging="180"/>
      </w:pPr>
    </w:lvl>
    <w:lvl w:ilvl="3" w:tplc="0403000F" w:tentative="1">
      <w:start w:val="1"/>
      <w:numFmt w:val="decimal"/>
      <w:lvlText w:val="%4."/>
      <w:lvlJc w:val="left"/>
      <w:pPr>
        <w:ind w:left="3135" w:hanging="360"/>
      </w:pPr>
    </w:lvl>
    <w:lvl w:ilvl="4" w:tplc="04030019" w:tentative="1">
      <w:start w:val="1"/>
      <w:numFmt w:val="lowerLetter"/>
      <w:lvlText w:val="%5."/>
      <w:lvlJc w:val="left"/>
      <w:pPr>
        <w:ind w:left="3855" w:hanging="360"/>
      </w:pPr>
    </w:lvl>
    <w:lvl w:ilvl="5" w:tplc="0403001B" w:tentative="1">
      <w:start w:val="1"/>
      <w:numFmt w:val="lowerRoman"/>
      <w:lvlText w:val="%6."/>
      <w:lvlJc w:val="right"/>
      <w:pPr>
        <w:ind w:left="4575" w:hanging="180"/>
      </w:pPr>
    </w:lvl>
    <w:lvl w:ilvl="6" w:tplc="0403000F" w:tentative="1">
      <w:start w:val="1"/>
      <w:numFmt w:val="decimal"/>
      <w:lvlText w:val="%7."/>
      <w:lvlJc w:val="left"/>
      <w:pPr>
        <w:ind w:left="5295" w:hanging="360"/>
      </w:pPr>
    </w:lvl>
    <w:lvl w:ilvl="7" w:tplc="04030019" w:tentative="1">
      <w:start w:val="1"/>
      <w:numFmt w:val="lowerLetter"/>
      <w:lvlText w:val="%8."/>
      <w:lvlJc w:val="left"/>
      <w:pPr>
        <w:ind w:left="6015" w:hanging="360"/>
      </w:pPr>
    </w:lvl>
    <w:lvl w:ilvl="8" w:tplc="0403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83" w15:restartNumberingAfterBreak="0">
    <w:nsid w:val="3DBB7AE4"/>
    <w:multiLevelType w:val="multilevel"/>
    <w:tmpl w:val="DA163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000000"/>
      </w:rPr>
    </w:lvl>
  </w:abstractNum>
  <w:abstractNum w:abstractNumId="84" w15:restartNumberingAfterBreak="0">
    <w:nsid w:val="3E0D2C31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409B3567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4257341C"/>
    <w:multiLevelType w:val="multilevel"/>
    <w:tmpl w:val="A4561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2963190"/>
    <w:multiLevelType w:val="multilevel"/>
    <w:tmpl w:val="593A5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435F42C9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 w15:restartNumberingAfterBreak="0">
    <w:nsid w:val="4385164B"/>
    <w:multiLevelType w:val="multilevel"/>
    <w:tmpl w:val="C78253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B36AC1"/>
    <w:multiLevelType w:val="multilevel"/>
    <w:tmpl w:val="2D56C80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44117AC5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461E377D"/>
    <w:multiLevelType w:val="multilevel"/>
    <w:tmpl w:val="63727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486D5144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 w15:restartNumberingAfterBreak="0">
    <w:nsid w:val="4A5C796E"/>
    <w:multiLevelType w:val="multilevel"/>
    <w:tmpl w:val="9EB28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4F1D58D8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6" w15:restartNumberingAfterBreak="0">
    <w:nsid w:val="4F90061D"/>
    <w:multiLevelType w:val="multilevel"/>
    <w:tmpl w:val="6A2221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5083684C"/>
    <w:multiLevelType w:val="multilevel"/>
    <w:tmpl w:val="DE3AF6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8" w15:restartNumberingAfterBreak="0">
    <w:nsid w:val="50CD044C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 w15:restartNumberingAfterBreak="0">
    <w:nsid w:val="510E41A1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 w15:restartNumberingAfterBreak="0">
    <w:nsid w:val="5128258E"/>
    <w:multiLevelType w:val="multilevel"/>
    <w:tmpl w:val="D2360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5199120B"/>
    <w:multiLevelType w:val="multilevel"/>
    <w:tmpl w:val="EC760152"/>
    <w:lvl w:ilvl="0">
      <w:start w:val="6"/>
      <w:numFmt w:val="decimal"/>
      <w:lvlText w:val="%1"/>
      <w:lvlJc w:val="left"/>
      <w:pPr>
        <w:ind w:left="360" w:hanging="360"/>
      </w:pPr>
      <w:rPr>
        <w:rFonts w:eastAsia="Times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" w:cs="Times New Roman" w:hint="default"/>
      </w:rPr>
    </w:lvl>
  </w:abstractNum>
  <w:abstractNum w:abstractNumId="102" w15:restartNumberingAfterBreak="0">
    <w:nsid w:val="52182346"/>
    <w:multiLevelType w:val="multilevel"/>
    <w:tmpl w:val="DC2AC034"/>
    <w:lvl w:ilvl="0">
      <w:start w:val="3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103" w15:restartNumberingAfterBreak="0">
    <w:nsid w:val="53791922"/>
    <w:multiLevelType w:val="multilevel"/>
    <w:tmpl w:val="D1FC5896"/>
    <w:lvl w:ilvl="0">
      <w:start w:val="2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104" w15:restartNumberingAfterBreak="0">
    <w:nsid w:val="55D76697"/>
    <w:multiLevelType w:val="multilevel"/>
    <w:tmpl w:val="4818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5" w15:restartNumberingAfterBreak="0">
    <w:nsid w:val="56DC0E6F"/>
    <w:multiLevelType w:val="multilevel"/>
    <w:tmpl w:val="E9CAA0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6" w15:restartNumberingAfterBreak="0">
    <w:nsid w:val="5A3858E3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7" w15:restartNumberingAfterBreak="0">
    <w:nsid w:val="5A3F6488"/>
    <w:multiLevelType w:val="multilevel"/>
    <w:tmpl w:val="E5162F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8" w15:restartNumberingAfterBreak="0">
    <w:nsid w:val="5A984EE1"/>
    <w:multiLevelType w:val="multilevel"/>
    <w:tmpl w:val="98AC62AC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9" w15:restartNumberingAfterBreak="0">
    <w:nsid w:val="5BB61441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0" w15:restartNumberingAfterBreak="0">
    <w:nsid w:val="5D5D0C52"/>
    <w:multiLevelType w:val="multilevel"/>
    <w:tmpl w:val="D0C220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11" w15:restartNumberingAfterBreak="0">
    <w:nsid w:val="5D7C32A1"/>
    <w:multiLevelType w:val="multilevel"/>
    <w:tmpl w:val="4818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5F8820D1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 w15:restartNumberingAfterBreak="0">
    <w:nsid w:val="60711B00"/>
    <w:multiLevelType w:val="multilevel"/>
    <w:tmpl w:val="22E8A7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4" w15:restartNumberingAfterBreak="0">
    <w:nsid w:val="60B54ED9"/>
    <w:multiLevelType w:val="multilevel"/>
    <w:tmpl w:val="4BF69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60DE6EBB"/>
    <w:multiLevelType w:val="multilevel"/>
    <w:tmpl w:val="B43E30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6" w15:restartNumberingAfterBreak="0">
    <w:nsid w:val="61E56C5A"/>
    <w:multiLevelType w:val="multilevel"/>
    <w:tmpl w:val="31E213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17" w15:restartNumberingAfterBreak="0">
    <w:nsid w:val="6234282B"/>
    <w:multiLevelType w:val="multilevel"/>
    <w:tmpl w:val="41F0E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8" w15:restartNumberingAfterBreak="0">
    <w:nsid w:val="66B217C9"/>
    <w:multiLevelType w:val="multilevel"/>
    <w:tmpl w:val="451807D8"/>
    <w:lvl w:ilvl="0">
      <w:start w:val="6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119" w15:restartNumberingAfterBreak="0">
    <w:nsid w:val="6745208A"/>
    <w:multiLevelType w:val="multilevel"/>
    <w:tmpl w:val="1C14B0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0" w15:restartNumberingAfterBreak="0">
    <w:nsid w:val="693439C0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1" w15:restartNumberingAfterBreak="0">
    <w:nsid w:val="6F241711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2" w15:restartNumberingAfterBreak="0">
    <w:nsid w:val="72B71AC7"/>
    <w:multiLevelType w:val="multilevel"/>
    <w:tmpl w:val="B19AE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3" w15:restartNumberingAfterBreak="0">
    <w:nsid w:val="740C3F9A"/>
    <w:multiLevelType w:val="multilevel"/>
    <w:tmpl w:val="767AB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24" w15:restartNumberingAfterBreak="0">
    <w:nsid w:val="741F2688"/>
    <w:multiLevelType w:val="multilevel"/>
    <w:tmpl w:val="EA02DB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3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3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9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0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760" w:hanging="1800"/>
      </w:pPr>
      <w:rPr>
        <w:rFonts w:cs="Times New Roman" w:hint="default"/>
      </w:rPr>
    </w:lvl>
  </w:abstractNum>
  <w:abstractNum w:abstractNumId="125" w15:restartNumberingAfterBreak="0">
    <w:nsid w:val="75411147"/>
    <w:multiLevelType w:val="multilevel"/>
    <w:tmpl w:val="12AA8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6" w15:restartNumberingAfterBreak="0">
    <w:nsid w:val="754C4243"/>
    <w:multiLevelType w:val="multilevel"/>
    <w:tmpl w:val="7C2AF55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7" w15:restartNumberingAfterBreak="0">
    <w:nsid w:val="7622461D"/>
    <w:multiLevelType w:val="hybridMultilevel"/>
    <w:tmpl w:val="4FBEA854"/>
    <w:lvl w:ilvl="0" w:tplc="0D783A7A">
      <w:numFmt w:val="bullet"/>
      <w:pStyle w:val="Pics1"/>
      <w:lvlText w:val="-"/>
      <w:lvlJc w:val="left"/>
      <w:pPr>
        <w:ind w:left="720" w:hanging="360"/>
      </w:pPr>
      <w:rPr>
        <w:rFonts w:ascii="Arial" w:hAnsi="Arial" w:hint="default"/>
        <w:w w:val="100"/>
        <w:sz w:val="22"/>
        <w:szCs w:val="2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67B28AC"/>
    <w:multiLevelType w:val="multilevel"/>
    <w:tmpl w:val="92E27E4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000000"/>
      </w:rPr>
    </w:lvl>
  </w:abstractNum>
  <w:abstractNum w:abstractNumId="129" w15:restartNumberingAfterBreak="0">
    <w:nsid w:val="76D766CB"/>
    <w:multiLevelType w:val="multilevel"/>
    <w:tmpl w:val="8E0ABBE0"/>
    <w:lvl w:ilvl="0">
      <w:start w:val="1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130" w15:restartNumberingAfterBreak="0">
    <w:nsid w:val="774C632F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1" w15:restartNumberingAfterBreak="0">
    <w:nsid w:val="7A8B0745"/>
    <w:multiLevelType w:val="multilevel"/>
    <w:tmpl w:val="0B2AABDE"/>
    <w:lvl w:ilvl="0">
      <w:start w:val="2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132" w15:restartNumberingAfterBreak="0">
    <w:nsid w:val="7AB30B2D"/>
    <w:multiLevelType w:val="multilevel"/>
    <w:tmpl w:val="CB82ED22"/>
    <w:lvl w:ilvl="0">
      <w:start w:val="9"/>
      <w:numFmt w:val="decimal"/>
      <w:lvlText w:val="%1"/>
      <w:lvlJc w:val="left"/>
      <w:pPr>
        <w:ind w:left="360" w:hanging="360"/>
      </w:pPr>
      <w:rPr>
        <w:rFonts w:eastAsia="Times"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" w:cs="Times New Roman" w:hint="default"/>
      </w:rPr>
    </w:lvl>
  </w:abstractNum>
  <w:abstractNum w:abstractNumId="133" w15:restartNumberingAfterBreak="0">
    <w:nsid w:val="7B7921B5"/>
    <w:multiLevelType w:val="hybridMultilevel"/>
    <w:tmpl w:val="D1207420"/>
    <w:lvl w:ilvl="0" w:tplc="587857D4">
      <w:start w:val="1"/>
      <w:numFmt w:val="decimal"/>
      <w:lvlText w:val="%1."/>
      <w:lvlJc w:val="left"/>
      <w:pPr>
        <w:ind w:left="360" w:hanging="360"/>
      </w:pPr>
    </w:lvl>
    <w:lvl w:ilvl="1" w:tplc="B1C44150">
      <w:start w:val="1"/>
      <w:numFmt w:val="lowerLetter"/>
      <w:lvlText w:val="%2."/>
      <w:lvlJc w:val="left"/>
      <w:pPr>
        <w:ind w:left="1080" w:hanging="360"/>
      </w:pPr>
    </w:lvl>
    <w:lvl w:ilvl="2" w:tplc="20F4B0E0">
      <w:start w:val="1"/>
      <w:numFmt w:val="lowerRoman"/>
      <w:lvlText w:val="%3."/>
      <w:lvlJc w:val="right"/>
      <w:pPr>
        <w:ind w:left="1800" w:hanging="180"/>
      </w:pPr>
    </w:lvl>
    <w:lvl w:ilvl="3" w:tplc="083AFB6A">
      <w:start w:val="1"/>
      <w:numFmt w:val="decimal"/>
      <w:lvlText w:val="%4."/>
      <w:lvlJc w:val="left"/>
      <w:pPr>
        <w:ind w:left="2520" w:hanging="360"/>
      </w:pPr>
    </w:lvl>
    <w:lvl w:ilvl="4" w:tplc="9C608998">
      <w:start w:val="1"/>
      <w:numFmt w:val="lowerLetter"/>
      <w:lvlText w:val="%5."/>
      <w:lvlJc w:val="left"/>
      <w:pPr>
        <w:ind w:left="3240" w:hanging="360"/>
      </w:pPr>
    </w:lvl>
    <w:lvl w:ilvl="5" w:tplc="1A36D080">
      <w:start w:val="1"/>
      <w:numFmt w:val="lowerRoman"/>
      <w:lvlText w:val="%6."/>
      <w:lvlJc w:val="right"/>
      <w:pPr>
        <w:ind w:left="3960" w:hanging="180"/>
      </w:pPr>
    </w:lvl>
    <w:lvl w:ilvl="6" w:tplc="6100986A">
      <w:start w:val="1"/>
      <w:numFmt w:val="decimal"/>
      <w:lvlText w:val="%7."/>
      <w:lvlJc w:val="left"/>
      <w:pPr>
        <w:ind w:left="4680" w:hanging="360"/>
      </w:pPr>
    </w:lvl>
    <w:lvl w:ilvl="7" w:tplc="9A84442E">
      <w:start w:val="1"/>
      <w:numFmt w:val="lowerLetter"/>
      <w:lvlText w:val="%8."/>
      <w:lvlJc w:val="left"/>
      <w:pPr>
        <w:ind w:left="5400" w:hanging="360"/>
      </w:pPr>
    </w:lvl>
    <w:lvl w:ilvl="8" w:tplc="1622854A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BBC2DD6"/>
    <w:multiLevelType w:val="multilevel"/>
    <w:tmpl w:val="31E81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5" w15:restartNumberingAfterBreak="0">
    <w:nsid w:val="7CA35344"/>
    <w:multiLevelType w:val="multilevel"/>
    <w:tmpl w:val="6242E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6" w15:restartNumberingAfterBreak="0">
    <w:nsid w:val="7DD10B9E"/>
    <w:multiLevelType w:val="multilevel"/>
    <w:tmpl w:val="D79E79FA"/>
    <w:lvl w:ilvl="0">
      <w:start w:val="1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abstractNum w:abstractNumId="137" w15:restartNumberingAfterBreak="0">
    <w:nsid w:val="7DED3D46"/>
    <w:multiLevelType w:val="multilevel"/>
    <w:tmpl w:val="F62EC6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8" w15:restartNumberingAfterBreak="0">
    <w:nsid w:val="7EBA0562"/>
    <w:multiLevelType w:val="multilevel"/>
    <w:tmpl w:val="435A4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9" w15:restartNumberingAfterBreak="0">
    <w:nsid w:val="7F110705"/>
    <w:multiLevelType w:val="multilevel"/>
    <w:tmpl w:val="EC96EFB0"/>
    <w:lvl w:ilvl="0">
      <w:start w:val="2"/>
      <w:numFmt w:val="decimal"/>
      <w:lvlText w:val="%1"/>
      <w:lvlJc w:val="left"/>
      <w:pPr>
        <w:ind w:left="360" w:hanging="360"/>
      </w:pPr>
      <w:rPr>
        <w:rFonts w:eastAsia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34"/>
  </w:num>
  <w:num w:numId="4">
    <w:abstractNumId w:val="127"/>
  </w:num>
  <w:num w:numId="5">
    <w:abstractNumId w:val="82"/>
  </w:num>
  <w:num w:numId="6">
    <w:abstractNumId w:val="40"/>
  </w:num>
  <w:num w:numId="7">
    <w:abstractNumId w:val="109"/>
  </w:num>
  <w:num w:numId="8">
    <w:abstractNumId w:val="126"/>
  </w:num>
  <w:num w:numId="9">
    <w:abstractNumId w:val="12"/>
  </w:num>
  <w:num w:numId="10">
    <w:abstractNumId w:val="27"/>
  </w:num>
  <w:num w:numId="11">
    <w:abstractNumId w:val="64"/>
  </w:num>
  <w:num w:numId="12">
    <w:abstractNumId w:val="90"/>
  </w:num>
  <w:num w:numId="13">
    <w:abstractNumId w:val="69"/>
  </w:num>
  <w:num w:numId="14">
    <w:abstractNumId w:val="91"/>
  </w:num>
  <w:num w:numId="15">
    <w:abstractNumId w:val="51"/>
  </w:num>
  <w:num w:numId="16">
    <w:abstractNumId w:val="85"/>
  </w:num>
  <w:num w:numId="17">
    <w:abstractNumId w:val="67"/>
  </w:num>
  <w:num w:numId="18">
    <w:abstractNumId w:val="54"/>
  </w:num>
  <w:num w:numId="19">
    <w:abstractNumId w:val="106"/>
  </w:num>
  <w:num w:numId="20">
    <w:abstractNumId w:val="72"/>
  </w:num>
  <w:num w:numId="21">
    <w:abstractNumId w:val="137"/>
  </w:num>
  <w:num w:numId="22">
    <w:abstractNumId w:val="53"/>
  </w:num>
  <w:num w:numId="23">
    <w:abstractNumId w:val="80"/>
  </w:num>
  <w:num w:numId="24">
    <w:abstractNumId w:val="6"/>
  </w:num>
  <w:num w:numId="25">
    <w:abstractNumId w:val="4"/>
  </w:num>
  <w:num w:numId="26">
    <w:abstractNumId w:val="88"/>
  </w:num>
  <w:num w:numId="27">
    <w:abstractNumId w:val="84"/>
  </w:num>
  <w:num w:numId="28">
    <w:abstractNumId w:val="17"/>
  </w:num>
  <w:num w:numId="29">
    <w:abstractNumId w:val="81"/>
  </w:num>
  <w:num w:numId="30">
    <w:abstractNumId w:val="112"/>
  </w:num>
  <w:num w:numId="31">
    <w:abstractNumId w:val="121"/>
  </w:num>
  <w:num w:numId="32">
    <w:abstractNumId w:val="93"/>
  </w:num>
  <w:num w:numId="33">
    <w:abstractNumId w:val="98"/>
  </w:num>
  <w:num w:numId="34">
    <w:abstractNumId w:val="74"/>
  </w:num>
  <w:num w:numId="35">
    <w:abstractNumId w:val="9"/>
  </w:num>
  <w:num w:numId="36">
    <w:abstractNumId w:val="56"/>
  </w:num>
  <w:num w:numId="37">
    <w:abstractNumId w:val="120"/>
  </w:num>
  <w:num w:numId="38">
    <w:abstractNumId w:val="75"/>
  </w:num>
  <w:num w:numId="39">
    <w:abstractNumId w:val="95"/>
  </w:num>
  <w:num w:numId="40">
    <w:abstractNumId w:val="133"/>
  </w:num>
  <w:num w:numId="41">
    <w:abstractNumId w:val="43"/>
  </w:num>
  <w:num w:numId="42">
    <w:abstractNumId w:val="66"/>
  </w:num>
  <w:num w:numId="43">
    <w:abstractNumId w:val="83"/>
  </w:num>
  <w:num w:numId="44">
    <w:abstractNumId w:val="136"/>
  </w:num>
  <w:num w:numId="45">
    <w:abstractNumId w:val="139"/>
  </w:num>
  <w:num w:numId="46">
    <w:abstractNumId w:val="102"/>
  </w:num>
  <w:num w:numId="47">
    <w:abstractNumId w:val="68"/>
  </w:num>
  <w:num w:numId="48">
    <w:abstractNumId w:val="59"/>
  </w:num>
  <w:num w:numId="49">
    <w:abstractNumId w:val="118"/>
  </w:num>
  <w:num w:numId="50">
    <w:abstractNumId w:val="65"/>
  </w:num>
  <w:num w:numId="51">
    <w:abstractNumId w:val="36"/>
  </w:num>
  <w:num w:numId="52">
    <w:abstractNumId w:val="70"/>
  </w:num>
  <w:num w:numId="53">
    <w:abstractNumId w:val="47"/>
  </w:num>
  <w:num w:numId="54">
    <w:abstractNumId w:val="8"/>
  </w:num>
  <w:num w:numId="55">
    <w:abstractNumId w:val="15"/>
  </w:num>
  <w:num w:numId="56">
    <w:abstractNumId w:val="33"/>
  </w:num>
  <w:num w:numId="57">
    <w:abstractNumId w:val="62"/>
  </w:num>
  <w:num w:numId="58">
    <w:abstractNumId w:val="57"/>
  </w:num>
  <w:num w:numId="59">
    <w:abstractNumId w:val="78"/>
  </w:num>
  <w:num w:numId="60">
    <w:abstractNumId w:val="42"/>
  </w:num>
  <w:num w:numId="61">
    <w:abstractNumId w:val="19"/>
  </w:num>
  <w:num w:numId="62">
    <w:abstractNumId w:val="119"/>
  </w:num>
  <w:num w:numId="63">
    <w:abstractNumId w:val="50"/>
  </w:num>
  <w:num w:numId="64">
    <w:abstractNumId w:val="101"/>
  </w:num>
  <w:num w:numId="65">
    <w:abstractNumId w:val="128"/>
  </w:num>
  <w:num w:numId="66">
    <w:abstractNumId w:val="132"/>
  </w:num>
  <w:num w:numId="67">
    <w:abstractNumId w:val="129"/>
  </w:num>
  <w:num w:numId="68">
    <w:abstractNumId w:val="103"/>
  </w:num>
  <w:num w:numId="69">
    <w:abstractNumId w:val="114"/>
  </w:num>
  <w:num w:numId="70">
    <w:abstractNumId w:val="3"/>
  </w:num>
  <w:num w:numId="71">
    <w:abstractNumId w:val="71"/>
  </w:num>
  <w:num w:numId="72">
    <w:abstractNumId w:val="24"/>
  </w:num>
  <w:num w:numId="73">
    <w:abstractNumId w:val="16"/>
  </w:num>
  <w:num w:numId="74">
    <w:abstractNumId w:val="5"/>
  </w:num>
  <w:num w:numId="75">
    <w:abstractNumId w:val="94"/>
  </w:num>
  <w:num w:numId="76">
    <w:abstractNumId w:val="113"/>
  </w:num>
  <w:num w:numId="77">
    <w:abstractNumId w:val="48"/>
  </w:num>
  <w:num w:numId="78">
    <w:abstractNumId w:val="61"/>
  </w:num>
  <w:num w:numId="79">
    <w:abstractNumId w:val="32"/>
  </w:num>
  <w:num w:numId="80">
    <w:abstractNumId w:val="76"/>
  </w:num>
  <w:num w:numId="81">
    <w:abstractNumId w:val="96"/>
  </w:num>
  <w:num w:numId="82">
    <w:abstractNumId w:val="108"/>
  </w:num>
  <w:num w:numId="83">
    <w:abstractNumId w:val="122"/>
  </w:num>
  <w:num w:numId="84">
    <w:abstractNumId w:val="86"/>
  </w:num>
  <w:num w:numId="85">
    <w:abstractNumId w:val="35"/>
  </w:num>
  <w:num w:numId="86">
    <w:abstractNumId w:val="31"/>
  </w:num>
  <w:num w:numId="87">
    <w:abstractNumId w:val="77"/>
  </w:num>
  <w:num w:numId="88">
    <w:abstractNumId w:val="92"/>
  </w:num>
  <w:num w:numId="89">
    <w:abstractNumId w:val="99"/>
  </w:num>
  <w:num w:numId="90">
    <w:abstractNumId w:val="39"/>
  </w:num>
  <w:num w:numId="91">
    <w:abstractNumId w:val="131"/>
  </w:num>
  <w:num w:numId="92">
    <w:abstractNumId w:val="41"/>
  </w:num>
  <w:num w:numId="93">
    <w:abstractNumId w:val="60"/>
  </w:num>
  <w:num w:numId="94">
    <w:abstractNumId w:val="97"/>
  </w:num>
  <w:num w:numId="95">
    <w:abstractNumId w:val="110"/>
  </w:num>
  <w:num w:numId="96">
    <w:abstractNumId w:val="13"/>
  </w:num>
  <w:num w:numId="97">
    <w:abstractNumId w:val="123"/>
  </w:num>
  <w:num w:numId="98">
    <w:abstractNumId w:val="58"/>
  </w:num>
  <w:num w:numId="99">
    <w:abstractNumId w:val="134"/>
  </w:num>
  <w:num w:numId="100">
    <w:abstractNumId w:val="22"/>
  </w:num>
  <w:num w:numId="101">
    <w:abstractNumId w:val="135"/>
  </w:num>
  <w:num w:numId="102">
    <w:abstractNumId w:val="11"/>
  </w:num>
  <w:num w:numId="103">
    <w:abstractNumId w:val="63"/>
  </w:num>
  <w:num w:numId="104">
    <w:abstractNumId w:val="30"/>
  </w:num>
  <w:num w:numId="105">
    <w:abstractNumId w:val="107"/>
  </w:num>
  <w:num w:numId="106">
    <w:abstractNumId w:val="116"/>
  </w:num>
  <w:num w:numId="107">
    <w:abstractNumId w:val="44"/>
  </w:num>
  <w:num w:numId="108">
    <w:abstractNumId w:val="23"/>
  </w:num>
  <w:num w:numId="109">
    <w:abstractNumId w:val="55"/>
  </w:num>
  <w:num w:numId="110">
    <w:abstractNumId w:val="2"/>
  </w:num>
  <w:num w:numId="111">
    <w:abstractNumId w:val="7"/>
  </w:num>
  <w:num w:numId="112">
    <w:abstractNumId w:val="28"/>
  </w:num>
  <w:num w:numId="113">
    <w:abstractNumId w:val="115"/>
  </w:num>
  <w:num w:numId="114">
    <w:abstractNumId w:val="79"/>
  </w:num>
  <w:num w:numId="115">
    <w:abstractNumId w:val="49"/>
  </w:num>
  <w:num w:numId="116">
    <w:abstractNumId w:val="26"/>
  </w:num>
  <w:num w:numId="117">
    <w:abstractNumId w:val="87"/>
  </w:num>
  <w:num w:numId="118">
    <w:abstractNumId w:val="125"/>
  </w:num>
  <w:num w:numId="119">
    <w:abstractNumId w:val="46"/>
  </w:num>
  <w:num w:numId="120">
    <w:abstractNumId w:val="105"/>
  </w:num>
  <w:num w:numId="121">
    <w:abstractNumId w:val="100"/>
  </w:num>
  <w:num w:numId="122">
    <w:abstractNumId w:val="25"/>
  </w:num>
  <w:num w:numId="123">
    <w:abstractNumId w:val="89"/>
  </w:num>
  <w:num w:numId="124">
    <w:abstractNumId w:val="18"/>
  </w:num>
  <w:num w:numId="125">
    <w:abstractNumId w:val="138"/>
  </w:num>
  <w:num w:numId="126">
    <w:abstractNumId w:val="73"/>
  </w:num>
  <w:num w:numId="127">
    <w:abstractNumId w:val="52"/>
  </w:num>
  <w:num w:numId="128">
    <w:abstractNumId w:val="45"/>
  </w:num>
  <w:num w:numId="129">
    <w:abstractNumId w:val="38"/>
  </w:num>
  <w:num w:numId="130">
    <w:abstractNumId w:val="104"/>
  </w:num>
  <w:num w:numId="131">
    <w:abstractNumId w:val="111"/>
  </w:num>
  <w:num w:numId="132">
    <w:abstractNumId w:val="10"/>
  </w:num>
  <w:num w:numId="133">
    <w:abstractNumId w:val="130"/>
  </w:num>
  <w:num w:numId="134">
    <w:abstractNumId w:val="117"/>
  </w:num>
  <w:num w:numId="135">
    <w:abstractNumId w:val="20"/>
  </w:num>
  <w:num w:numId="136">
    <w:abstractNumId w:val="14"/>
  </w:num>
  <w:num w:numId="137">
    <w:abstractNumId w:val="29"/>
  </w:num>
  <w:num w:numId="138">
    <w:abstractNumId w:val="124"/>
  </w:num>
  <w:num w:numId="139">
    <w:abstractNumId w:val="21"/>
  </w:num>
  <w:num w:numId="140">
    <w:abstractNumId w:val="40"/>
    <w:lvlOverride w:ilvl="0">
      <w:startOverride w:val="4"/>
    </w:lvlOverride>
    <w:lvlOverride w:ilvl="1">
      <w:startOverride w:val="1"/>
    </w:lvlOverride>
  </w:num>
  <w:num w:numId="141">
    <w:abstractNumId w:val="37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_tradnl" w:vendorID="9" w:dllVersion="512" w:checkStyle="1"/>
  <w:activeWritingStyle w:appName="MSWord" w:lang="es-ES" w:vendorID="9" w:dllVersion="512" w:checkStyle="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113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B6"/>
    <w:rsid w:val="00005BF8"/>
    <w:rsid w:val="00006501"/>
    <w:rsid w:val="0000721D"/>
    <w:rsid w:val="00007311"/>
    <w:rsid w:val="00011765"/>
    <w:rsid w:val="00013E59"/>
    <w:rsid w:val="00024C28"/>
    <w:rsid w:val="00026991"/>
    <w:rsid w:val="000278BE"/>
    <w:rsid w:val="00032D29"/>
    <w:rsid w:val="00033DCF"/>
    <w:rsid w:val="00035729"/>
    <w:rsid w:val="00037AE3"/>
    <w:rsid w:val="0004343B"/>
    <w:rsid w:val="0004577A"/>
    <w:rsid w:val="000473B5"/>
    <w:rsid w:val="000500FD"/>
    <w:rsid w:val="00054033"/>
    <w:rsid w:val="00057530"/>
    <w:rsid w:val="000603BA"/>
    <w:rsid w:val="000638A7"/>
    <w:rsid w:val="000639A9"/>
    <w:rsid w:val="00064EC4"/>
    <w:rsid w:val="00065BD5"/>
    <w:rsid w:val="000671F3"/>
    <w:rsid w:val="000728E2"/>
    <w:rsid w:val="00075B64"/>
    <w:rsid w:val="000763E1"/>
    <w:rsid w:val="00077F19"/>
    <w:rsid w:val="00084174"/>
    <w:rsid w:val="00086F65"/>
    <w:rsid w:val="00090BF7"/>
    <w:rsid w:val="00091BD8"/>
    <w:rsid w:val="00092DA8"/>
    <w:rsid w:val="00094E98"/>
    <w:rsid w:val="000A54CE"/>
    <w:rsid w:val="000B0151"/>
    <w:rsid w:val="000B23F6"/>
    <w:rsid w:val="000B4085"/>
    <w:rsid w:val="000B4707"/>
    <w:rsid w:val="000B4BF4"/>
    <w:rsid w:val="000C24B2"/>
    <w:rsid w:val="000C57DD"/>
    <w:rsid w:val="000C6043"/>
    <w:rsid w:val="000C71A3"/>
    <w:rsid w:val="000D2E6F"/>
    <w:rsid w:val="000E0B8B"/>
    <w:rsid w:val="000E3B66"/>
    <w:rsid w:val="000E5DFA"/>
    <w:rsid w:val="000E5FC9"/>
    <w:rsid w:val="000E7D66"/>
    <w:rsid w:val="000F167A"/>
    <w:rsid w:val="000F6357"/>
    <w:rsid w:val="00102DA7"/>
    <w:rsid w:val="00104266"/>
    <w:rsid w:val="001050E2"/>
    <w:rsid w:val="00105AAE"/>
    <w:rsid w:val="00107346"/>
    <w:rsid w:val="00111A6B"/>
    <w:rsid w:val="001170F4"/>
    <w:rsid w:val="00121BA6"/>
    <w:rsid w:val="00122E7F"/>
    <w:rsid w:val="00123E96"/>
    <w:rsid w:val="00126453"/>
    <w:rsid w:val="00134905"/>
    <w:rsid w:val="0013508E"/>
    <w:rsid w:val="0013700B"/>
    <w:rsid w:val="00137EE2"/>
    <w:rsid w:val="00137F3B"/>
    <w:rsid w:val="0014022F"/>
    <w:rsid w:val="00146166"/>
    <w:rsid w:val="001513FE"/>
    <w:rsid w:val="00151B7E"/>
    <w:rsid w:val="001528C2"/>
    <w:rsid w:val="00153362"/>
    <w:rsid w:val="00154AC1"/>
    <w:rsid w:val="001617C5"/>
    <w:rsid w:val="00162C81"/>
    <w:rsid w:val="0016474A"/>
    <w:rsid w:val="0016549D"/>
    <w:rsid w:val="00166662"/>
    <w:rsid w:val="00166DC2"/>
    <w:rsid w:val="001677A0"/>
    <w:rsid w:val="00167914"/>
    <w:rsid w:val="00167E9D"/>
    <w:rsid w:val="00171E0F"/>
    <w:rsid w:val="001736F0"/>
    <w:rsid w:val="00181040"/>
    <w:rsid w:val="00182D9E"/>
    <w:rsid w:val="00183CC2"/>
    <w:rsid w:val="00184B1B"/>
    <w:rsid w:val="00192479"/>
    <w:rsid w:val="001945C0"/>
    <w:rsid w:val="0019553C"/>
    <w:rsid w:val="00196E72"/>
    <w:rsid w:val="001A159C"/>
    <w:rsid w:val="001A2CCB"/>
    <w:rsid w:val="001A5D18"/>
    <w:rsid w:val="001A6CC1"/>
    <w:rsid w:val="001B2225"/>
    <w:rsid w:val="001C12A0"/>
    <w:rsid w:val="001C2945"/>
    <w:rsid w:val="001C36C3"/>
    <w:rsid w:val="001C3969"/>
    <w:rsid w:val="001D2FD5"/>
    <w:rsid w:val="001D5EB8"/>
    <w:rsid w:val="001D7166"/>
    <w:rsid w:val="001D7267"/>
    <w:rsid w:val="001E1857"/>
    <w:rsid w:val="001E320C"/>
    <w:rsid w:val="001E48A7"/>
    <w:rsid w:val="001E6F8F"/>
    <w:rsid w:val="001F00D9"/>
    <w:rsid w:val="001F24B3"/>
    <w:rsid w:val="001F340B"/>
    <w:rsid w:val="001F5D6C"/>
    <w:rsid w:val="001F5EB4"/>
    <w:rsid w:val="001F7A35"/>
    <w:rsid w:val="00200F91"/>
    <w:rsid w:val="00201369"/>
    <w:rsid w:val="002025CC"/>
    <w:rsid w:val="0020470F"/>
    <w:rsid w:val="00207A01"/>
    <w:rsid w:val="00210B73"/>
    <w:rsid w:val="00211ED5"/>
    <w:rsid w:val="00212014"/>
    <w:rsid w:val="00212D30"/>
    <w:rsid w:val="002130F7"/>
    <w:rsid w:val="00216D34"/>
    <w:rsid w:val="00220BE1"/>
    <w:rsid w:val="00220EEA"/>
    <w:rsid w:val="00220F01"/>
    <w:rsid w:val="00221ABE"/>
    <w:rsid w:val="00222245"/>
    <w:rsid w:val="0022281E"/>
    <w:rsid w:val="00222EAA"/>
    <w:rsid w:val="00225B58"/>
    <w:rsid w:val="00230DC4"/>
    <w:rsid w:val="00230E72"/>
    <w:rsid w:val="0023359B"/>
    <w:rsid w:val="002338A0"/>
    <w:rsid w:val="00234173"/>
    <w:rsid w:val="00234611"/>
    <w:rsid w:val="0023698E"/>
    <w:rsid w:val="002402AA"/>
    <w:rsid w:val="002408E2"/>
    <w:rsid w:val="00241006"/>
    <w:rsid w:val="00241379"/>
    <w:rsid w:val="0024392B"/>
    <w:rsid w:val="002446C7"/>
    <w:rsid w:val="00245E35"/>
    <w:rsid w:val="00246FF4"/>
    <w:rsid w:val="00247099"/>
    <w:rsid w:val="00247D80"/>
    <w:rsid w:val="00252C53"/>
    <w:rsid w:val="00254768"/>
    <w:rsid w:val="00254AEB"/>
    <w:rsid w:val="00255A56"/>
    <w:rsid w:val="002618F5"/>
    <w:rsid w:val="00262AD4"/>
    <w:rsid w:val="00262DE9"/>
    <w:rsid w:val="00263316"/>
    <w:rsid w:val="00264CF8"/>
    <w:rsid w:val="00266F41"/>
    <w:rsid w:val="00267B72"/>
    <w:rsid w:val="00267E0F"/>
    <w:rsid w:val="00275571"/>
    <w:rsid w:val="00280686"/>
    <w:rsid w:val="00282010"/>
    <w:rsid w:val="00283533"/>
    <w:rsid w:val="00285E9E"/>
    <w:rsid w:val="002872BA"/>
    <w:rsid w:val="002920FD"/>
    <w:rsid w:val="002945F1"/>
    <w:rsid w:val="00294DF1"/>
    <w:rsid w:val="002A3087"/>
    <w:rsid w:val="002A383D"/>
    <w:rsid w:val="002A42DC"/>
    <w:rsid w:val="002A66FF"/>
    <w:rsid w:val="002B0471"/>
    <w:rsid w:val="002B0954"/>
    <w:rsid w:val="002B2C96"/>
    <w:rsid w:val="002B328A"/>
    <w:rsid w:val="002B464D"/>
    <w:rsid w:val="002B5448"/>
    <w:rsid w:val="002C620B"/>
    <w:rsid w:val="002D36C4"/>
    <w:rsid w:val="002D5716"/>
    <w:rsid w:val="002D7683"/>
    <w:rsid w:val="002E1C63"/>
    <w:rsid w:val="002E219E"/>
    <w:rsid w:val="002E23C9"/>
    <w:rsid w:val="002E456A"/>
    <w:rsid w:val="002E5140"/>
    <w:rsid w:val="002F7C0E"/>
    <w:rsid w:val="00311DF1"/>
    <w:rsid w:val="00314C10"/>
    <w:rsid w:val="003209C3"/>
    <w:rsid w:val="00321ACF"/>
    <w:rsid w:val="00322BC5"/>
    <w:rsid w:val="00327200"/>
    <w:rsid w:val="00331766"/>
    <w:rsid w:val="003363A4"/>
    <w:rsid w:val="00340279"/>
    <w:rsid w:val="00341361"/>
    <w:rsid w:val="0034183A"/>
    <w:rsid w:val="00342050"/>
    <w:rsid w:val="003468FB"/>
    <w:rsid w:val="00346FE2"/>
    <w:rsid w:val="0034720D"/>
    <w:rsid w:val="00347E18"/>
    <w:rsid w:val="0035470E"/>
    <w:rsid w:val="00354A3F"/>
    <w:rsid w:val="00357071"/>
    <w:rsid w:val="003644DB"/>
    <w:rsid w:val="00365053"/>
    <w:rsid w:val="00370B73"/>
    <w:rsid w:val="003723B3"/>
    <w:rsid w:val="00376643"/>
    <w:rsid w:val="00377005"/>
    <w:rsid w:val="00377898"/>
    <w:rsid w:val="00377DA0"/>
    <w:rsid w:val="00381BB4"/>
    <w:rsid w:val="0038397A"/>
    <w:rsid w:val="003858F6"/>
    <w:rsid w:val="00391FDE"/>
    <w:rsid w:val="00393DBF"/>
    <w:rsid w:val="00394A19"/>
    <w:rsid w:val="00395255"/>
    <w:rsid w:val="00396B6D"/>
    <w:rsid w:val="003B029C"/>
    <w:rsid w:val="003B0B3E"/>
    <w:rsid w:val="003B35E2"/>
    <w:rsid w:val="003B41A5"/>
    <w:rsid w:val="003B4874"/>
    <w:rsid w:val="003B5E53"/>
    <w:rsid w:val="003B6DC4"/>
    <w:rsid w:val="003C105E"/>
    <w:rsid w:val="003C2210"/>
    <w:rsid w:val="003C253F"/>
    <w:rsid w:val="003C4670"/>
    <w:rsid w:val="003C55F9"/>
    <w:rsid w:val="003C73F2"/>
    <w:rsid w:val="003D17ED"/>
    <w:rsid w:val="003D26F8"/>
    <w:rsid w:val="003D3400"/>
    <w:rsid w:val="003D3DD6"/>
    <w:rsid w:val="003E1489"/>
    <w:rsid w:val="003E53B2"/>
    <w:rsid w:val="003E62CB"/>
    <w:rsid w:val="003E6574"/>
    <w:rsid w:val="003F1CB4"/>
    <w:rsid w:val="003F27BB"/>
    <w:rsid w:val="0040179A"/>
    <w:rsid w:val="00403EE9"/>
    <w:rsid w:val="00404E68"/>
    <w:rsid w:val="00406093"/>
    <w:rsid w:val="00413CCA"/>
    <w:rsid w:val="0041464F"/>
    <w:rsid w:val="00420D2E"/>
    <w:rsid w:val="004216D3"/>
    <w:rsid w:val="004311E1"/>
    <w:rsid w:val="004330B5"/>
    <w:rsid w:val="004337B9"/>
    <w:rsid w:val="00434F7B"/>
    <w:rsid w:val="004365CB"/>
    <w:rsid w:val="00437252"/>
    <w:rsid w:val="004413B4"/>
    <w:rsid w:val="004444EC"/>
    <w:rsid w:val="00446078"/>
    <w:rsid w:val="004473CE"/>
    <w:rsid w:val="00450711"/>
    <w:rsid w:val="00450AB6"/>
    <w:rsid w:val="00451D63"/>
    <w:rsid w:val="00451EAA"/>
    <w:rsid w:val="00452AE2"/>
    <w:rsid w:val="0045744A"/>
    <w:rsid w:val="00460907"/>
    <w:rsid w:val="0046410B"/>
    <w:rsid w:val="00464A32"/>
    <w:rsid w:val="00466883"/>
    <w:rsid w:val="004674DA"/>
    <w:rsid w:val="004706F9"/>
    <w:rsid w:val="00471BCC"/>
    <w:rsid w:val="004745ED"/>
    <w:rsid w:val="004747D9"/>
    <w:rsid w:val="00476B35"/>
    <w:rsid w:val="00480715"/>
    <w:rsid w:val="00480957"/>
    <w:rsid w:val="00480B5A"/>
    <w:rsid w:val="00481DE0"/>
    <w:rsid w:val="00482041"/>
    <w:rsid w:val="004833C6"/>
    <w:rsid w:val="00485848"/>
    <w:rsid w:val="004876E7"/>
    <w:rsid w:val="004907FB"/>
    <w:rsid w:val="004918FB"/>
    <w:rsid w:val="004927A2"/>
    <w:rsid w:val="00493BC1"/>
    <w:rsid w:val="00496E95"/>
    <w:rsid w:val="004A1414"/>
    <w:rsid w:val="004A1FA2"/>
    <w:rsid w:val="004A3117"/>
    <w:rsid w:val="004A3A21"/>
    <w:rsid w:val="004A40B0"/>
    <w:rsid w:val="004A5E70"/>
    <w:rsid w:val="004B02A7"/>
    <w:rsid w:val="004B0EAB"/>
    <w:rsid w:val="004B7D2F"/>
    <w:rsid w:val="004C08E0"/>
    <w:rsid w:val="004C1D41"/>
    <w:rsid w:val="004C41C6"/>
    <w:rsid w:val="004D0FB9"/>
    <w:rsid w:val="004D4463"/>
    <w:rsid w:val="004D5D2E"/>
    <w:rsid w:val="004D7C2D"/>
    <w:rsid w:val="004E2314"/>
    <w:rsid w:val="004E3BEB"/>
    <w:rsid w:val="004E6DD0"/>
    <w:rsid w:val="004F0DCC"/>
    <w:rsid w:val="004F256F"/>
    <w:rsid w:val="004F2C88"/>
    <w:rsid w:val="005007F2"/>
    <w:rsid w:val="005012C9"/>
    <w:rsid w:val="0050201D"/>
    <w:rsid w:val="005032BB"/>
    <w:rsid w:val="005038EE"/>
    <w:rsid w:val="00504346"/>
    <w:rsid w:val="00504A54"/>
    <w:rsid w:val="00504E86"/>
    <w:rsid w:val="00505CC3"/>
    <w:rsid w:val="005062BE"/>
    <w:rsid w:val="00510930"/>
    <w:rsid w:val="005113C8"/>
    <w:rsid w:val="005148C8"/>
    <w:rsid w:val="005149C3"/>
    <w:rsid w:val="00514B17"/>
    <w:rsid w:val="00516E5C"/>
    <w:rsid w:val="0052047A"/>
    <w:rsid w:val="005219A2"/>
    <w:rsid w:val="00523A01"/>
    <w:rsid w:val="005266FB"/>
    <w:rsid w:val="00526D81"/>
    <w:rsid w:val="00527F2B"/>
    <w:rsid w:val="00530F83"/>
    <w:rsid w:val="00532FF1"/>
    <w:rsid w:val="005338FD"/>
    <w:rsid w:val="0053456D"/>
    <w:rsid w:val="0053514B"/>
    <w:rsid w:val="00535E9F"/>
    <w:rsid w:val="00537A4C"/>
    <w:rsid w:val="005413DC"/>
    <w:rsid w:val="00541BEB"/>
    <w:rsid w:val="005454B5"/>
    <w:rsid w:val="005460C1"/>
    <w:rsid w:val="00551671"/>
    <w:rsid w:val="00554FA0"/>
    <w:rsid w:val="00555CBA"/>
    <w:rsid w:val="00556624"/>
    <w:rsid w:val="00557185"/>
    <w:rsid w:val="00561D1A"/>
    <w:rsid w:val="00564F19"/>
    <w:rsid w:val="00566353"/>
    <w:rsid w:val="005673CE"/>
    <w:rsid w:val="005718E6"/>
    <w:rsid w:val="00572D5D"/>
    <w:rsid w:val="00573545"/>
    <w:rsid w:val="005807F6"/>
    <w:rsid w:val="00580832"/>
    <w:rsid w:val="005810B6"/>
    <w:rsid w:val="005906D3"/>
    <w:rsid w:val="0059194F"/>
    <w:rsid w:val="005932E1"/>
    <w:rsid w:val="00593C23"/>
    <w:rsid w:val="00596612"/>
    <w:rsid w:val="0059684E"/>
    <w:rsid w:val="005969A7"/>
    <w:rsid w:val="005A0B7C"/>
    <w:rsid w:val="005A300B"/>
    <w:rsid w:val="005A30DC"/>
    <w:rsid w:val="005A6613"/>
    <w:rsid w:val="005B5145"/>
    <w:rsid w:val="005C237D"/>
    <w:rsid w:val="005C2EBA"/>
    <w:rsid w:val="005C4C14"/>
    <w:rsid w:val="005D48E0"/>
    <w:rsid w:val="005D5756"/>
    <w:rsid w:val="005D6BB9"/>
    <w:rsid w:val="005E0DD3"/>
    <w:rsid w:val="005E1BBC"/>
    <w:rsid w:val="005E1CBD"/>
    <w:rsid w:val="005E2B1B"/>
    <w:rsid w:val="005E342D"/>
    <w:rsid w:val="005E35B1"/>
    <w:rsid w:val="005E4DE2"/>
    <w:rsid w:val="005E72D5"/>
    <w:rsid w:val="005F3251"/>
    <w:rsid w:val="005F50F6"/>
    <w:rsid w:val="005F5BDB"/>
    <w:rsid w:val="005F5CEB"/>
    <w:rsid w:val="005F612C"/>
    <w:rsid w:val="005F7666"/>
    <w:rsid w:val="00606597"/>
    <w:rsid w:val="00610716"/>
    <w:rsid w:val="00611128"/>
    <w:rsid w:val="00613310"/>
    <w:rsid w:val="00620A6F"/>
    <w:rsid w:val="00621FD6"/>
    <w:rsid w:val="006220EE"/>
    <w:rsid w:val="006263BF"/>
    <w:rsid w:val="006264E9"/>
    <w:rsid w:val="0062691A"/>
    <w:rsid w:val="00635076"/>
    <w:rsid w:val="00640A7D"/>
    <w:rsid w:val="00644293"/>
    <w:rsid w:val="006462C9"/>
    <w:rsid w:val="00646B5A"/>
    <w:rsid w:val="00650917"/>
    <w:rsid w:val="006510ED"/>
    <w:rsid w:val="00657131"/>
    <w:rsid w:val="00657C23"/>
    <w:rsid w:val="00661C9B"/>
    <w:rsid w:val="006620A5"/>
    <w:rsid w:val="006726FA"/>
    <w:rsid w:val="006741D6"/>
    <w:rsid w:val="006747A2"/>
    <w:rsid w:val="00675E69"/>
    <w:rsid w:val="0067711B"/>
    <w:rsid w:val="00685646"/>
    <w:rsid w:val="00686C60"/>
    <w:rsid w:val="006879C1"/>
    <w:rsid w:val="006906C5"/>
    <w:rsid w:val="006909DD"/>
    <w:rsid w:val="006954F5"/>
    <w:rsid w:val="006A1612"/>
    <w:rsid w:val="006A16AE"/>
    <w:rsid w:val="006A238A"/>
    <w:rsid w:val="006A5729"/>
    <w:rsid w:val="006B2592"/>
    <w:rsid w:val="006B39C3"/>
    <w:rsid w:val="006B45E9"/>
    <w:rsid w:val="006B5538"/>
    <w:rsid w:val="006B6D8B"/>
    <w:rsid w:val="006B7C11"/>
    <w:rsid w:val="006C01B4"/>
    <w:rsid w:val="006C5867"/>
    <w:rsid w:val="006C6A4A"/>
    <w:rsid w:val="006D2A0E"/>
    <w:rsid w:val="006D473C"/>
    <w:rsid w:val="006D4920"/>
    <w:rsid w:val="006D5D16"/>
    <w:rsid w:val="006D6C89"/>
    <w:rsid w:val="006E1A64"/>
    <w:rsid w:val="006E3467"/>
    <w:rsid w:val="006E3650"/>
    <w:rsid w:val="006E36D0"/>
    <w:rsid w:val="006F16E4"/>
    <w:rsid w:val="006F48E2"/>
    <w:rsid w:val="00700416"/>
    <w:rsid w:val="007062F9"/>
    <w:rsid w:val="007071FF"/>
    <w:rsid w:val="0070732D"/>
    <w:rsid w:val="00707D87"/>
    <w:rsid w:val="00710D23"/>
    <w:rsid w:val="00711BA9"/>
    <w:rsid w:val="007125DC"/>
    <w:rsid w:val="00712727"/>
    <w:rsid w:val="00721944"/>
    <w:rsid w:val="00722FAA"/>
    <w:rsid w:val="007258F1"/>
    <w:rsid w:val="00725C52"/>
    <w:rsid w:val="00727E4F"/>
    <w:rsid w:val="00730151"/>
    <w:rsid w:val="0073075D"/>
    <w:rsid w:val="00731BC2"/>
    <w:rsid w:val="00734C8D"/>
    <w:rsid w:val="007355A5"/>
    <w:rsid w:val="0073620A"/>
    <w:rsid w:val="007415D8"/>
    <w:rsid w:val="00741A73"/>
    <w:rsid w:val="00746EF4"/>
    <w:rsid w:val="00752F09"/>
    <w:rsid w:val="007546C4"/>
    <w:rsid w:val="00754EBE"/>
    <w:rsid w:val="00755982"/>
    <w:rsid w:val="007604E6"/>
    <w:rsid w:val="00764AB8"/>
    <w:rsid w:val="0076605F"/>
    <w:rsid w:val="0076632C"/>
    <w:rsid w:val="0077105F"/>
    <w:rsid w:val="00774197"/>
    <w:rsid w:val="007762C8"/>
    <w:rsid w:val="00783866"/>
    <w:rsid w:val="00785425"/>
    <w:rsid w:val="00791830"/>
    <w:rsid w:val="007958F3"/>
    <w:rsid w:val="007966C1"/>
    <w:rsid w:val="0079784C"/>
    <w:rsid w:val="00797E8B"/>
    <w:rsid w:val="007B6738"/>
    <w:rsid w:val="007C09C5"/>
    <w:rsid w:val="007C5391"/>
    <w:rsid w:val="007D088D"/>
    <w:rsid w:val="007D41E4"/>
    <w:rsid w:val="007D6F7F"/>
    <w:rsid w:val="007E07C8"/>
    <w:rsid w:val="007E14B4"/>
    <w:rsid w:val="007E7576"/>
    <w:rsid w:val="007F37F8"/>
    <w:rsid w:val="007F419B"/>
    <w:rsid w:val="007F64D3"/>
    <w:rsid w:val="00800C0E"/>
    <w:rsid w:val="0080185E"/>
    <w:rsid w:val="00802997"/>
    <w:rsid w:val="00804457"/>
    <w:rsid w:val="008063BA"/>
    <w:rsid w:val="00810318"/>
    <w:rsid w:val="008123AC"/>
    <w:rsid w:val="008129A4"/>
    <w:rsid w:val="0081395E"/>
    <w:rsid w:val="008143EB"/>
    <w:rsid w:val="00814927"/>
    <w:rsid w:val="00817162"/>
    <w:rsid w:val="008222E8"/>
    <w:rsid w:val="008241A1"/>
    <w:rsid w:val="008308E8"/>
    <w:rsid w:val="00831639"/>
    <w:rsid w:val="00831E91"/>
    <w:rsid w:val="00832D38"/>
    <w:rsid w:val="0084164F"/>
    <w:rsid w:val="00842A47"/>
    <w:rsid w:val="00843926"/>
    <w:rsid w:val="00846ABB"/>
    <w:rsid w:val="00847259"/>
    <w:rsid w:val="00850157"/>
    <w:rsid w:val="00851409"/>
    <w:rsid w:val="00852873"/>
    <w:rsid w:val="00852D91"/>
    <w:rsid w:val="00854606"/>
    <w:rsid w:val="00854890"/>
    <w:rsid w:val="008555BE"/>
    <w:rsid w:val="00860323"/>
    <w:rsid w:val="00860768"/>
    <w:rsid w:val="00862EEF"/>
    <w:rsid w:val="008647F3"/>
    <w:rsid w:val="0086648C"/>
    <w:rsid w:val="0087161F"/>
    <w:rsid w:val="008746EA"/>
    <w:rsid w:val="00876953"/>
    <w:rsid w:val="00876983"/>
    <w:rsid w:val="008777F9"/>
    <w:rsid w:val="00883E5B"/>
    <w:rsid w:val="00884B71"/>
    <w:rsid w:val="00886C82"/>
    <w:rsid w:val="00890DBB"/>
    <w:rsid w:val="00892B68"/>
    <w:rsid w:val="00895A10"/>
    <w:rsid w:val="00896839"/>
    <w:rsid w:val="00897C17"/>
    <w:rsid w:val="008A2DC6"/>
    <w:rsid w:val="008A4852"/>
    <w:rsid w:val="008A6DD3"/>
    <w:rsid w:val="008B048D"/>
    <w:rsid w:val="008B182D"/>
    <w:rsid w:val="008B2B8C"/>
    <w:rsid w:val="008B567B"/>
    <w:rsid w:val="008B7713"/>
    <w:rsid w:val="008C770C"/>
    <w:rsid w:val="008D33AA"/>
    <w:rsid w:val="008D6335"/>
    <w:rsid w:val="008D7ADE"/>
    <w:rsid w:val="008E0CA0"/>
    <w:rsid w:val="008E3547"/>
    <w:rsid w:val="008E3851"/>
    <w:rsid w:val="008E618F"/>
    <w:rsid w:val="008E648F"/>
    <w:rsid w:val="008E6628"/>
    <w:rsid w:val="008E67CC"/>
    <w:rsid w:val="008E6A2B"/>
    <w:rsid w:val="008F1C41"/>
    <w:rsid w:val="008F3A64"/>
    <w:rsid w:val="008F4E20"/>
    <w:rsid w:val="008F5D14"/>
    <w:rsid w:val="008F6F57"/>
    <w:rsid w:val="0090173D"/>
    <w:rsid w:val="00905EFE"/>
    <w:rsid w:val="009101A9"/>
    <w:rsid w:val="00910801"/>
    <w:rsid w:val="00912C80"/>
    <w:rsid w:val="00912DC0"/>
    <w:rsid w:val="00916AA6"/>
    <w:rsid w:val="00917448"/>
    <w:rsid w:val="0092032D"/>
    <w:rsid w:val="00921547"/>
    <w:rsid w:val="0092308C"/>
    <w:rsid w:val="00923AA8"/>
    <w:rsid w:val="00936BF3"/>
    <w:rsid w:val="009409BA"/>
    <w:rsid w:val="00942CA3"/>
    <w:rsid w:val="00944726"/>
    <w:rsid w:val="00944A12"/>
    <w:rsid w:val="00945958"/>
    <w:rsid w:val="00945C93"/>
    <w:rsid w:val="00945DA8"/>
    <w:rsid w:val="0095096A"/>
    <w:rsid w:val="009516DD"/>
    <w:rsid w:val="00952A5A"/>
    <w:rsid w:val="0095413D"/>
    <w:rsid w:val="009547E0"/>
    <w:rsid w:val="0096511E"/>
    <w:rsid w:val="00970A53"/>
    <w:rsid w:val="0097155C"/>
    <w:rsid w:val="00972C57"/>
    <w:rsid w:val="0098253C"/>
    <w:rsid w:val="00982F5E"/>
    <w:rsid w:val="00985A97"/>
    <w:rsid w:val="00987AA0"/>
    <w:rsid w:val="00990999"/>
    <w:rsid w:val="00992D6A"/>
    <w:rsid w:val="009961BB"/>
    <w:rsid w:val="009A15D5"/>
    <w:rsid w:val="009A2605"/>
    <w:rsid w:val="009A37B6"/>
    <w:rsid w:val="009A64C6"/>
    <w:rsid w:val="009A7DCA"/>
    <w:rsid w:val="009B1525"/>
    <w:rsid w:val="009B20C1"/>
    <w:rsid w:val="009B245B"/>
    <w:rsid w:val="009B3FED"/>
    <w:rsid w:val="009B4B69"/>
    <w:rsid w:val="009B66D3"/>
    <w:rsid w:val="009B7221"/>
    <w:rsid w:val="009B7788"/>
    <w:rsid w:val="009B77A9"/>
    <w:rsid w:val="009C0C0C"/>
    <w:rsid w:val="009C2B96"/>
    <w:rsid w:val="009C658A"/>
    <w:rsid w:val="009C6943"/>
    <w:rsid w:val="009C69E1"/>
    <w:rsid w:val="009D13A3"/>
    <w:rsid w:val="009D282B"/>
    <w:rsid w:val="009D394A"/>
    <w:rsid w:val="009D461A"/>
    <w:rsid w:val="009E131A"/>
    <w:rsid w:val="009E14BF"/>
    <w:rsid w:val="009E260C"/>
    <w:rsid w:val="009E2818"/>
    <w:rsid w:val="009E2D72"/>
    <w:rsid w:val="009E30DA"/>
    <w:rsid w:val="009E32D6"/>
    <w:rsid w:val="009E506F"/>
    <w:rsid w:val="009E6453"/>
    <w:rsid w:val="009E6B68"/>
    <w:rsid w:val="009E6DC1"/>
    <w:rsid w:val="009F18A4"/>
    <w:rsid w:val="009F220F"/>
    <w:rsid w:val="009F7985"/>
    <w:rsid w:val="009F7B0D"/>
    <w:rsid w:val="00A00497"/>
    <w:rsid w:val="00A05C59"/>
    <w:rsid w:val="00A107CF"/>
    <w:rsid w:val="00A24E92"/>
    <w:rsid w:val="00A24F5D"/>
    <w:rsid w:val="00A304B4"/>
    <w:rsid w:val="00A32C4B"/>
    <w:rsid w:val="00A33951"/>
    <w:rsid w:val="00A33F74"/>
    <w:rsid w:val="00A34461"/>
    <w:rsid w:val="00A34A44"/>
    <w:rsid w:val="00A40B11"/>
    <w:rsid w:val="00A40EF2"/>
    <w:rsid w:val="00A42F4F"/>
    <w:rsid w:val="00A528FD"/>
    <w:rsid w:val="00A52F07"/>
    <w:rsid w:val="00A53886"/>
    <w:rsid w:val="00A543AB"/>
    <w:rsid w:val="00A54E26"/>
    <w:rsid w:val="00A578B9"/>
    <w:rsid w:val="00A61621"/>
    <w:rsid w:val="00A64789"/>
    <w:rsid w:val="00A75622"/>
    <w:rsid w:val="00A77388"/>
    <w:rsid w:val="00A8163B"/>
    <w:rsid w:val="00A8358B"/>
    <w:rsid w:val="00A85A61"/>
    <w:rsid w:val="00A87DBB"/>
    <w:rsid w:val="00A91802"/>
    <w:rsid w:val="00A9356D"/>
    <w:rsid w:val="00A96FF4"/>
    <w:rsid w:val="00A97876"/>
    <w:rsid w:val="00AA1B9F"/>
    <w:rsid w:val="00AA1FC4"/>
    <w:rsid w:val="00AA21DD"/>
    <w:rsid w:val="00AA4427"/>
    <w:rsid w:val="00AA5F59"/>
    <w:rsid w:val="00AA6E36"/>
    <w:rsid w:val="00AA6FCB"/>
    <w:rsid w:val="00AA715D"/>
    <w:rsid w:val="00AB0CEF"/>
    <w:rsid w:val="00AB442D"/>
    <w:rsid w:val="00AB61F4"/>
    <w:rsid w:val="00AC61FF"/>
    <w:rsid w:val="00AC6FD7"/>
    <w:rsid w:val="00AD1920"/>
    <w:rsid w:val="00AD1DB5"/>
    <w:rsid w:val="00AD3902"/>
    <w:rsid w:val="00AD41F3"/>
    <w:rsid w:val="00AD421A"/>
    <w:rsid w:val="00AD45E7"/>
    <w:rsid w:val="00AD4EE6"/>
    <w:rsid w:val="00AD6FE7"/>
    <w:rsid w:val="00AE3D29"/>
    <w:rsid w:val="00AE4FD8"/>
    <w:rsid w:val="00AF1493"/>
    <w:rsid w:val="00AF33C1"/>
    <w:rsid w:val="00AF5710"/>
    <w:rsid w:val="00AF59F9"/>
    <w:rsid w:val="00AF6375"/>
    <w:rsid w:val="00AF6737"/>
    <w:rsid w:val="00B01DFC"/>
    <w:rsid w:val="00B01FD8"/>
    <w:rsid w:val="00B039BE"/>
    <w:rsid w:val="00B05FB5"/>
    <w:rsid w:val="00B0774A"/>
    <w:rsid w:val="00B10E61"/>
    <w:rsid w:val="00B14DB1"/>
    <w:rsid w:val="00B1582E"/>
    <w:rsid w:val="00B1651B"/>
    <w:rsid w:val="00B218F8"/>
    <w:rsid w:val="00B21FD2"/>
    <w:rsid w:val="00B2313E"/>
    <w:rsid w:val="00B2545E"/>
    <w:rsid w:val="00B26C20"/>
    <w:rsid w:val="00B314D7"/>
    <w:rsid w:val="00B354E8"/>
    <w:rsid w:val="00B35D4B"/>
    <w:rsid w:val="00B36685"/>
    <w:rsid w:val="00B369D9"/>
    <w:rsid w:val="00B407DE"/>
    <w:rsid w:val="00B40B9F"/>
    <w:rsid w:val="00B40CDD"/>
    <w:rsid w:val="00B417A0"/>
    <w:rsid w:val="00B42A38"/>
    <w:rsid w:val="00B433F2"/>
    <w:rsid w:val="00B442E4"/>
    <w:rsid w:val="00B45165"/>
    <w:rsid w:val="00B467E9"/>
    <w:rsid w:val="00B473FA"/>
    <w:rsid w:val="00B47898"/>
    <w:rsid w:val="00B53533"/>
    <w:rsid w:val="00B57C71"/>
    <w:rsid w:val="00B6028E"/>
    <w:rsid w:val="00B60878"/>
    <w:rsid w:val="00B64572"/>
    <w:rsid w:val="00B64E59"/>
    <w:rsid w:val="00B67F31"/>
    <w:rsid w:val="00B7088C"/>
    <w:rsid w:val="00B72F55"/>
    <w:rsid w:val="00B73359"/>
    <w:rsid w:val="00B74EAB"/>
    <w:rsid w:val="00B75AE6"/>
    <w:rsid w:val="00B77E5C"/>
    <w:rsid w:val="00B81FFF"/>
    <w:rsid w:val="00B83DA4"/>
    <w:rsid w:val="00B83EDA"/>
    <w:rsid w:val="00B84AD9"/>
    <w:rsid w:val="00B8578D"/>
    <w:rsid w:val="00B91E30"/>
    <w:rsid w:val="00B94606"/>
    <w:rsid w:val="00B9547E"/>
    <w:rsid w:val="00B96759"/>
    <w:rsid w:val="00B96DD5"/>
    <w:rsid w:val="00B97C02"/>
    <w:rsid w:val="00BA0BEF"/>
    <w:rsid w:val="00BA0E78"/>
    <w:rsid w:val="00BA1CBB"/>
    <w:rsid w:val="00BA2A15"/>
    <w:rsid w:val="00BA74B5"/>
    <w:rsid w:val="00BB37AB"/>
    <w:rsid w:val="00BB74AF"/>
    <w:rsid w:val="00BC12E1"/>
    <w:rsid w:val="00BC281A"/>
    <w:rsid w:val="00BC46D6"/>
    <w:rsid w:val="00BC5C75"/>
    <w:rsid w:val="00BC7884"/>
    <w:rsid w:val="00BD3603"/>
    <w:rsid w:val="00BD4016"/>
    <w:rsid w:val="00BD5EDC"/>
    <w:rsid w:val="00BE122B"/>
    <w:rsid w:val="00BE1E10"/>
    <w:rsid w:val="00BE2FA0"/>
    <w:rsid w:val="00BF144B"/>
    <w:rsid w:val="00C00D4A"/>
    <w:rsid w:val="00C00DDB"/>
    <w:rsid w:val="00C010EC"/>
    <w:rsid w:val="00C04553"/>
    <w:rsid w:val="00C06A6B"/>
    <w:rsid w:val="00C070C5"/>
    <w:rsid w:val="00C07188"/>
    <w:rsid w:val="00C10FE9"/>
    <w:rsid w:val="00C1413D"/>
    <w:rsid w:val="00C1461F"/>
    <w:rsid w:val="00C154AC"/>
    <w:rsid w:val="00C15717"/>
    <w:rsid w:val="00C15FF2"/>
    <w:rsid w:val="00C1776A"/>
    <w:rsid w:val="00C22CE4"/>
    <w:rsid w:val="00C2491C"/>
    <w:rsid w:val="00C254EB"/>
    <w:rsid w:val="00C25FFE"/>
    <w:rsid w:val="00C26D64"/>
    <w:rsid w:val="00C31848"/>
    <w:rsid w:val="00C34545"/>
    <w:rsid w:val="00C36CA5"/>
    <w:rsid w:val="00C40841"/>
    <w:rsid w:val="00C41052"/>
    <w:rsid w:val="00C4157D"/>
    <w:rsid w:val="00C4248C"/>
    <w:rsid w:val="00C440E1"/>
    <w:rsid w:val="00C46973"/>
    <w:rsid w:val="00C47030"/>
    <w:rsid w:val="00C47A04"/>
    <w:rsid w:val="00C51897"/>
    <w:rsid w:val="00C60118"/>
    <w:rsid w:val="00C6036E"/>
    <w:rsid w:val="00C652B4"/>
    <w:rsid w:val="00C720F7"/>
    <w:rsid w:val="00C741C2"/>
    <w:rsid w:val="00C74936"/>
    <w:rsid w:val="00C75871"/>
    <w:rsid w:val="00C75BE4"/>
    <w:rsid w:val="00C768FC"/>
    <w:rsid w:val="00C76DC2"/>
    <w:rsid w:val="00C80152"/>
    <w:rsid w:val="00C85220"/>
    <w:rsid w:val="00C86315"/>
    <w:rsid w:val="00C92893"/>
    <w:rsid w:val="00C97508"/>
    <w:rsid w:val="00C97F80"/>
    <w:rsid w:val="00CA0D8A"/>
    <w:rsid w:val="00CA1516"/>
    <w:rsid w:val="00CA1596"/>
    <w:rsid w:val="00CA1915"/>
    <w:rsid w:val="00CA2023"/>
    <w:rsid w:val="00CA2621"/>
    <w:rsid w:val="00CB0064"/>
    <w:rsid w:val="00CB1CE2"/>
    <w:rsid w:val="00CB2220"/>
    <w:rsid w:val="00CB39DA"/>
    <w:rsid w:val="00CB3F5D"/>
    <w:rsid w:val="00CB575E"/>
    <w:rsid w:val="00CB5DBA"/>
    <w:rsid w:val="00CB7062"/>
    <w:rsid w:val="00CB776B"/>
    <w:rsid w:val="00CB7E25"/>
    <w:rsid w:val="00CB7F6F"/>
    <w:rsid w:val="00CC2712"/>
    <w:rsid w:val="00CC479F"/>
    <w:rsid w:val="00CC61F0"/>
    <w:rsid w:val="00CD3494"/>
    <w:rsid w:val="00CD3CA9"/>
    <w:rsid w:val="00CD6A53"/>
    <w:rsid w:val="00CE28EB"/>
    <w:rsid w:val="00CE6BF4"/>
    <w:rsid w:val="00CF1679"/>
    <w:rsid w:val="00CF1A42"/>
    <w:rsid w:val="00CF2F85"/>
    <w:rsid w:val="00CF3646"/>
    <w:rsid w:val="00CF653C"/>
    <w:rsid w:val="00CF7564"/>
    <w:rsid w:val="00D019B7"/>
    <w:rsid w:val="00D02001"/>
    <w:rsid w:val="00D06C93"/>
    <w:rsid w:val="00D121A5"/>
    <w:rsid w:val="00D12320"/>
    <w:rsid w:val="00D14FDB"/>
    <w:rsid w:val="00D1762A"/>
    <w:rsid w:val="00D21639"/>
    <w:rsid w:val="00D21956"/>
    <w:rsid w:val="00D23708"/>
    <w:rsid w:val="00D23F0D"/>
    <w:rsid w:val="00D2503D"/>
    <w:rsid w:val="00D26186"/>
    <w:rsid w:val="00D30D87"/>
    <w:rsid w:val="00D32D98"/>
    <w:rsid w:val="00D35867"/>
    <w:rsid w:val="00D412AB"/>
    <w:rsid w:val="00D417A8"/>
    <w:rsid w:val="00D420A8"/>
    <w:rsid w:val="00D45539"/>
    <w:rsid w:val="00D45D4C"/>
    <w:rsid w:val="00D51CA6"/>
    <w:rsid w:val="00D523DA"/>
    <w:rsid w:val="00D57426"/>
    <w:rsid w:val="00D61785"/>
    <w:rsid w:val="00D61AAA"/>
    <w:rsid w:val="00D6242D"/>
    <w:rsid w:val="00D646CC"/>
    <w:rsid w:val="00D657F0"/>
    <w:rsid w:val="00D65D19"/>
    <w:rsid w:val="00D66313"/>
    <w:rsid w:val="00D858F6"/>
    <w:rsid w:val="00D92333"/>
    <w:rsid w:val="00D93D6E"/>
    <w:rsid w:val="00D94212"/>
    <w:rsid w:val="00D97BD3"/>
    <w:rsid w:val="00DA32A1"/>
    <w:rsid w:val="00DA3998"/>
    <w:rsid w:val="00DA3BA9"/>
    <w:rsid w:val="00DA4439"/>
    <w:rsid w:val="00DA63C6"/>
    <w:rsid w:val="00DB17E0"/>
    <w:rsid w:val="00DB1BE3"/>
    <w:rsid w:val="00DB463E"/>
    <w:rsid w:val="00DB4CAD"/>
    <w:rsid w:val="00DB6A60"/>
    <w:rsid w:val="00DB72F5"/>
    <w:rsid w:val="00DC0B77"/>
    <w:rsid w:val="00DC4115"/>
    <w:rsid w:val="00DD09F7"/>
    <w:rsid w:val="00DD5E0F"/>
    <w:rsid w:val="00DE138F"/>
    <w:rsid w:val="00DE2DD0"/>
    <w:rsid w:val="00DE2F9A"/>
    <w:rsid w:val="00DE3CA7"/>
    <w:rsid w:val="00DE6AD8"/>
    <w:rsid w:val="00DE6BD3"/>
    <w:rsid w:val="00DE6F9C"/>
    <w:rsid w:val="00DE755E"/>
    <w:rsid w:val="00DF3DAF"/>
    <w:rsid w:val="00DF4C3C"/>
    <w:rsid w:val="00DF4F00"/>
    <w:rsid w:val="00DF55F4"/>
    <w:rsid w:val="00DF563B"/>
    <w:rsid w:val="00DF7ADA"/>
    <w:rsid w:val="00DF7CC5"/>
    <w:rsid w:val="00E00A1A"/>
    <w:rsid w:val="00E01744"/>
    <w:rsid w:val="00E03060"/>
    <w:rsid w:val="00E05AF0"/>
    <w:rsid w:val="00E106AF"/>
    <w:rsid w:val="00E157FD"/>
    <w:rsid w:val="00E16AE1"/>
    <w:rsid w:val="00E20B0E"/>
    <w:rsid w:val="00E21D97"/>
    <w:rsid w:val="00E21E12"/>
    <w:rsid w:val="00E24FF7"/>
    <w:rsid w:val="00E40558"/>
    <w:rsid w:val="00E5209E"/>
    <w:rsid w:val="00E531A5"/>
    <w:rsid w:val="00E53B90"/>
    <w:rsid w:val="00E53C7A"/>
    <w:rsid w:val="00E6324C"/>
    <w:rsid w:val="00E662CA"/>
    <w:rsid w:val="00E669C2"/>
    <w:rsid w:val="00E83467"/>
    <w:rsid w:val="00E83749"/>
    <w:rsid w:val="00E8616C"/>
    <w:rsid w:val="00E92ABE"/>
    <w:rsid w:val="00E947D0"/>
    <w:rsid w:val="00E96F12"/>
    <w:rsid w:val="00E9781C"/>
    <w:rsid w:val="00EA191B"/>
    <w:rsid w:val="00EB56FB"/>
    <w:rsid w:val="00EC0771"/>
    <w:rsid w:val="00EC0A0B"/>
    <w:rsid w:val="00EC1A63"/>
    <w:rsid w:val="00EC273E"/>
    <w:rsid w:val="00EC2FE6"/>
    <w:rsid w:val="00EC4CCE"/>
    <w:rsid w:val="00EC655A"/>
    <w:rsid w:val="00EC65C8"/>
    <w:rsid w:val="00ED4775"/>
    <w:rsid w:val="00EE0702"/>
    <w:rsid w:val="00EE12EC"/>
    <w:rsid w:val="00EE16DA"/>
    <w:rsid w:val="00EE18B8"/>
    <w:rsid w:val="00EE1D02"/>
    <w:rsid w:val="00EE3931"/>
    <w:rsid w:val="00EE397F"/>
    <w:rsid w:val="00EF1801"/>
    <w:rsid w:val="00EF1BB3"/>
    <w:rsid w:val="00EF2714"/>
    <w:rsid w:val="00EF6D03"/>
    <w:rsid w:val="00EF7EDF"/>
    <w:rsid w:val="00F0008C"/>
    <w:rsid w:val="00F043AD"/>
    <w:rsid w:val="00F07A95"/>
    <w:rsid w:val="00F116C8"/>
    <w:rsid w:val="00F122A1"/>
    <w:rsid w:val="00F1268C"/>
    <w:rsid w:val="00F14289"/>
    <w:rsid w:val="00F165C1"/>
    <w:rsid w:val="00F16D3B"/>
    <w:rsid w:val="00F21548"/>
    <w:rsid w:val="00F22D1C"/>
    <w:rsid w:val="00F24B7E"/>
    <w:rsid w:val="00F33A2D"/>
    <w:rsid w:val="00F377E2"/>
    <w:rsid w:val="00F379C9"/>
    <w:rsid w:val="00F42DBF"/>
    <w:rsid w:val="00F43BAA"/>
    <w:rsid w:val="00F47123"/>
    <w:rsid w:val="00F47489"/>
    <w:rsid w:val="00F47D7D"/>
    <w:rsid w:val="00F54160"/>
    <w:rsid w:val="00F546BB"/>
    <w:rsid w:val="00F54AD1"/>
    <w:rsid w:val="00F56EDE"/>
    <w:rsid w:val="00F57C78"/>
    <w:rsid w:val="00F662C7"/>
    <w:rsid w:val="00F709D5"/>
    <w:rsid w:val="00F7238D"/>
    <w:rsid w:val="00F733CA"/>
    <w:rsid w:val="00F7362F"/>
    <w:rsid w:val="00F751A6"/>
    <w:rsid w:val="00F76652"/>
    <w:rsid w:val="00F775A8"/>
    <w:rsid w:val="00F77823"/>
    <w:rsid w:val="00F84B14"/>
    <w:rsid w:val="00F8586A"/>
    <w:rsid w:val="00F90C2E"/>
    <w:rsid w:val="00F93EB8"/>
    <w:rsid w:val="00F944FC"/>
    <w:rsid w:val="00F94EAA"/>
    <w:rsid w:val="00FA11D7"/>
    <w:rsid w:val="00FA2457"/>
    <w:rsid w:val="00FB218A"/>
    <w:rsid w:val="00FB22B2"/>
    <w:rsid w:val="00FB2588"/>
    <w:rsid w:val="00FB3018"/>
    <w:rsid w:val="00FB4553"/>
    <w:rsid w:val="00FB5933"/>
    <w:rsid w:val="00FC1752"/>
    <w:rsid w:val="00FC251F"/>
    <w:rsid w:val="00FC3C54"/>
    <w:rsid w:val="00FC6D10"/>
    <w:rsid w:val="00FC7DE9"/>
    <w:rsid w:val="00FD16E7"/>
    <w:rsid w:val="00FD4D74"/>
    <w:rsid w:val="00FD5EE6"/>
    <w:rsid w:val="00FD6455"/>
    <w:rsid w:val="00FE40B2"/>
    <w:rsid w:val="00FE58E7"/>
    <w:rsid w:val="00FE633B"/>
    <w:rsid w:val="00FE7000"/>
    <w:rsid w:val="00FF0533"/>
    <w:rsid w:val="00FF36F8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7A9D9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 doc"/>
    <w:qFormat/>
    <w:rsid w:val="00084174"/>
    <w:pPr>
      <w:spacing w:after="120" w:line="276" w:lineRule="auto"/>
    </w:pPr>
    <w:rPr>
      <w:rFonts w:ascii="Arial" w:hAnsi="Arial"/>
      <w:sz w:val="22"/>
      <w:lang w:val="ca-ES"/>
    </w:rPr>
  </w:style>
  <w:style w:type="paragraph" w:styleId="Ttol1">
    <w:name w:val="heading 1"/>
    <w:aliases w:val="Títol nivell 1"/>
    <w:basedOn w:val="Normal"/>
    <w:next w:val="Normal"/>
    <w:link w:val="Ttol1Car"/>
    <w:qFormat/>
    <w:rsid w:val="00A304B4"/>
    <w:pPr>
      <w:keepNext/>
      <w:keepLines/>
      <w:outlineLvl w:val="0"/>
    </w:pPr>
    <w:rPr>
      <w:rFonts w:eastAsiaTheme="majorEastAsia" w:cstheme="majorBidi"/>
      <w:b/>
      <w:sz w:val="24"/>
      <w:szCs w:val="32"/>
    </w:rPr>
  </w:style>
  <w:style w:type="paragraph" w:styleId="Ttol2">
    <w:name w:val="heading 2"/>
    <w:basedOn w:val="Normal"/>
    <w:next w:val="Normal"/>
    <w:link w:val="Ttol2Car"/>
    <w:semiHidden/>
    <w:unhideWhenUsed/>
    <w:qFormat/>
    <w:rsid w:val="00593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rsid w:val="000728E2"/>
    <w:pPr>
      <w:tabs>
        <w:tab w:val="center" w:pos="4252"/>
        <w:tab w:val="right" w:pos="8504"/>
      </w:tabs>
    </w:pPr>
  </w:style>
  <w:style w:type="paragraph" w:styleId="Peu">
    <w:name w:val="footer"/>
    <w:basedOn w:val="Normal"/>
    <w:link w:val="PeuCar"/>
    <w:uiPriority w:val="99"/>
    <w:rsid w:val="00F56EDE"/>
    <w:pPr>
      <w:tabs>
        <w:tab w:val="center" w:pos="4252"/>
        <w:tab w:val="right" w:pos="8504"/>
      </w:tabs>
    </w:pPr>
  </w:style>
  <w:style w:type="character" w:styleId="Nmerodepgina">
    <w:name w:val="page number"/>
    <w:rsid w:val="000728E2"/>
    <w:rPr>
      <w:rFonts w:ascii="Arial" w:hAnsi="Arial"/>
    </w:rPr>
  </w:style>
  <w:style w:type="character" w:styleId="Textennegreta">
    <w:name w:val="Strong"/>
    <w:rsid w:val="000728E2"/>
    <w:rPr>
      <w:rFonts w:ascii="Arial" w:hAnsi="Arial"/>
      <w:b/>
      <w:bCs/>
    </w:rPr>
  </w:style>
  <w:style w:type="paragraph" w:styleId="NormalWeb">
    <w:name w:val="Normal (Web)"/>
    <w:basedOn w:val="Normal"/>
    <w:uiPriority w:val="99"/>
    <w:unhideWhenUsed/>
    <w:rsid w:val="002A3087"/>
    <w:pPr>
      <w:spacing w:after="210" w:line="210" w:lineRule="atLeast"/>
      <w:jc w:val="both"/>
    </w:pPr>
    <w:rPr>
      <w:rFonts w:ascii="Times New Roman" w:eastAsia="Times New Roman" w:hAnsi="Times New Roman"/>
      <w:sz w:val="17"/>
      <w:szCs w:val="17"/>
      <w:lang w:eastAsia="ca-ES"/>
    </w:rPr>
  </w:style>
  <w:style w:type="paragraph" w:styleId="Textdeglobus">
    <w:name w:val="Balloon Text"/>
    <w:basedOn w:val="Normal"/>
    <w:link w:val="TextdeglobusCar"/>
    <w:rsid w:val="00241006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link w:val="Textdeglobus"/>
    <w:rsid w:val="00241006"/>
    <w:rPr>
      <w:rFonts w:ascii="Tahoma" w:hAnsi="Tahoma" w:cs="Tahoma"/>
      <w:sz w:val="16"/>
      <w:szCs w:val="16"/>
      <w:lang w:eastAsia="es-ES"/>
    </w:rPr>
  </w:style>
  <w:style w:type="paragraph" w:customStyle="1" w:styleId="Text">
    <w:name w:val="Text"/>
    <w:basedOn w:val="Normal"/>
    <w:link w:val="TextCar"/>
    <w:rsid w:val="00EA191B"/>
    <w:pPr>
      <w:jc w:val="both"/>
    </w:pPr>
    <w:rPr>
      <w:rFonts w:eastAsia="Times New Roman"/>
      <w:sz w:val="24"/>
      <w:lang w:eastAsia="ca-ES"/>
    </w:rPr>
  </w:style>
  <w:style w:type="character" w:customStyle="1" w:styleId="PeuCar">
    <w:name w:val="Peu Car"/>
    <w:link w:val="Peu"/>
    <w:uiPriority w:val="99"/>
    <w:rsid w:val="009B66D3"/>
    <w:rPr>
      <w:rFonts w:ascii="Arial" w:hAnsi="Arial"/>
      <w:sz w:val="22"/>
      <w:lang w:eastAsia="es-ES"/>
    </w:rPr>
  </w:style>
  <w:style w:type="character" w:styleId="Enlla">
    <w:name w:val="Hyperlink"/>
    <w:rsid w:val="00FB5933"/>
    <w:rPr>
      <w:color w:val="0000FF"/>
      <w:u w:val="single"/>
    </w:rPr>
  </w:style>
  <w:style w:type="character" w:styleId="Enllavisitat">
    <w:name w:val="FollowedHyperlink"/>
    <w:rsid w:val="00086F65"/>
    <w:rPr>
      <w:color w:val="800080"/>
      <w:u w:val="single"/>
    </w:rPr>
  </w:style>
  <w:style w:type="paragraph" w:styleId="Pargrafdellista">
    <w:name w:val="List Paragraph"/>
    <w:basedOn w:val="Normal"/>
    <w:uiPriority w:val="34"/>
    <w:rsid w:val="00FC3C54"/>
    <w:pPr>
      <w:spacing w:after="220"/>
    </w:pPr>
    <w:rPr>
      <w:rFonts w:eastAsia="Calibri"/>
      <w:szCs w:val="22"/>
      <w:lang w:eastAsia="en-US"/>
    </w:rPr>
  </w:style>
  <w:style w:type="table" w:styleId="Taulaambquadrcula">
    <w:name w:val="Table Grid"/>
    <w:basedOn w:val="Taulanormal"/>
    <w:rsid w:val="004A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aleraCar">
    <w:name w:val="Capçalera Car"/>
    <w:link w:val="Capalera"/>
    <w:uiPriority w:val="99"/>
    <w:rsid w:val="00EF2714"/>
    <w:rPr>
      <w:rFonts w:ascii="Arial" w:hAnsi="Arial"/>
      <w:sz w:val="22"/>
      <w:lang w:val="ca-ES"/>
    </w:rPr>
  </w:style>
  <w:style w:type="table" w:customStyle="1" w:styleId="Tablaconcuadrculaclara1">
    <w:name w:val="Tabla con cuadrícula clara1"/>
    <w:basedOn w:val="Taulanormal"/>
    <w:uiPriority w:val="40"/>
    <w:rsid w:val="00AF6737"/>
    <w:rPr>
      <w:rFonts w:ascii="Arial" w:hAnsi="Arial"/>
      <w:sz w:val="22"/>
    </w:rPr>
    <w:tblPr>
      <w:tblBorders>
        <w:bottom w:val="single" w:sz="6" w:space="0" w:color="auto"/>
        <w:insideH w:val="single" w:sz="6" w:space="0" w:color="auto"/>
      </w:tblBorders>
    </w:tblPr>
  </w:style>
  <w:style w:type="paragraph" w:styleId="Textdenotaapeudepgina">
    <w:name w:val="footnote text"/>
    <w:basedOn w:val="Normal"/>
    <w:link w:val="TextdenotaapeudepginaCar"/>
    <w:semiHidden/>
    <w:unhideWhenUsed/>
    <w:rsid w:val="00C741C2"/>
    <w:rPr>
      <w:sz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semiHidden/>
    <w:rsid w:val="00C741C2"/>
    <w:rPr>
      <w:rFonts w:ascii="Arial" w:hAnsi="Arial"/>
      <w:lang w:val="ca-ES"/>
    </w:rPr>
  </w:style>
  <w:style w:type="character" w:styleId="Refernciadenotaapeudepgina">
    <w:name w:val="footnote reference"/>
    <w:basedOn w:val="Tipusdelletraperdefectedelpargraf"/>
    <w:semiHidden/>
    <w:unhideWhenUsed/>
    <w:rsid w:val="00C741C2"/>
    <w:rPr>
      <w:vertAlign w:val="superscript"/>
    </w:rPr>
  </w:style>
  <w:style w:type="paragraph" w:styleId="Ttol">
    <w:name w:val="Title"/>
    <w:aliases w:val="Portada títol"/>
    <w:basedOn w:val="Normal"/>
    <w:next w:val="Normal"/>
    <w:link w:val="TtolCar"/>
    <w:qFormat/>
    <w:rsid w:val="00EC1A63"/>
    <w:pPr>
      <w:spacing w:after="24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olCar">
    <w:name w:val="Títol Car"/>
    <w:aliases w:val="Portada títol Car"/>
    <w:basedOn w:val="Tipusdelletraperdefectedelpargraf"/>
    <w:link w:val="Ttol"/>
    <w:rsid w:val="00EC1A63"/>
    <w:rPr>
      <w:rFonts w:ascii="Arial" w:eastAsiaTheme="majorEastAsia" w:hAnsi="Arial" w:cstheme="majorBidi"/>
      <w:b/>
      <w:spacing w:val="-10"/>
      <w:kern w:val="28"/>
      <w:sz w:val="56"/>
      <w:szCs w:val="56"/>
      <w:lang w:val="ca-ES"/>
    </w:rPr>
  </w:style>
  <w:style w:type="character" w:customStyle="1" w:styleId="Ttol1Car">
    <w:name w:val="Títol 1 Car"/>
    <w:aliases w:val="Títol nivell 1 Car"/>
    <w:basedOn w:val="Tipusdelletraperdefectedelpargraf"/>
    <w:link w:val="Ttol1"/>
    <w:rsid w:val="00A304B4"/>
    <w:rPr>
      <w:rFonts w:ascii="Arial" w:eastAsiaTheme="majorEastAsia" w:hAnsi="Arial" w:cstheme="majorBidi"/>
      <w:b/>
      <w:sz w:val="24"/>
      <w:szCs w:val="32"/>
      <w:lang w:val="ca-ES"/>
    </w:rPr>
  </w:style>
  <w:style w:type="paragraph" w:customStyle="1" w:styleId="Ttolnivell2">
    <w:name w:val="Títol nivell 2"/>
    <w:basedOn w:val="Ttol2"/>
    <w:link w:val="Ttolnivell2Car"/>
    <w:qFormat/>
    <w:rsid w:val="00FC3C54"/>
    <w:pPr>
      <w:spacing w:before="240"/>
    </w:pPr>
    <w:rPr>
      <w:rFonts w:ascii="Arial" w:hAnsi="Arial" w:cs="Arial"/>
      <w:b/>
      <w:color w:val="auto"/>
      <w:sz w:val="22"/>
      <w:szCs w:val="22"/>
    </w:rPr>
  </w:style>
  <w:style w:type="paragraph" w:customStyle="1" w:styleId="Notaalpeu">
    <w:name w:val="Nota al peu"/>
    <w:basedOn w:val="Textdenotaapeudepgina"/>
    <w:link w:val="NotaalpeuCar"/>
    <w:qFormat/>
    <w:rsid w:val="00A304B4"/>
    <w:rPr>
      <w:sz w:val="16"/>
    </w:rPr>
  </w:style>
  <w:style w:type="character" w:customStyle="1" w:styleId="Ttol2Car">
    <w:name w:val="Títol 2 Car"/>
    <w:basedOn w:val="Tipusdelletraperdefectedelpargraf"/>
    <w:link w:val="Ttol2"/>
    <w:semiHidden/>
    <w:rsid w:val="00593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-ES"/>
    </w:rPr>
  </w:style>
  <w:style w:type="character" w:customStyle="1" w:styleId="Ttolnivell2Car">
    <w:name w:val="Títol nivell 2 Car"/>
    <w:basedOn w:val="Ttol2Car"/>
    <w:link w:val="Ttolnivell2"/>
    <w:rsid w:val="00FC3C54"/>
    <w:rPr>
      <w:rFonts w:ascii="Arial" w:eastAsiaTheme="majorEastAsia" w:hAnsi="Arial" w:cs="Arial"/>
      <w:b/>
      <w:color w:val="365F91" w:themeColor="accent1" w:themeShade="BF"/>
      <w:sz w:val="22"/>
      <w:szCs w:val="22"/>
      <w:lang w:val="ca-ES"/>
    </w:rPr>
  </w:style>
  <w:style w:type="table" w:customStyle="1" w:styleId="Estilo1">
    <w:name w:val="Estilo1"/>
    <w:basedOn w:val="Taulanormal"/>
    <w:uiPriority w:val="99"/>
    <w:rsid w:val="00AF6737"/>
    <w:tblPr/>
  </w:style>
  <w:style w:type="character" w:customStyle="1" w:styleId="NotaalpeuCar">
    <w:name w:val="Nota al peu Car"/>
    <w:basedOn w:val="TextdenotaapeudepginaCar"/>
    <w:link w:val="Notaalpeu"/>
    <w:rsid w:val="00A304B4"/>
    <w:rPr>
      <w:rFonts w:ascii="Arial" w:hAnsi="Arial"/>
      <w:sz w:val="16"/>
      <w:lang w:val="ca-ES"/>
    </w:rPr>
  </w:style>
  <w:style w:type="table" w:customStyle="1" w:styleId="Estilo2">
    <w:name w:val="Estilo2"/>
    <w:basedOn w:val="Taulanormal"/>
    <w:uiPriority w:val="99"/>
    <w:rsid w:val="00AF6737"/>
    <w:rPr>
      <w:rFonts w:ascii="Arial" w:hAnsi="Arial"/>
      <w:sz w:val="22"/>
    </w:rPr>
    <w:tblPr/>
    <w:trPr>
      <w:cantSplit/>
      <w:tblHeader/>
    </w:trPr>
    <w:tcPr>
      <w:vAlign w:val="center"/>
    </w:tcPr>
  </w:style>
  <w:style w:type="character" w:styleId="Textdelcontenidor">
    <w:name w:val="Placeholder Text"/>
    <w:basedOn w:val="Tipusdelletraperdefectedelpargraf"/>
    <w:uiPriority w:val="99"/>
    <w:semiHidden/>
    <w:rsid w:val="00B60878"/>
    <w:rPr>
      <w:color w:val="808080"/>
    </w:rPr>
  </w:style>
  <w:style w:type="paragraph" w:customStyle="1" w:styleId="Portadallocidata">
    <w:name w:val="Portada lloc i data"/>
    <w:basedOn w:val="Normal"/>
    <w:link w:val="PortadallocidataCar"/>
    <w:qFormat/>
    <w:rsid w:val="00EC1A63"/>
    <w:rPr>
      <w:rFonts w:cs="Arial"/>
      <w:sz w:val="32"/>
      <w:szCs w:val="32"/>
    </w:rPr>
  </w:style>
  <w:style w:type="paragraph" w:customStyle="1" w:styleId="Llistanumeros">
    <w:name w:val="Llista numeros"/>
    <w:basedOn w:val="Normal"/>
    <w:next w:val="Llistanumerada"/>
    <w:link w:val="LlistanumerosCar"/>
    <w:autoRedefine/>
    <w:rsid w:val="009E131A"/>
    <w:pPr>
      <w:spacing w:after="240"/>
    </w:pPr>
    <w:rPr>
      <w:b/>
    </w:rPr>
  </w:style>
  <w:style w:type="character" w:customStyle="1" w:styleId="PortadallocidataCar">
    <w:name w:val="Portada lloc i data Car"/>
    <w:basedOn w:val="Tipusdelletraperdefectedelpargraf"/>
    <w:link w:val="Portadallocidata"/>
    <w:rsid w:val="00EC1A63"/>
    <w:rPr>
      <w:rFonts w:ascii="Arial" w:hAnsi="Arial" w:cs="Arial"/>
      <w:sz w:val="32"/>
      <w:szCs w:val="32"/>
      <w:lang w:val="ca-ES"/>
    </w:rPr>
  </w:style>
  <w:style w:type="paragraph" w:customStyle="1" w:styleId="Llistalletres">
    <w:name w:val="Llista lletres"/>
    <w:basedOn w:val="Llista"/>
    <w:next w:val="Llista"/>
    <w:link w:val="LlistalletresCar"/>
    <w:autoRedefine/>
    <w:rsid w:val="005807F6"/>
    <w:pPr>
      <w:spacing w:after="240"/>
      <w:ind w:left="568" w:hanging="284"/>
    </w:pPr>
  </w:style>
  <w:style w:type="character" w:customStyle="1" w:styleId="LlistanumerosCar">
    <w:name w:val="Llista numeros Car"/>
    <w:basedOn w:val="Tipusdelletraperdefectedelpargraf"/>
    <w:link w:val="Llistanumeros"/>
    <w:rsid w:val="009E131A"/>
    <w:rPr>
      <w:rFonts w:ascii="Arial" w:hAnsi="Arial"/>
      <w:b/>
      <w:sz w:val="22"/>
      <w:lang w:val="ca-ES"/>
    </w:rPr>
  </w:style>
  <w:style w:type="paragraph" w:styleId="Textindependent">
    <w:name w:val="Body Text"/>
    <w:basedOn w:val="Normal"/>
    <w:link w:val="TextindependentCar"/>
    <w:uiPriority w:val="1"/>
    <w:rsid w:val="005807F6"/>
    <w:pPr>
      <w:widowControl w:val="0"/>
      <w:autoSpaceDE w:val="0"/>
      <w:autoSpaceDN w:val="0"/>
    </w:pPr>
    <w:rPr>
      <w:rFonts w:ascii="Helvetica" w:eastAsia="Helvetica" w:hAnsi="Helvetica" w:cs="Helvetica"/>
      <w:szCs w:val="22"/>
      <w:lang w:val="en-US" w:eastAsia="en-US"/>
    </w:rPr>
  </w:style>
  <w:style w:type="character" w:customStyle="1" w:styleId="LlistalletresCar">
    <w:name w:val="Llista lletres Car"/>
    <w:basedOn w:val="LlistanumerosCar"/>
    <w:link w:val="Llistalletres"/>
    <w:rsid w:val="005807F6"/>
    <w:rPr>
      <w:rFonts w:ascii="Arial" w:hAnsi="Arial"/>
      <w:b w:val="0"/>
      <w:sz w:val="22"/>
      <w:lang w:val="ca-ES"/>
    </w:rPr>
  </w:style>
  <w:style w:type="paragraph" w:styleId="Llistanumerada">
    <w:name w:val="List Number"/>
    <w:basedOn w:val="Normal"/>
    <w:semiHidden/>
    <w:unhideWhenUsed/>
    <w:rsid w:val="005807F6"/>
    <w:pPr>
      <w:numPr>
        <w:numId w:val="1"/>
      </w:numPr>
      <w:contextualSpacing/>
    </w:pPr>
  </w:style>
  <w:style w:type="paragraph" w:styleId="Llistaambpics">
    <w:name w:val="List Bullet"/>
    <w:basedOn w:val="Normal"/>
    <w:rsid w:val="005807F6"/>
    <w:pPr>
      <w:numPr>
        <w:numId w:val="2"/>
      </w:numPr>
      <w:contextualSpacing/>
    </w:pPr>
  </w:style>
  <w:style w:type="paragraph" w:styleId="Llista">
    <w:name w:val="List"/>
    <w:basedOn w:val="Normal"/>
    <w:rsid w:val="005807F6"/>
    <w:pPr>
      <w:ind w:left="283" w:hanging="283"/>
      <w:contextualSpacing/>
    </w:p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5807F6"/>
    <w:rPr>
      <w:rFonts w:ascii="Helvetica" w:eastAsia="Helvetica" w:hAnsi="Helvetica" w:cs="Helvetica"/>
      <w:sz w:val="22"/>
      <w:szCs w:val="22"/>
      <w:lang w:val="en-US" w:eastAsia="en-US"/>
    </w:rPr>
  </w:style>
  <w:style w:type="paragraph" w:styleId="Subttol">
    <w:name w:val="Subtitle"/>
    <w:aliases w:val="Portada subtítol"/>
    <w:basedOn w:val="Normal"/>
    <w:next w:val="Normal"/>
    <w:link w:val="SubttolCar"/>
    <w:qFormat/>
    <w:rsid w:val="00EC1A63"/>
    <w:pPr>
      <w:numPr>
        <w:ilvl w:val="1"/>
      </w:numPr>
    </w:pPr>
    <w:rPr>
      <w:rFonts w:eastAsiaTheme="minorEastAsia" w:cstheme="minorBidi"/>
      <w:spacing w:val="15"/>
      <w:sz w:val="48"/>
      <w:szCs w:val="22"/>
    </w:rPr>
  </w:style>
  <w:style w:type="character" w:customStyle="1" w:styleId="SubttolCar">
    <w:name w:val="Subtítol Car"/>
    <w:aliases w:val="Portada subtítol Car"/>
    <w:basedOn w:val="Tipusdelletraperdefectedelpargraf"/>
    <w:link w:val="Subttol"/>
    <w:rsid w:val="00EC1A63"/>
    <w:rPr>
      <w:rFonts w:ascii="Arial" w:eastAsiaTheme="minorEastAsia" w:hAnsi="Arial" w:cstheme="minorBidi"/>
      <w:spacing w:val="15"/>
      <w:sz w:val="48"/>
      <w:szCs w:val="22"/>
      <w:lang w:val="ca-ES"/>
    </w:rPr>
  </w:style>
  <w:style w:type="paragraph" w:styleId="Cita">
    <w:name w:val="Quote"/>
    <w:basedOn w:val="Normal"/>
    <w:next w:val="Normal"/>
    <w:link w:val="CitaCar"/>
    <w:uiPriority w:val="29"/>
    <w:rsid w:val="00876953"/>
    <w:pPr>
      <w:ind w:left="862" w:right="862"/>
    </w:pPr>
    <w:rPr>
      <w:iCs/>
      <w:sz w:val="16"/>
    </w:rPr>
  </w:style>
  <w:style w:type="character" w:customStyle="1" w:styleId="CitaCar">
    <w:name w:val="Cita Car"/>
    <w:basedOn w:val="Tipusdelletraperdefectedelpargraf"/>
    <w:link w:val="Cita"/>
    <w:uiPriority w:val="29"/>
    <w:rsid w:val="00876953"/>
    <w:rPr>
      <w:rFonts w:ascii="Arial" w:hAnsi="Arial"/>
      <w:iCs/>
      <w:sz w:val="16"/>
      <w:lang w:val="ca-ES"/>
    </w:rPr>
  </w:style>
  <w:style w:type="paragraph" w:customStyle="1" w:styleId="Versi">
    <w:name w:val="Versió"/>
    <w:basedOn w:val="Normal"/>
    <w:link w:val="VersiCar"/>
    <w:qFormat/>
    <w:rsid w:val="00A304B4"/>
    <w:rPr>
      <w:sz w:val="16"/>
    </w:rPr>
  </w:style>
  <w:style w:type="paragraph" w:customStyle="1" w:styleId="Ttolprincipalsenseportada">
    <w:name w:val="Títol principal (sense portada)"/>
    <w:basedOn w:val="Ttol1"/>
    <w:link w:val="TtolprincipalsenseportadaCar"/>
    <w:autoRedefine/>
    <w:qFormat/>
    <w:rsid w:val="00644293"/>
    <w:rPr>
      <w:sz w:val="28"/>
    </w:rPr>
  </w:style>
  <w:style w:type="character" w:customStyle="1" w:styleId="VersiCar">
    <w:name w:val="Versió Car"/>
    <w:basedOn w:val="Tipusdelletraperdefectedelpargraf"/>
    <w:link w:val="Versi"/>
    <w:rsid w:val="00A304B4"/>
    <w:rPr>
      <w:rFonts w:ascii="Arial" w:hAnsi="Arial"/>
      <w:sz w:val="16"/>
      <w:lang w:val="ca-ES"/>
    </w:rPr>
  </w:style>
  <w:style w:type="character" w:styleId="mfasi">
    <w:name w:val="Emphasis"/>
    <w:basedOn w:val="Tipusdelletraperdefectedelpargraf"/>
    <w:rsid w:val="00A304B4"/>
    <w:rPr>
      <w:i/>
      <w:iCs/>
    </w:rPr>
  </w:style>
  <w:style w:type="character" w:customStyle="1" w:styleId="TtolprincipalsenseportadaCar">
    <w:name w:val="Títol principal (sense portada) Car"/>
    <w:basedOn w:val="Ttol1Car"/>
    <w:link w:val="Ttolprincipalsenseportada"/>
    <w:rsid w:val="00644293"/>
    <w:rPr>
      <w:rFonts w:ascii="Arial" w:eastAsiaTheme="majorEastAsia" w:hAnsi="Arial" w:cstheme="majorBidi"/>
      <w:b/>
      <w:sz w:val="28"/>
      <w:szCs w:val="32"/>
      <w:lang w:val="ca-ES"/>
    </w:rPr>
  </w:style>
  <w:style w:type="paragraph" w:customStyle="1" w:styleId="Taulattol">
    <w:name w:val="Taula títol"/>
    <w:basedOn w:val="Llistalletres"/>
    <w:link w:val="TaulattolCar"/>
    <w:qFormat/>
    <w:rsid w:val="003D3400"/>
    <w:pPr>
      <w:ind w:left="0" w:firstLine="0"/>
    </w:pPr>
    <w:rPr>
      <w:b/>
    </w:rPr>
  </w:style>
  <w:style w:type="paragraph" w:customStyle="1" w:styleId="Taulasubttol">
    <w:name w:val="Taula subtítol"/>
    <w:basedOn w:val="Taulattol"/>
    <w:link w:val="TaulasubttolCar"/>
    <w:qFormat/>
    <w:rsid w:val="00394A19"/>
    <w:rPr>
      <w:sz w:val="20"/>
    </w:rPr>
  </w:style>
  <w:style w:type="character" w:customStyle="1" w:styleId="TaulattolCar">
    <w:name w:val="Taula títol Car"/>
    <w:basedOn w:val="LlistalletresCar"/>
    <w:link w:val="Taulattol"/>
    <w:rsid w:val="003D3400"/>
    <w:rPr>
      <w:rFonts w:ascii="Arial" w:hAnsi="Arial"/>
      <w:b/>
      <w:sz w:val="22"/>
      <w:lang w:val="ca-ES"/>
    </w:rPr>
  </w:style>
  <w:style w:type="paragraph" w:customStyle="1" w:styleId="Taulatext">
    <w:name w:val="Taula text"/>
    <w:link w:val="TaulatextCar"/>
    <w:qFormat/>
    <w:rsid w:val="00992D6A"/>
    <w:pPr>
      <w:spacing w:line="276" w:lineRule="auto"/>
    </w:pPr>
    <w:rPr>
      <w:rFonts w:ascii="Arial" w:eastAsia="Times New Roman" w:hAnsi="Arial"/>
      <w:lang w:val="ca-ES" w:eastAsia="ca-ES"/>
    </w:rPr>
  </w:style>
  <w:style w:type="character" w:customStyle="1" w:styleId="TaulasubttolCar">
    <w:name w:val="Taula subtítol Car"/>
    <w:basedOn w:val="TaulattolCar"/>
    <w:link w:val="Taulasubttol"/>
    <w:rsid w:val="00394A19"/>
    <w:rPr>
      <w:rFonts w:ascii="Arial" w:hAnsi="Arial"/>
      <w:b/>
      <w:sz w:val="22"/>
      <w:lang w:val="ca-ES"/>
    </w:rPr>
  </w:style>
  <w:style w:type="paragraph" w:customStyle="1" w:styleId="Taulanotapeu">
    <w:name w:val="Taula nota peu"/>
    <w:basedOn w:val="Taulatext"/>
    <w:link w:val="TaulanotapeuCar"/>
    <w:qFormat/>
    <w:rsid w:val="008063BA"/>
  </w:style>
  <w:style w:type="character" w:customStyle="1" w:styleId="TextCar">
    <w:name w:val="Text Car"/>
    <w:basedOn w:val="Tipusdelletraperdefectedelpargraf"/>
    <w:link w:val="Text"/>
    <w:rsid w:val="00EA191B"/>
    <w:rPr>
      <w:rFonts w:ascii="Arial" w:eastAsia="Times New Roman" w:hAnsi="Arial"/>
      <w:sz w:val="24"/>
      <w:lang w:val="ca-ES" w:eastAsia="ca-ES"/>
    </w:rPr>
  </w:style>
  <w:style w:type="character" w:customStyle="1" w:styleId="TaulatextCar">
    <w:name w:val="Taula text Car"/>
    <w:basedOn w:val="TextCar"/>
    <w:link w:val="Taulatext"/>
    <w:rsid w:val="00992D6A"/>
    <w:rPr>
      <w:rFonts w:ascii="Arial" w:eastAsia="Times New Roman" w:hAnsi="Arial"/>
      <w:sz w:val="24"/>
      <w:lang w:val="ca-ES" w:eastAsia="ca-ES"/>
    </w:rPr>
  </w:style>
  <w:style w:type="character" w:customStyle="1" w:styleId="TaulanotapeuCar">
    <w:name w:val="Taula nota peu Car"/>
    <w:basedOn w:val="TaulatextCar"/>
    <w:link w:val="Taulanotapeu"/>
    <w:rsid w:val="008063BA"/>
    <w:rPr>
      <w:rFonts w:ascii="Arial" w:eastAsia="Times New Roman" w:hAnsi="Arial"/>
      <w:b w:val="0"/>
      <w:sz w:val="24"/>
      <w:lang w:val="ca-ES" w:eastAsia="ca-ES"/>
    </w:rPr>
  </w:style>
  <w:style w:type="paragraph" w:customStyle="1" w:styleId="llista0">
    <w:name w:val="llista"/>
    <w:link w:val="llistaCar"/>
    <w:qFormat/>
    <w:rsid w:val="00847259"/>
    <w:pPr>
      <w:spacing w:after="240" w:line="276" w:lineRule="auto"/>
    </w:pPr>
    <w:rPr>
      <w:rFonts w:ascii="Arial" w:hAnsi="Arial"/>
      <w:sz w:val="22"/>
      <w:lang w:val="ca-ES"/>
    </w:rPr>
  </w:style>
  <w:style w:type="character" w:customStyle="1" w:styleId="llistaCar">
    <w:name w:val="llista Car"/>
    <w:basedOn w:val="Tipusdelletraperdefectedelpargraf"/>
    <w:link w:val="llista0"/>
    <w:rsid w:val="00847259"/>
    <w:rPr>
      <w:rFonts w:ascii="Arial" w:hAnsi="Arial"/>
      <w:sz w:val="22"/>
      <w:lang w:val="ca-ES"/>
    </w:rPr>
  </w:style>
  <w:style w:type="numbering" w:customStyle="1" w:styleId="PicsLlistat">
    <w:name w:val="Pics Llistat"/>
    <w:basedOn w:val="Sensellista"/>
    <w:uiPriority w:val="99"/>
    <w:rsid w:val="00035729"/>
    <w:pPr>
      <w:numPr>
        <w:numId w:val="3"/>
      </w:numPr>
    </w:pPr>
  </w:style>
  <w:style w:type="paragraph" w:customStyle="1" w:styleId="Pics1">
    <w:name w:val="Pics 1"/>
    <w:basedOn w:val="Notaalpeu"/>
    <w:link w:val="Pics1Car"/>
    <w:qFormat/>
    <w:rsid w:val="003D3400"/>
    <w:pPr>
      <w:numPr>
        <w:numId w:val="4"/>
      </w:numPr>
      <w:ind w:left="426" w:hanging="142"/>
    </w:pPr>
    <w:rPr>
      <w:sz w:val="22"/>
    </w:rPr>
  </w:style>
  <w:style w:type="paragraph" w:customStyle="1" w:styleId="Numeraci">
    <w:name w:val="Numeració"/>
    <w:basedOn w:val="Pics1"/>
    <w:link w:val="NumeraciCar"/>
    <w:qFormat/>
    <w:rsid w:val="003D3400"/>
    <w:pPr>
      <w:numPr>
        <w:numId w:val="5"/>
      </w:numPr>
      <w:ind w:left="255" w:hanging="255"/>
    </w:pPr>
  </w:style>
  <w:style w:type="character" w:customStyle="1" w:styleId="Pics1Car">
    <w:name w:val="Pics 1 Car"/>
    <w:basedOn w:val="NotaalpeuCar"/>
    <w:link w:val="Pics1"/>
    <w:rsid w:val="003D3400"/>
    <w:rPr>
      <w:rFonts w:ascii="Arial" w:hAnsi="Arial"/>
      <w:sz w:val="22"/>
      <w:lang w:val="ca-ES"/>
    </w:rPr>
  </w:style>
  <w:style w:type="character" w:customStyle="1" w:styleId="NumeraciCar">
    <w:name w:val="Numeració Car"/>
    <w:basedOn w:val="Pics1Car"/>
    <w:link w:val="Numeraci"/>
    <w:rsid w:val="003D3400"/>
    <w:rPr>
      <w:rFonts w:ascii="Arial" w:hAnsi="Arial"/>
      <w:sz w:val="22"/>
      <w:lang w:val="ca-ES"/>
    </w:rPr>
  </w:style>
  <w:style w:type="paragraph" w:customStyle="1" w:styleId="Capaleradocument">
    <w:name w:val="Capçalera document"/>
    <w:next w:val="Normal"/>
    <w:qFormat/>
    <w:rsid w:val="00450AB6"/>
    <w:pPr>
      <w:spacing w:after="360" w:line="276" w:lineRule="auto"/>
      <w:outlineLvl w:val="0"/>
    </w:pPr>
    <w:rPr>
      <w:rFonts w:ascii="Arial" w:eastAsiaTheme="minorHAnsi" w:hAnsi="Arial" w:cstheme="minorBidi"/>
      <w:color w:val="4BACC6" w:themeColor="accent5"/>
      <w:sz w:val="28"/>
      <w:szCs w:val="22"/>
      <w:lang w:val="ca-ES" w:eastAsia="en-US"/>
    </w:rPr>
  </w:style>
  <w:style w:type="paragraph" w:customStyle="1" w:styleId="Ttol1apartats">
    <w:name w:val="Títol 1 apartats"/>
    <w:rsid w:val="00450AB6"/>
    <w:pPr>
      <w:numPr>
        <w:numId w:val="6"/>
      </w:numPr>
      <w:suppressAutoHyphens/>
      <w:spacing w:before="120" w:after="120" w:line="276" w:lineRule="auto"/>
      <w:contextualSpacing/>
      <w:outlineLvl w:val="1"/>
    </w:pPr>
    <w:rPr>
      <w:rFonts w:ascii="Arial" w:eastAsiaTheme="minorHAnsi" w:hAnsi="Arial" w:cstheme="minorBidi"/>
      <w:sz w:val="24"/>
      <w:szCs w:val="22"/>
      <w:lang w:val="ca-ES" w:eastAsia="en-US"/>
    </w:rPr>
  </w:style>
  <w:style w:type="paragraph" w:customStyle="1" w:styleId="Ttol2MP">
    <w:name w:val="Títol 2 MP"/>
    <w:next w:val="Textindependent"/>
    <w:qFormat/>
    <w:rsid w:val="00007311"/>
    <w:pPr>
      <w:keepNext/>
      <w:suppressAutoHyphens/>
      <w:spacing w:before="120" w:after="120"/>
      <w:outlineLvl w:val="2"/>
    </w:pPr>
    <w:rPr>
      <w:rFonts w:ascii="Arial" w:eastAsiaTheme="minorHAnsi" w:hAnsi="Arial" w:cstheme="minorBidi"/>
      <w:sz w:val="24"/>
      <w:szCs w:val="22"/>
      <w:lang w:val="ca-ES" w:eastAsia="en-US"/>
    </w:rPr>
  </w:style>
  <w:style w:type="paragraph" w:customStyle="1" w:styleId="Ttol3UF">
    <w:name w:val="Títol 3 UF"/>
    <w:next w:val="Textindependent"/>
    <w:rsid w:val="00450AB6"/>
    <w:pPr>
      <w:keepLines/>
      <w:suppressAutoHyphens/>
      <w:spacing w:before="240" w:after="240" w:line="276" w:lineRule="auto"/>
      <w:contextualSpacing/>
      <w:outlineLvl w:val="3"/>
    </w:pPr>
    <w:rPr>
      <w:rFonts w:ascii="Arial" w:eastAsiaTheme="minorHAnsi" w:hAnsi="Arial" w:cstheme="minorBidi"/>
      <w:sz w:val="22"/>
      <w:szCs w:val="22"/>
      <w:lang w:val="ca-ES" w:eastAsia="en-US"/>
    </w:rPr>
  </w:style>
  <w:style w:type="paragraph" w:customStyle="1" w:styleId="TextdeldocumentMP">
    <w:name w:val="Text del document MP"/>
    <w:qFormat/>
    <w:rsid w:val="00450AB6"/>
    <w:pPr>
      <w:suppressAutoHyphens/>
      <w:spacing w:line="276" w:lineRule="auto"/>
      <w:contextualSpacing/>
    </w:pPr>
    <w:rPr>
      <w:rFonts w:ascii="Arial" w:eastAsiaTheme="minorHAnsi" w:hAnsi="Arial" w:cstheme="minorBidi"/>
      <w:sz w:val="22"/>
      <w:szCs w:val="22"/>
      <w:lang w:val="ca-ES" w:eastAsia="en-US"/>
    </w:rPr>
  </w:style>
  <w:style w:type="paragraph" w:customStyle="1" w:styleId="elementtoproof">
    <w:name w:val="elementtoproof"/>
    <w:basedOn w:val="Normal"/>
    <w:rsid w:val="000B408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ca-ES"/>
    </w:rPr>
  </w:style>
  <w:style w:type="character" w:customStyle="1" w:styleId="normaltextrun">
    <w:name w:val="normaltextrun"/>
    <w:basedOn w:val="Tipusdelletraperdefectedelpargraf"/>
    <w:rsid w:val="00C97508"/>
  </w:style>
  <w:style w:type="character" w:customStyle="1" w:styleId="eop">
    <w:name w:val="eop"/>
    <w:basedOn w:val="Tipusdelletraperdefectedelpargraf"/>
    <w:rsid w:val="00C9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46334047h\Downloads\DGFPIERE_i1_2%20(3).dotx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9d5db5-e520-41ab-8765-5dbbaffa9098">
      <Terms xmlns="http://schemas.microsoft.com/office/infopath/2007/PartnerControls"/>
    </lcf76f155ced4ddcb4097134ff3c332f>
    <TaxCatchAll xmlns="3bb44be3-22cc-4f15-b0c2-2359e62d21d0" xsi:nil="true"/>
    <_Flow_SignoffStatus xmlns="659d5db5-e520-41ab-8765-5dbbaffa90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FBC65855E344E883F6A8AE84114FA" ma:contentTypeVersion="19" ma:contentTypeDescription="Crea un document nou" ma:contentTypeScope="" ma:versionID="2c67f85cf7d24aac3881cec7fc4127c3">
  <xsd:schema xmlns:xsd="http://www.w3.org/2001/XMLSchema" xmlns:xs="http://www.w3.org/2001/XMLSchema" xmlns:p="http://schemas.microsoft.com/office/2006/metadata/properties" xmlns:ns2="659d5db5-e520-41ab-8765-5dbbaffa9098" xmlns:ns3="3bb44be3-22cc-4f15-b0c2-2359e62d21d0" targetNamespace="http://schemas.microsoft.com/office/2006/metadata/properties" ma:root="true" ma:fieldsID="0f837d9089c07c8c37f6dc5c1c1050a5" ns2:_="" ns3:_="">
    <xsd:import namespace="659d5db5-e520-41ab-8765-5dbbaffa9098"/>
    <xsd:import namespace="3bb44be3-22cc-4f15-b0c2-2359e62d2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d5db5-e520-41ab-8765-5dbbaffa9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Estat S'ha finalitzat" ma:internalName="Estat_x0020_S_x0027_ha_x0020_finalitzat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4be3-22cc-4f15-b0c2-2359e62d2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d5a6-ccda-4dc9-a51f-0fa02ac1f475}" ma:internalName="TaxCatchAll" ma:showField="CatchAllData" ma:web="3bb44be3-22cc-4f15-b0c2-2359e62d21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5D36C-E678-43B1-8B6B-39D7D1EBEB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74736-2883-4F59-8BE6-72EA4A82CE6F}">
  <ds:schemaRefs>
    <ds:schemaRef ds:uri="http://purl.org/dc/elements/1.1/"/>
    <ds:schemaRef ds:uri="http://schemas.microsoft.com/office/2006/metadata/properties"/>
    <ds:schemaRef ds:uri="4db9a390-39b5-4484-80d3-ebd4a6fb139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a4e9afeb-be0f-41bb-b99b-556812dbe305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8DFE88C-BEF5-46D8-96CC-7B57979CD7DF}"/>
</file>

<file path=customXml/itemProps4.xml><?xml version="1.0" encoding="utf-8"?>
<ds:datastoreItem xmlns:ds="http://schemas.openxmlformats.org/officeDocument/2006/customXml" ds:itemID="{BC1A61B4-87D7-4F11-AEDA-FF804BFD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DGFPIERE_i1_2 (3)</Template>
  <TotalTime>0</TotalTime>
  <Pages>50</Pages>
  <Words>14890</Words>
  <Characters>84875</Characters>
  <Application>Microsoft Office Word</Application>
  <DocSecurity>0</DocSecurity>
  <Lines>707</Lines>
  <Paragraphs>199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Mòduls professionals curs especialització</vt:lpstr>
      <vt:lpstr>Plantilla convocatoria</vt:lpstr>
    </vt:vector>
  </TitlesOfParts>
  <Manager/>
  <Company/>
  <LinksUpToDate>false</LinksUpToDate>
  <CharactersWithSpaces>99566</CharactersWithSpaces>
  <SharedDoc>false</SharedDoc>
  <HLinks>
    <vt:vector size="6" baseType="variant">
      <vt:variant>
        <vt:i4>4325438</vt:i4>
      </vt:variant>
      <vt:variant>
        <vt:i4>0</vt:i4>
      </vt:variant>
      <vt:variant>
        <vt:i4>0</vt:i4>
      </vt:variant>
      <vt:variant>
        <vt:i4>5</vt:i4>
      </vt:variant>
      <vt:variant>
        <vt:lpwstr>http://www.gencat.cat/piv/aplicacio/02_publicacions.html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Mòduls professionals curs especialització</dc:title>
  <dc:creator/>
  <cp:keywords>document administratiu, accesibilitat, plantilla, Generalitat, Educació</cp:keywords>
  <cp:lastModifiedBy/>
  <cp:revision>1</cp:revision>
  <dcterms:created xsi:type="dcterms:W3CDTF">2024-04-26T11:30:00Z</dcterms:created>
  <dcterms:modified xsi:type="dcterms:W3CDTF">2024-05-17T10:33:00Z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0x010100202FBC65855E344E883F6A8AE84114FA</vt:lpwstr>
  </property>
</Properties>
</file>